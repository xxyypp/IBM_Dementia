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717791">
            <w:pPr>
              <w:pStyle w:val="Title"/>
            </w:pPr>
            <w:sdt>
              <w:sdtPr>
                <w:id w:val="-1086378735"/>
                <w:placeholder>
                  <w:docPart w:val="4F3408E826B44C45A8C298A06A2FC3F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73034E">
            <w:pPr>
              <w:pStyle w:val="Heading3"/>
            </w:pPr>
            <w:r>
              <w:t>2/5/2018</w:t>
            </w:r>
          </w:p>
          <w:p w:rsidR="00D62E01" w:rsidRPr="00D60069" w:rsidRDefault="00E52E38">
            <w:pPr>
              <w:pStyle w:val="Heading3"/>
            </w:pPr>
            <w:r>
              <w:t>11</w:t>
            </w:r>
            <w:r w:rsidR="0073034E">
              <w:t>:00</w:t>
            </w:r>
          </w:p>
          <w:p w:rsidR="002B2D13" w:rsidRPr="00D60069" w:rsidRDefault="00E52E38" w:rsidP="00D62E01">
            <w:pPr>
              <w:pStyle w:val="Heading3"/>
            </w:pPr>
            <w:r>
              <w:t>EE Cafe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D4E19FBAEDD043628F18E8F7DEF63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73034E" w:rsidP="00D60069">
            <w:pPr>
              <w:spacing w:after="80"/>
            </w:pPr>
            <w:r>
              <w:t xml:space="preserve">Patrick 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717791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D4D2A96BF0D4771BB522C9ACC6CB4F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E24984" w:rsidP="00D60069">
            <w:pPr>
              <w:spacing w:after="80"/>
            </w:pPr>
            <w:r>
              <w:t xml:space="preserve">Introductory 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8B69F1A2B6EF4243891D6073B6ECA4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D7708D" w:rsidP="00D60069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 </w:t>
            </w:r>
          </w:p>
        </w:tc>
        <w:tc>
          <w:tcPr>
            <w:tcW w:w="1779" w:type="dxa"/>
          </w:tcPr>
          <w:p w:rsidR="002B2D13" w:rsidRPr="00D60069" w:rsidRDefault="00717791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E1766348488C4232954CB910C16F97E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E24984" w:rsidP="00D60069">
            <w:pPr>
              <w:spacing w:after="80"/>
            </w:pPr>
            <w:r>
              <w:t>Pu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717791">
            <w:pPr>
              <w:pStyle w:val="Heading2"/>
            </w:pPr>
            <w:sdt>
              <w:sdtPr>
                <w:id w:val="1643469904"/>
                <w:placeholder>
                  <w:docPart w:val="A98D95953B1844AC91C5BD2DACAB6E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E24984" w:rsidP="00D62E01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r w:rsidR="008A5617">
              <w:t>olei</w:t>
            </w:r>
            <w:proofErr w:type="spellEnd"/>
            <w:r w:rsidR="008A5617">
              <w:t xml:space="preserve">, Pu, Eliot, Abdullahi </w:t>
            </w:r>
          </w:p>
        </w:tc>
      </w:tr>
    </w:tbl>
    <w:sdt>
      <w:sdtPr>
        <w:id w:val="-2901889"/>
        <w:placeholder>
          <w:docPart w:val="E5725137FE1A4EC1ACE07B9CBA6E343B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334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79"/>
        <w:gridCol w:w="5151"/>
      </w:tblGrid>
      <w:tr w:rsidR="00A975E5" w:rsidRPr="00D60069" w:rsidTr="00A975E5">
        <w:trPr>
          <w:trHeight w:val="458"/>
        </w:trPr>
        <w:tc>
          <w:tcPr>
            <w:tcW w:w="1679" w:type="dxa"/>
          </w:tcPr>
          <w:bookmarkStart w:id="0" w:name="MinuteItems"/>
          <w:bookmarkStart w:id="1" w:name="MinuteTopicSection"/>
          <w:bookmarkEnd w:id="0"/>
          <w:p w:rsidR="00A975E5" w:rsidRPr="00D60069" w:rsidRDefault="00717791">
            <w:pPr>
              <w:pStyle w:val="Heading2"/>
            </w:pPr>
            <w:sdt>
              <w:sdtPr>
                <w:id w:val="90904773"/>
                <w:placeholder>
                  <w:docPart w:val="FD2FC9473A7C464EAB9C1DBD23D15485"/>
                </w:placeholder>
                <w:temporary/>
                <w:showingPlcHdr/>
                <w15:appearance w15:val="hidden"/>
              </w:sdtPr>
              <w:sdtEndPr/>
              <w:sdtContent>
                <w:r w:rsidR="00A975E5" w:rsidRPr="00D60069">
                  <w:t>Agenda item:</w:t>
                </w:r>
              </w:sdtContent>
            </w:sdt>
          </w:p>
        </w:tc>
        <w:tc>
          <w:tcPr>
            <w:tcW w:w="5151" w:type="dxa"/>
          </w:tcPr>
          <w:p w:rsidR="00A975E5" w:rsidRPr="00D60069" w:rsidRDefault="00E52E38">
            <w:r>
              <w:t xml:space="preserve">The </w:t>
            </w:r>
            <w:r w:rsidR="00EF69F2">
              <w:t xml:space="preserve">Team </w:t>
            </w:r>
          </w:p>
        </w:tc>
      </w:tr>
    </w:tbl>
    <w:p w:rsidR="002B2D13" w:rsidRPr="00D60069" w:rsidRDefault="00717791">
      <w:pPr>
        <w:pStyle w:val="Heading4"/>
      </w:pPr>
      <w:sdt>
        <w:sdtPr>
          <w:id w:val="-391195506"/>
          <w:placeholder>
            <w:docPart w:val="053B81ED87A148408A44FC3A5EDBE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094A1B" w:rsidRDefault="00094A1B" w:rsidP="00094A1B">
      <w:pPr>
        <w:numPr>
          <w:ilvl w:val="0"/>
          <w:numId w:val="7"/>
        </w:numPr>
        <w:rPr>
          <w:lang w:val="en-GB"/>
        </w:rPr>
      </w:pPr>
      <w:r w:rsidRPr="00094A1B">
        <w:rPr>
          <w:lang w:val="en-GB"/>
        </w:rPr>
        <w:t xml:space="preserve">Each team member introduces themselves and discusses their </w:t>
      </w:r>
      <w:r w:rsidR="00C55B6D">
        <w:rPr>
          <w:lang w:val="en-GB"/>
        </w:rPr>
        <w:t xml:space="preserve">relevant </w:t>
      </w:r>
      <w:r w:rsidRPr="00094A1B">
        <w:rPr>
          <w:lang w:val="en-GB"/>
        </w:rPr>
        <w:t xml:space="preserve">strengths and weaknesses </w:t>
      </w:r>
    </w:p>
    <w:p w:rsidR="00094A1B" w:rsidRDefault="009460D7" w:rsidP="00094A1B">
      <w:pPr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Shreyus</w:t>
      </w:r>
      <w:proofErr w:type="spellEnd"/>
      <w:r w:rsidR="006F6752">
        <w:rPr>
          <w:lang w:val="en-GB"/>
        </w:rPr>
        <w:t xml:space="preserve"> and Pu are</w:t>
      </w:r>
      <w:r>
        <w:rPr>
          <w:lang w:val="en-GB"/>
        </w:rPr>
        <w:t xml:space="preserve"> EIE student</w:t>
      </w:r>
      <w:r w:rsidR="006F6752">
        <w:rPr>
          <w:lang w:val="en-GB"/>
        </w:rPr>
        <w:t>s</w:t>
      </w:r>
      <w:r>
        <w:rPr>
          <w:lang w:val="en-GB"/>
        </w:rPr>
        <w:t xml:space="preserve"> with </w:t>
      </w:r>
      <w:r w:rsidR="006F6752">
        <w:rPr>
          <w:lang w:val="en-GB"/>
        </w:rPr>
        <w:t>strong coding skills</w:t>
      </w:r>
      <w:r w:rsidR="00C55B6D">
        <w:rPr>
          <w:lang w:val="en-GB"/>
        </w:rPr>
        <w:t xml:space="preserve"> </w:t>
      </w:r>
      <w:r w:rsidR="006F675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094A1B">
        <w:rPr>
          <w:lang w:val="en-GB"/>
        </w:rPr>
        <w:t xml:space="preserve"> </w:t>
      </w:r>
    </w:p>
    <w:p w:rsidR="00170A86" w:rsidRDefault="00170A86" w:rsidP="00094A1B">
      <w:pPr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Yaolei</w:t>
      </w:r>
      <w:proofErr w:type="spellEnd"/>
      <w:r>
        <w:rPr>
          <w:lang w:val="en-GB"/>
        </w:rPr>
        <w:t xml:space="preserve"> and Eliot are EEE students </w:t>
      </w:r>
      <w:r w:rsidR="00622EA0">
        <w:rPr>
          <w:lang w:val="en-GB"/>
        </w:rPr>
        <w:t>who</w:t>
      </w:r>
      <w:r w:rsidR="0021410D">
        <w:rPr>
          <w:lang w:val="en-GB"/>
        </w:rPr>
        <w:t xml:space="preserve"> are experienced</w:t>
      </w:r>
      <w:r w:rsidR="00D203D5">
        <w:rPr>
          <w:lang w:val="en-GB"/>
        </w:rPr>
        <w:t xml:space="preserve"> with</w:t>
      </w:r>
      <w:r w:rsidR="00C55B6D">
        <w:rPr>
          <w:lang w:val="en-GB"/>
        </w:rPr>
        <w:t xml:space="preserve"> programming hardware from their experience with embedded systems </w:t>
      </w:r>
    </w:p>
    <w:p w:rsidR="00170A86" w:rsidRDefault="00170A86" w:rsidP="00094A1B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Patrick and Abdullahi are EEE students who have good experience with hardware electronics  </w:t>
      </w:r>
    </w:p>
    <w:p w:rsidR="00E45673" w:rsidRPr="00094A1B" w:rsidRDefault="00E45673" w:rsidP="00094A1B">
      <w:pPr>
        <w:numPr>
          <w:ilvl w:val="0"/>
          <w:numId w:val="7"/>
        </w:numPr>
        <w:rPr>
          <w:lang w:val="en-GB"/>
        </w:rPr>
      </w:pPr>
      <w:r>
        <w:t xml:space="preserve">The team then proceeds to discuss whether to break into separate sub-groups or work as one team; decides on the latter as it was observed that the nature of the project meant that continuous consultation with other team members were required  </w:t>
      </w:r>
    </w:p>
    <w:p w:rsidR="002B2D13" w:rsidRPr="00D60069" w:rsidRDefault="002B2D13"/>
    <w:p w:rsidR="002B2D13" w:rsidRPr="00D60069" w:rsidRDefault="00717791">
      <w:pPr>
        <w:pStyle w:val="Heading4"/>
      </w:pPr>
      <w:sdt>
        <w:sdtPr>
          <w:id w:val="1574465788"/>
          <w:placeholder>
            <w:docPart w:val="167A02F8A733491BA762BE5B3504011B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6A1F52" w:rsidRPr="005D0B3B" w:rsidRDefault="006A1F52" w:rsidP="00552773">
      <w:pPr>
        <w:pStyle w:val="ListParagraph"/>
        <w:numPr>
          <w:ilvl w:val="0"/>
          <w:numId w:val="8"/>
        </w:numPr>
        <w:rPr>
          <w:sz w:val="19"/>
          <w:szCs w:val="19"/>
        </w:rPr>
      </w:pPr>
      <w:proofErr w:type="spellStart"/>
      <w:r w:rsidRPr="005D0B3B">
        <w:rPr>
          <w:sz w:val="19"/>
          <w:szCs w:val="19"/>
        </w:rPr>
        <w:t>Yaolei</w:t>
      </w:r>
      <w:proofErr w:type="spellEnd"/>
      <w:r w:rsidRPr="005D0B3B">
        <w:rPr>
          <w:sz w:val="19"/>
          <w:szCs w:val="19"/>
        </w:rPr>
        <w:t xml:space="preserve"> and Eliot are versatile and</w:t>
      </w:r>
      <w:r w:rsidR="00552773" w:rsidRPr="005D0B3B">
        <w:rPr>
          <w:sz w:val="19"/>
          <w:szCs w:val="19"/>
        </w:rPr>
        <w:t xml:space="preserve"> as</w:t>
      </w:r>
      <w:r w:rsidRPr="005D0B3B">
        <w:rPr>
          <w:sz w:val="19"/>
          <w:szCs w:val="19"/>
        </w:rPr>
        <w:t xml:space="preserve"> such will</w:t>
      </w:r>
      <w:r w:rsidR="00552773" w:rsidRPr="005D0B3B">
        <w:rPr>
          <w:sz w:val="19"/>
          <w:szCs w:val="19"/>
        </w:rPr>
        <w:t xml:space="preserve"> work on both the software and hardware sides </w:t>
      </w:r>
      <w:r w:rsidRPr="005D0B3B">
        <w:rPr>
          <w:sz w:val="19"/>
          <w:szCs w:val="19"/>
        </w:rPr>
        <w:t xml:space="preserve"> </w:t>
      </w:r>
    </w:p>
    <w:p w:rsidR="002B2D13" w:rsidRPr="005D0B3B" w:rsidRDefault="006A1F52" w:rsidP="006A1F52">
      <w:pPr>
        <w:pStyle w:val="ListParagraph"/>
        <w:numPr>
          <w:ilvl w:val="0"/>
          <w:numId w:val="8"/>
        </w:numPr>
        <w:rPr>
          <w:sz w:val="19"/>
          <w:szCs w:val="19"/>
        </w:rPr>
      </w:pPr>
      <w:r w:rsidRPr="005D0B3B">
        <w:rPr>
          <w:sz w:val="19"/>
          <w:szCs w:val="19"/>
        </w:rPr>
        <w:t xml:space="preserve">The team will work together as a one big group as opposed to </w:t>
      </w:r>
      <w:r w:rsidR="00552773" w:rsidRPr="005D0B3B">
        <w:rPr>
          <w:sz w:val="19"/>
          <w:szCs w:val="19"/>
        </w:rPr>
        <w:t xml:space="preserve">independent </w:t>
      </w:r>
      <w:r w:rsidRPr="005D0B3B">
        <w:rPr>
          <w:sz w:val="19"/>
          <w:szCs w:val="19"/>
        </w:rPr>
        <w:t xml:space="preserve">sub-groups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717791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F34506F8535F440EB31FEB85B0B1C30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717791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C68980B7567943F191471A3169B66DC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717791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8C5B6261252C4A36A319B8DFDB0F0E1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E52E38" w:rsidP="00D60069">
            <w:pPr>
              <w:pStyle w:val="ListBullet"/>
              <w:spacing w:after="80"/>
            </w:pPr>
            <w:r>
              <w:t xml:space="preserve">Review product specification  </w:t>
            </w:r>
          </w:p>
        </w:tc>
        <w:tc>
          <w:tcPr>
            <w:tcW w:w="3060" w:type="dxa"/>
          </w:tcPr>
          <w:p w:rsidR="002B2D13" w:rsidRPr="00D60069" w:rsidRDefault="00E52E38" w:rsidP="00D60069">
            <w:pPr>
              <w:spacing w:after="80"/>
            </w:pPr>
            <w:r>
              <w:t>Everybody</w:t>
            </w:r>
          </w:p>
        </w:tc>
        <w:tc>
          <w:tcPr>
            <w:tcW w:w="1854" w:type="dxa"/>
          </w:tcPr>
          <w:p w:rsidR="002B2D13" w:rsidRPr="00D60069" w:rsidRDefault="00E52E38" w:rsidP="00D60069">
            <w:pPr>
              <w:spacing w:after="80"/>
            </w:pPr>
            <w:r>
              <w:t>4/5/2018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E52E38" w:rsidP="00D60069">
            <w:pPr>
              <w:pStyle w:val="ListBullet"/>
              <w:spacing w:after="80"/>
            </w:pPr>
            <w:r>
              <w:t>Background research on potential sensors</w:t>
            </w:r>
          </w:p>
        </w:tc>
        <w:tc>
          <w:tcPr>
            <w:tcW w:w="3060" w:type="dxa"/>
          </w:tcPr>
          <w:p w:rsidR="002B2D13" w:rsidRPr="00D60069" w:rsidRDefault="00E52E38" w:rsidP="00D60069">
            <w:pPr>
              <w:spacing w:after="80"/>
            </w:pPr>
            <w:r>
              <w:t>Everybody</w:t>
            </w:r>
          </w:p>
        </w:tc>
        <w:tc>
          <w:tcPr>
            <w:tcW w:w="1854" w:type="dxa"/>
          </w:tcPr>
          <w:p w:rsidR="002B2D13" w:rsidRPr="00D60069" w:rsidRDefault="00E52E38" w:rsidP="00D60069">
            <w:pPr>
              <w:spacing w:after="80"/>
            </w:pPr>
            <w:r>
              <w:t>4/5/2018</w:t>
            </w:r>
          </w:p>
        </w:tc>
      </w:tr>
      <w:bookmarkEnd w:id="1"/>
    </w:tbl>
    <w:p w:rsidR="00F25890" w:rsidRDefault="00F25890"/>
    <w:p w:rsidR="00E45673" w:rsidRDefault="00E45673"/>
    <w:p w:rsidR="00E45673" w:rsidRDefault="00E45673"/>
    <w:p w:rsidR="00E45673" w:rsidRDefault="00E45673"/>
    <w:p w:rsidR="00E45673" w:rsidRDefault="00E45673"/>
    <w:p w:rsidR="00E45673" w:rsidRDefault="00E45673"/>
    <w:p w:rsidR="00E45673" w:rsidRDefault="00E45673"/>
    <w:p w:rsidR="00E45673" w:rsidRDefault="00E45673"/>
    <w:p w:rsidR="00E45673" w:rsidRDefault="00E45673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F25890" w:rsidRPr="00D60069" w:rsidTr="001F57E0">
        <w:tc>
          <w:tcPr>
            <w:tcW w:w="7650" w:type="dxa"/>
          </w:tcPr>
          <w:p w:rsidR="00F25890" w:rsidRPr="00D60069" w:rsidRDefault="00717791" w:rsidP="001F57E0">
            <w:pPr>
              <w:pStyle w:val="Title"/>
            </w:pPr>
            <w:sdt>
              <w:sdtPr>
                <w:id w:val="1101611992"/>
                <w:placeholder>
                  <w:docPart w:val="CA189C53E1F6484D85CA1B5E65242823"/>
                </w:placeholder>
                <w:temporary/>
                <w:showingPlcHdr/>
                <w15:appearance w15:val="hidden"/>
              </w:sdtPr>
              <w:sdtEndPr/>
              <w:sdtContent>
                <w:r w:rsidR="00F25890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F25890" w:rsidRPr="00D60069" w:rsidRDefault="004B1C4F" w:rsidP="001F57E0">
            <w:pPr>
              <w:pStyle w:val="Heading3"/>
            </w:pPr>
            <w:r>
              <w:t>4</w:t>
            </w:r>
            <w:r w:rsidR="00F25890">
              <w:t>/5/2018</w:t>
            </w:r>
          </w:p>
          <w:p w:rsidR="00F25890" w:rsidRPr="00D60069" w:rsidRDefault="00652ABF" w:rsidP="001F57E0">
            <w:pPr>
              <w:pStyle w:val="Heading3"/>
            </w:pPr>
            <w:r>
              <w:t>14</w:t>
            </w:r>
            <w:r w:rsidR="00F25890">
              <w:t>:00</w:t>
            </w:r>
          </w:p>
          <w:p w:rsidR="00F25890" w:rsidRPr="00D60069" w:rsidRDefault="00652ABF" w:rsidP="001F57E0">
            <w:pPr>
              <w:pStyle w:val="Heading3"/>
            </w:pPr>
            <w:r>
              <w:t>Central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F25890" w:rsidRPr="00D60069" w:rsidTr="001F57E0">
        <w:sdt>
          <w:sdtPr>
            <w:id w:val="319008464"/>
            <w:placeholder>
              <w:docPart w:val="43601BABEC784F67A2204C00AD9F95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F25890" w:rsidRPr="00D60069" w:rsidRDefault="00F25890" w:rsidP="001F57E0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F25890" w:rsidRPr="00D60069" w:rsidRDefault="003B4CCE" w:rsidP="001F57E0">
            <w:pPr>
              <w:spacing w:after="80"/>
            </w:pPr>
            <w:r>
              <w:t xml:space="preserve">Mutual </w:t>
            </w:r>
            <w:r w:rsidR="00F25890"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:rsidR="00F25890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802314937"/>
                <w:placeholder>
                  <w:docPart w:val="F5D266F17437427D9521339C412D8009"/>
                </w:placeholder>
                <w:temporary/>
                <w:showingPlcHdr/>
                <w15:appearance w15:val="hidden"/>
              </w:sdtPr>
              <w:sdtEndPr/>
              <w:sdtContent>
                <w:r w:rsidR="00F2589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F25890" w:rsidRPr="00D60069" w:rsidRDefault="00F25890" w:rsidP="001F57E0">
            <w:pPr>
              <w:spacing w:after="80"/>
            </w:pPr>
            <w:r>
              <w:t xml:space="preserve">Client Meeting  </w:t>
            </w:r>
          </w:p>
        </w:tc>
      </w:tr>
      <w:tr w:rsidR="00F25890" w:rsidRPr="00D60069" w:rsidTr="001F57E0">
        <w:sdt>
          <w:sdtPr>
            <w:id w:val="-70815390"/>
            <w:placeholder>
              <w:docPart w:val="77CF92275913467E9C7EF041C70E96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F25890" w:rsidRPr="00D60069" w:rsidRDefault="00F25890" w:rsidP="001F57E0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F25890" w:rsidRPr="00D60069" w:rsidRDefault="00F25890" w:rsidP="001F57E0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 </w:t>
            </w:r>
          </w:p>
        </w:tc>
        <w:tc>
          <w:tcPr>
            <w:tcW w:w="1779" w:type="dxa"/>
          </w:tcPr>
          <w:p w:rsidR="00F25890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106083667"/>
                <w:placeholder>
                  <w:docPart w:val="0CCB29C74EC046F0869F845C704F845D"/>
                </w:placeholder>
                <w:temporary/>
                <w:showingPlcHdr/>
                <w15:appearance w15:val="hidden"/>
              </w:sdtPr>
              <w:sdtEndPr/>
              <w:sdtContent>
                <w:r w:rsidR="00F25890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F25890" w:rsidRPr="00D60069" w:rsidRDefault="00F25890" w:rsidP="001F57E0">
            <w:pPr>
              <w:spacing w:after="80"/>
            </w:pPr>
            <w:r>
              <w:t>Pu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F25890" w:rsidRPr="00D60069" w:rsidTr="001F57E0">
        <w:tc>
          <w:tcPr>
            <w:tcW w:w="1980" w:type="dxa"/>
            <w:tcMar>
              <w:top w:w="144" w:type="dxa"/>
            </w:tcMar>
          </w:tcPr>
          <w:p w:rsidR="00F25890" w:rsidRPr="00D60069" w:rsidRDefault="00717791" w:rsidP="001F57E0">
            <w:pPr>
              <w:pStyle w:val="Heading2"/>
            </w:pPr>
            <w:sdt>
              <w:sdtPr>
                <w:id w:val="-1955936078"/>
                <w:placeholder>
                  <w:docPart w:val="DC56B438A6804904B412AE79DFCF2DA9"/>
                </w:placeholder>
                <w:temporary/>
                <w:showingPlcHdr/>
                <w15:appearance w15:val="hidden"/>
              </w:sdtPr>
              <w:sdtEndPr/>
              <w:sdtContent>
                <w:r w:rsidR="00F25890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F25890" w:rsidRPr="00D60069" w:rsidRDefault="00F25890" w:rsidP="001F57E0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r w:rsidR="008A5617">
              <w:t>olei</w:t>
            </w:r>
            <w:proofErr w:type="spellEnd"/>
            <w:r w:rsidR="008A5617">
              <w:t xml:space="preserve">, Pu, Eliot, Abdullahi </w:t>
            </w:r>
          </w:p>
        </w:tc>
      </w:tr>
    </w:tbl>
    <w:sdt>
      <w:sdtPr>
        <w:id w:val="9955711"/>
        <w:placeholder>
          <w:docPart w:val="BCA965A846E14B62BCD50913FC7144FF"/>
        </w:placeholder>
        <w:temporary/>
        <w:showingPlcHdr/>
        <w15:appearance w15:val="hidden"/>
      </w:sdtPr>
      <w:sdtEndPr/>
      <w:sdtContent>
        <w:p w:rsidR="004B32A2" w:rsidRPr="00D60069" w:rsidRDefault="004B32A2" w:rsidP="004B32A2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4B32A2" w:rsidRPr="00D60069" w:rsidTr="001F57E0">
        <w:tc>
          <w:tcPr>
            <w:tcW w:w="1620" w:type="dxa"/>
          </w:tcPr>
          <w:p w:rsidR="004B32A2" w:rsidRPr="00D60069" w:rsidRDefault="00717791" w:rsidP="001F57E0">
            <w:pPr>
              <w:pStyle w:val="Heading2"/>
            </w:pPr>
            <w:sdt>
              <w:sdtPr>
                <w:id w:val="378366997"/>
                <w:placeholder>
                  <w:docPart w:val="D19F54A1963C47748677128A24447BD8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4B32A2" w:rsidRPr="00D60069" w:rsidRDefault="00F507D0" w:rsidP="001F57E0">
            <w:r>
              <w:t xml:space="preserve">Review of Product specification </w:t>
            </w:r>
          </w:p>
        </w:tc>
      </w:tr>
    </w:tbl>
    <w:p w:rsidR="004B32A2" w:rsidRPr="00D60069" w:rsidRDefault="00717791" w:rsidP="004B32A2">
      <w:pPr>
        <w:pStyle w:val="Heading4"/>
      </w:pPr>
      <w:sdt>
        <w:sdtPr>
          <w:id w:val="187113842"/>
          <w:placeholder>
            <w:docPart w:val="EE7D4946A79D451E87D9C949C30FB138"/>
          </w:placeholder>
          <w:temporary/>
          <w:showingPlcHdr/>
          <w15:appearance w15:val="hidden"/>
        </w:sdtPr>
        <w:sdtEndPr/>
        <w:sdtContent>
          <w:r w:rsidR="004B32A2" w:rsidRPr="00D60069">
            <w:t>Discussion:</w:t>
          </w:r>
        </w:sdtContent>
      </w:sdt>
    </w:p>
    <w:p w:rsidR="009824EB" w:rsidRPr="007D3D32" w:rsidRDefault="009824EB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7D3D32">
        <w:rPr>
          <w:sz w:val="19"/>
          <w:szCs w:val="19"/>
        </w:rPr>
        <w:t>The device must be able to detect heart rate, temperature, blood pressure and skin resistance</w:t>
      </w:r>
    </w:p>
    <w:p w:rsidR="009824EB" w:rsidRPr="007D3D32" w:rsidRDefault="009824EB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7D3D32">
        <w:rPr>
          <w:sz w:val="19"/>
          <w:szCs w:val="19"/>
        </w:rPr>
        <w:t>It must have a GPS</w:t>
      </w:r>
    </w:p>
    <w:p w:rsidR="009824EB" w:rsidRPr="007D3D32" w:rsidRDefault="009824EB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7D3D32">
        <w:rPr>
          <w:sz w:val="19"/>
          <w:szCs w:val="19"/>
        </w:rPr>
        <w:t>The device should keep a log that can then be used to detect patterns and the data can useful for GPs and other carers</w:t>
      </w:r>
    </w:p>
    <w:p w:rsidR="009824EB" w:rsidRPr="007D3D32" w:rsidRDefault="009824EB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7D3D32">
        <w:rPr>
          <w:sz w:val="19"/>
          <w:szCs w:val="19"/>
        </w:rPr>
        <w:t>The device should also be voice activated; it should respond to the user calling out “Help”</w:t>
      </w:r>
    </w:p>
    <w:p w:rsidR="009824EB" w:rsidRDefault="009824EB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7D3D32">
        <w:rPr>
          <w:sz w:val="19"/>
          <w:szCs w:val="19"/>
        </w:rPr>
        <w:t>The AI should have a personality and be able to converse to put the user at ease; asking things like “What’s your plan for today?” and regularly inquiring about the user well being</w:t>
      </w:r>
    </w:p>
    <w:p w:rsidR="00AD72E7" w:rsidRPr="00E1364F" w:rsidRDefault="00AD72E7" w:rsidP="00E1364F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AD72E7">
        <w:rPr>
          <w:sz w:val="19"/>
          <w:szCs w:val="19"/>
        </w:rPr>
        <w:t xml:space="preserve">Mr. McNamara </w:t>
      </w:r>
      <w:r w:rsidR="0006389C">
        <w:rPr>
          <w:sz w:val="19"/>
          <w:szCs w:val="19"/>
        </w:rPr>
        <w:t>(</w:t>
      </w:r>
      <w:r w:rsidR="00E1364F">
        <w:rPr>
          <w:sz w:val="19"/>
          <w:szCs w:val="19"/>
        </w:rPr>
        <w:t>the client</w:t>
      </w:r>
      <w:r w:rsidR="0006389C" w:rsidRPr="00E1364F">
        <w:rPr>
          <w:sz w:val="19"/>
          <w:szCs w:val="19"/>
        </w:rPr>
        <w:t xml:space="preserve">) </w:t>
      </w:r>
      <w:r w:rsidR="004C0804">
        <w:rPr>
          <w:sz w:val="19"/>
          <w:szCs w:val="19"/>
        </w:rPr>
        <w:t>added</w:t>
      </w:r>
      <w:r w:rsidRPr="00E1364F">
        <w:rPr>
          <w:sz w:val="19"/>
          <w:szCs w:val="19"/>
        </w:rPr>
        <w:t xml:space="preserve"> an optional requirement; </w:t>
      </w:r>
      <w:r w:rsidR="004C0804">
        <w:rPr>
          <w:sz w:val="19"/>
          <w:szCs w:val="19"/>
        </w:rPr>
        <w:t>he</w:t>
      </w:r>
      <w:r w:rsidRPr="00E1364F">
        <w:rPr>
          <w:sz w:val="19"/>
          <w:szCs w:val="19"/>
        </w:rPr>
        <w:t xml:space="preserve"> want</w:t>
      </w:r>
      <w:r w:rsidR="004C0804">
        <w:rPr>
          <w:sz w:val="19"/>
          <w:szCs w:val="19"/>
        </w:rPr>
        <w:t>ed</w:t>
      </w:r>
      <w:r w:rsidRPr="00E1364F">
        <w:rPr>
          <w:sz w:val="19"/>
          <w:szCs w:val="19"/>
        </w:rPr>
        <w:t xml:space="preserve"> the team to film promotional material for the IBM industrial group project (simple videos of team working </w:t>
      </w:r>
      <w:r w:rsidR="004C0804">
        <w:rPr>
          <w:sz w:val="19"/>
          <w:szCs w:val="19"/>
        </w:rPr>
        <w:t>on the project). The team agreed</w:t>
      </w:r>
      <w:r w:rsidRPr="00E1364F">
        <w:rPr>
          <w:sz w:val="19"/>
          <w:szCs w:val="19"/>
        </w:rPr>
        <w:t xml:space="preserve"> to meet this requirement. </w:t>
      </w:r>
    </w:p>
    <w:p w:rsidR="00AD72E7" w:rsidRPr="00AD72E7" w:rsidRDefault="00AD72E7" w:rsidP="00AD72E7">
      <w:pPr>
        <w:pStyle w:val="ListParagraph"/>
        <w:numPr>
          <w:ilvl w:val="0"/>
          <w:numId w:val="10"/>
        </w:numPr>
        <w:rPr>
          <w:sz w:val="19"/>
          <w:szCs w:val="19"/>
        </w:rPr>
      </w:pPr>
      <w:r w:rsidRPr="00AD72E7">
        <w:rPr>
          <w:sz w:val="19"/>
          <w:szCs w:val="19"/>
        </w:rPr>
        <w:t>T</w:t>
      </w:r>
      <w:r w:rsidR="004C0804">
        <w:rPr>
          <w:sz w:val="19"/>
          <w:szCs w:val="19"/>
        </w:rPr>
        <w:t>he client also informed</w:t>
      </w:r>
      <w:r w:rsidRPr="00AD72E7">
        <w:rPr>
          <w:sz w:val="19"/>
          <w:szCs w:val="19"/>
        </w:rPr>
        <w:t xml:space="preserve"> the team that components distributer Arrow Electronics has agreed to supply components free of charge.</w:t>
      </w:r>
    </w:p>
    <w:p w:rsidR="00AD72E7" w:rsidRPr="007D3D32" w:rsidRDefault="00AD72E7" w:rsidP="009824EB">
      <w:pPr>
        <w:pStyle w:val="ListParagraph"/>
        <w:numPr>
          <w:ilvl w:val="0"/>
          <w:numId w:val="10"/>
        </w:numPr>
        <w:rPr>
          <w:sz w:val="19"/>
          <w:szCs w:val="19"/>
        </w:rPr>
      </w:pPr>
    </w:p>
    <w:p w:rsidR="004B32A2" w:rsidRPr="00D60069" w:rsidRDefault="004B32A2" w:rsidP="004B32A2"/>
    <w:p w:rsidR="004B32A2" w:rsidRPr="00D60069" w:rsidRDefault="00717791" w:rsidP="004B32A2">
      <w:pPr>
        <w:pStyle w:val="Heading4"/>
      </w:pPr>
      <w:sdt>
        <w:sdtPr>
          <w:id w:val="869960129"/>
          <w:placeholder>
            <w:docPart w:val="5CB5ADB7581C4F6FAF0B3C1F5A2D7A4C"/>
          </w:placeholder>
          <w:temporary/>
          <w:showingPlcHdr/>
          <w15:appearance w15:val="hidden"/>
        </w:sdtPr>
        <w:sdtEndPr/>
        <w:sdtContent>
          <w:r w:rsidR="004B32A2" w:rsidRPr="00D60069">
            <w:t>Conclusions:</w:t>
          </w:r>
        </w:sdtContent>
      </w:sdt>
    </w:p>
    <w:p w:rsidR="00936BE9" w:rsidRPr="00D60069" w:rsidRDefault="000A788D" w:rsidP="00AD72E7">
      <w:pPr>
        <w:pStyle w:val="ListParagraph"/>
        <w:numPr>
          <w:ilvl w:val="0"/>
          <w:numId w:val="11"/>
        </w:numPr>
      </w:pPr>
      <w:r>
        <w:rPr>
          <w:sz w:val="19"/>
          <w:szCs w:val="19"/>
        </w:rPr>
        <w:t xml:space="preserve">The team will begin selecting and ordering sensors next week 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4B32A2" w:rsidRPr="00D60069" w:rsidTr="001F57E0">
        <w:trPr>
          <w:tblHeader/>
        </w:trPr>
        <w:tc>
          <w:tcPr>
            <w:tcW w:w="5310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995413439"/>
                <w:placeholder>
                  <w:docPart w:val="D86A3F10BC91484C97A2B0E3AA5E1AB6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1070236324"/>
                <w:placeholder>
                  <w:docPart w:val="72242586E3B343009CEB2145EA232067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860938569"/>
                <w:placeholder>
                  <w:docPart w:val="0FB2DC3F71DC4887869653DE337EFDF9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Deadline</w:t>
                </w:r>
              </w:sdtContent>
            </w:sdt>
          </w:p>
        </w:tc>
      </w:tr>
      <w:tr w:rsidR="004B32A2" w:rsidRPr="00D60069" w:rsidTr="001F57E0">
        <w:tc>
          <w:tcPr>
            <w:tcW w:w="5310" w:type="dxa"/>
          </w:tcPr>
          <w:p w:rsidR="004B32A2" w:rsidRPr="00D60069" w:rsidRDefault="000A788D" w:rsidP="001F57E0">
            <w:pPr>
              <w:pStyle w:val="ListBullet"/>
              <w:spacing w:after="80"/>
            </w:pPr>
            <w:r>
              <w:t xml:space="preserve">Research and select </w:t>
            </w:r>
            <w:r w:rsidR="00E130F4">
              <w:t>sensors</w:t>
            </w:r>
          </w:p>
        </w:tc>
        <w:tc>
          <w:tcPr>
            <w:tcW w:w="3060" w:type="dxa"/>
          </w:tcPr>
          <w:p w:rsidR="004B32A2" w:rsidRPr="00D60069" w:rsidRDefault="00E130F4" w:rsidP="001F57E0">
            <w:pPr>
              <w:spacing w:after="80"/>
            </w:pPr>
            <w:r>
              <w:t>Patrick</w:t>
            </w:r>
            <w:r w:rsidR="00547CA5">
              <w:t>, Abdullahi</w:t>
            </w:r>
            <w:r>
              <w:t xml:space="preserve"> and </w:t>
            </w:r>
            <w:proofErr w:type="spellStart"/>
            <w:r>
              <w:t>Yaolei</w:t>
            </w:r>
            <w:proofErr w:type="spellEnd"/>
          </w:p>
        </w:tc>
        <w:tc>
          <w:tcPr>
            <w:tcW w:w="1854" w:type="dxa"/>
          </w:tcPr>
          <w:p w:rsidR="004B32A2" w:rsidRPr="00D60069" w:rsidRDefault="00E130F4" w:rsidP="001F57E0">
            <w:pPr>
              <w:spacing w:after="80"/>
            </w:pPr>
            <w:r>
              <w:t>11/5/2018</w:t>
            </w:r>
          </w:p>
        </w:tc>
      </w:tr>
      <w:tr w:rsidR="004B32A2" w:rsidRPr="00D60069" w:rsidTr="001F57E0">
        <w:tc>
          <w:tcPr>
            <w:tcW w:w="5310" w:type="dxa"/>
          </w:tcPr>
          <w:p w:rsidR="004B32A2" w:rsidRPr="00D60069" w:rsidRDefault="00DE2C34" w:rsidP="001F57E0">
            <w:pPr>
              <w:pStyle w:val="ListBullet"/>
              <w:spacing w:after="80"/>
            </w:pPr>
            <w:r>
              <w:t>Find a way to add a GPS to the product</w:t>
            </w:r>
          </w:p>
        </w:tc>
        <w:tc>
          <w:tcPr>
            <w:tcW w:w="3060" w:type="dxa"/>
          </w:tcPr>
          <w:p w:rsidR="004B32A2" w:rsidRPr="00D60069" w:rsidRDefault="00DE2C34" w:rsidP="001F57E0">
            <w:pPr>
              <w:spacing w:after="80"/>
            </w:pPr>
            <w:r>
              <w:t>Eliot</w:t>
            </w:r>
          </w:p>
        </w:tc>
        <w:tc>
          <w:tcPr>
            <w:tcW w:w="1854" w:type="dxa"/>
          </w:tcPr>
          <w:p w:rsidR="004B32A2" w:rsidRPr="00D60069" w:rsidRDefault="00DE2C34" w:rsidP="001F57E0">
            <w:pPr>
              <w:spacing w:after="80"/>
            </w:pPr>
            <w:r>
              <w:t>11/5/2018</w:t>
            </w:r>
          </w:p>
        </w:tc>
      </w:tr>
    </w:tbl>
    <w:p w:rsidR="00F25890" w:rsidRDefault="00F25890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Default="00AF74B6"/>
    <w:p w:rsidR="00AF74B6" w:rsidRPr="00D60069" w:rsidRDefault="00AF74B6" w:rsidP="00AF74B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4B32A2" w:rsidRPr="00D60069" w:rsidTr="001F57E0">
        <w:tc>
          <w:tcPr>
            <w:tcW w:w="7650" w:type="dxa"/>
          </w:tcPr>
          <w:p w:rsidR="004B32A2" w:rsidRPr="00D60069" w:rsidRDefault="00717791" w:rsidP="001F57E0">
            <w:pPr>
              <w:pStyle w:val="Title"/>
            </w:pPr>
            <w:sdt>
              <w:sdtPr>
                <w:id w:val="1118410192"/>
                <w:placeholder>
                  <w:docPart w:val="6064D92A394F429EB3F31F6347B5FCD0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4B32A2" w:rsidRPr="00D60069" w:rsidRDefault="00B618A2" w:rsidP="001F57E0">
            <w:pPr>
              <w:pStyle w:val="Heading3"/>
            </w:pPr>
            <w:r>
              <w:t>7/5/2018</w:t>
            </w:r>
          </w:p>
          <w:p w:rsidR="004B32A2" w:rsidRPr="00D60069" w:rsidRDefault="00B618A2" w:rsidP="001F57E0">
            <w:pPr>
              <w:pStyle w:val="Heading3"/>
            </w:pPr>
            <w:r>
              <w:t>11:00</w:t>
            </w:r>
          </w:p>
          <w:p w:rsidR="004B32A2" w:rsidRPr="00D60069" w:rsidRDefault="00B618A2" w:rsidP="001F57E0">
            <w:pPr>
              <w:pStyle w:val="Heading3"/>
            </w:pPr>
            <w:r>
              <w:t>EE Level</w:t>
            </w:r>
            <w:r w:rsidR="00DE4492">
              <w:t xml:space="preserve"> 5</w:t>
            </w:r>
            <w:r w:rsidR="00132D10">
              <w:t xml:space="preserve">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D102BB" w:rsidRPr="00D60069" w:rsidTr="00D102BB">
        <w:tc>
          <w:tcPr>
            <w:tcW w:w="1779" w:type="dxa"/>
            <w:tcMar>
              <w:top w:w="144" w:type="dxa"/>
            </w:tcMar>
          </w:tcPr>
          <w:p w:rsidR="00D102BB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556754582"/>
                <w:placeholder>
                  <w:docPart w:val="4CFE38F6FFAE473487D8A083B7A73EE4"/>
                </w:placeholder>
                <w:temporary/>
                <w:showingPlcHdr/>
                <w15:appearance w15:val="hidden"/>
              </w:sdtPr>
              <w:sdtEndPr/>
              <w:sdtContent>
                <w:r w:rsidR="00D102BB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D102BB" w:rsidRPr="00D60069" w:rsidRDefault="00D102BB" w:rsidP="001F57E0">
            <w:pPr>
              <w:spacing w:after="80"/>
            </w:pPr>
            <w:r>
              <w:t>General Team Meeting</w:t>
            </w:r>
          </w:p>
        </w:tc>
      </w:tr>
      <w:tr w:rsidR="00D102BB" w:rsidRPr="00D60069" w:rsidTr="00D102BB">
        <w:tc>
          <w:tcPr>
            <w:tcW w:w="1779" w:type="dxa"/>
          </w:tcPr>
          <w:p w:rsidR="00D102BB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79291936"/>
                <w:placeholder>
                  <w:docPart w:val="2E6CDF9DE50647F093A72FFB6D510CEE"/>
                </w:placeholder>
                <w:temporary/>
                <w:showingPlcHdr/>
                <w15:appearance w15:val="hidden"/>
              </w:sdtPr>
              <w:sdtEndPr/>
              <w:sdtContent>
                <w:r w:rsidR="00D102BB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D102BB" w:rsidRPr="00D60069" w:rsidRDefault="00D102BB" w:rsidP="001F57E0">
            <w:pPr>
              <w:spacing w:after="80"/>
            </w:pPr>
            <w:r>
              <w:t xml:space="preserve"> 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4B32A2" w:rsidRPr="00D60069" w:rsidTr="001F57E0">
        <w:tc>
          <w:tcPr>
            <w:tcW w:w="1980" w:type="dxa"/>
            <w:tcMar>
              <w:top w:w="144" w:type="dxa"/>
            </w:tcMar>
          </w:tcPr>
          <w:p w:rsidR="004B32A2" w:rsidRPr="00D60069" w:rsidRDefault="00717791" w:rsidP="001F57E0">
            <w:pPr>
              <w:pStyle w:val="Heading2"/>
            </w:pPr>
            <w:sdt>
              <w:sdtPr>
                <w:id w:val="24071889"/>
                <w:placeholder>
                  <w:docPart w:val="06A5C6CF50B34A948744C7FA611331D5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4B32A2" w:rsidRPr="00D60069" w:rsidRDefault="00AA1146" w:rsidP="001F57E0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>, Pu, Eliot, Abdullahi</w:t>
            </w:r>
          </w:p>
        </w:tc>
      </w:tr>
    </w:tbl>
    <w:sdt>
      <w:sdtPr>
        <w:id w:val="-285740358"/>
        <w:placeholder>
          <w:docPart w:val="F52B7ACD5ADC4D6091F6D4975464E138"/>
        </w:placeholder>
        <w:temporary/>
        <w:showingPlcHdr/>
        <w15:appearance w15:val="hidden"/>
      </w:sdtPr>
      <w:sdtEndPr/>
      <w:sdtContent>
        <w:p w:rsidR="004B32A2" w:rsidRPr="00D60069" w:rsidRDefault="004B32A2" w:rsidP="004B32A2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4B32A2" w:rsidRPr="00D60069" w:rsidTr="001F57E0">
        <w:tc>
          <w:tcPr>
            <w:tcW w:w="1620" w:type="dxa"/>
          </w:tcPr>
          <w:p w:rsidR="004B32A2" w:rsidRPr="00D60069" w:rsidRDefault="00717791" w:rsidP="001F57E0">
            <w:pPr>
              <w:pStyle w:val="Heading2"/>
            </w:pPr>
            <w:sdt>
              <w:sdtPr>
                <w:id w:val="1210922526"/>
                <w:placeholder>
                  <w:docPart w:val="5112A9FDC68B415BA6DAB2DE4EC7AD58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4B32A2" w:rsidRPr="00D60069" w:rsidRDefault="00D410D4" w:rsidP="001F57E0">
            <w:r>
              <w:t>Distribution of work</w:t>
            </w:r>
          </w:p>
        </w:tc>
      </w:tr>
    </w:tbl>
    <w:p w:rsidR="004B32A2" w:rsidRPr="00D60069" w:rsidRDefault="00717791" w:rsidP="004B32A2">
      <w:pPr>
        <w:pStyle w:val="Heading4"/>
      </w:pPr>
      <w:sdt>
        <w:sdtPr>
          <w:id w:val="1953904433"/>
          <w:placeholder>
            <w:docPart w:val="849E0D7AC6354BD1BAA12A2DBBCBC408"/>
          </w:placeholder>
          <w:temporary/>
          <w:showingPlcHdr/>
          <w15:appearance w15:val="hidden"/>
        </w:sdtPr>
        <w:sdtEndPr/>
        <w:sdtContent>
          <w:r w:rsidR="004B32A2" w:rsidRPr="00D60069">
            <w:t>Discussion:</w:t>
          </w:r>
        </w:sdtContent>
      </w:sdt>
    </w:p>
    <w:p w:rsidR="006050BE" w:rsidRPr="006050BE" w:rsidRDefault="00C70503" w:rsidP="00C2477B">
      <w:pPr>
        <w:pStyle w:val="ListParagraph"/>
        <w:numPr>
          <w:ilvl w:val="0"/>
          <w:numId w:val="11"/>
        </w:numPr>
      </w:pPr>
      <w:r>
        <w:rPr>
          <w:sz w:val="19"/>
          <w:szCs w:val="19"/>
        </w:rPr>
        <w:t xml:space="preserve">For the next few weeks the project </w:t>
      </w:r>
      <w:r w:rsidR="008B7E7D">
        <w:rPr>
          <w:sz w:val="19"/>
          <w:szCs w:val="19"/>
        </w:rPr>
        <w:t>would</w:t>
      </w:r>
      <w:r>
        <w:rPr>
          <w:sz w:val="19"/>
          <w:szCs w:val="19"/>
        </w:rPr>
        <w:t xml:space="preserve"> be separated into different parts</w:t>
      </w:r>
    </w:p>
    <w:p w:rsidR="004B32A2" w:rsidRPr="00363F91" w:rsidRDefault="006050BE" w:rsidP="00C2477B">
      <w:pPr>
        <w:pStyle w:val="ListParagraph"/>
        <w:numPr>
          <w:ilvl w:val="0"/>
          <w:numId w:val="11"/>
        </w:numPr>
      </w:pPr>
      <w:r>
        <w:rPr>
          <w:sz w:val="19"/>
          <w:szCs w:val="19"/>
        </w:rPr>
        <w:t>It’s agreed that one area will be hardware (just researching and ordering components</w:t>
      </w:r>
      <w:r w:rsidR="009017CA">
        <w:rPr>
          <w:sz w:val="19"/>
          <w:szCs w:val="19"/>
        </w:rPr>
        <w:t xml:space="preserve"> for now</w:t>
      </w:r>
      <w:r>
        <w:rPr>
          <w:sz w:val="19"/>
          <w:szCs w:val="19"/>
        </w:rPr>
        <w:t>)</w:t>
      </w:r>
      <w:r w:rsidR="00597A4A">
        <w:rPr>
          <w:sz w:val="19"/>
          <w:szCs w:val="19"/>
        </w:rPr>
        <w:t>. Patrick volunteers to head this part.</w:t>
      </w:r>
      <w:r>
        <w:rPr>
          <w:sz w:val="19"/>
          <w:szCs w:val="19"/>
        </w:rPr>
        <w:t xml:space="preserve"> </w:t>
      </w:r>
      <w:r w:rsidR="00C70503">
        <w:rPr>
          <w:sz w:val="19"/>
          <w:szCs w:val="19"/>
        </w:rPr>
        <w:t xml:space="preserve"> </w:t>
      </w:r>
    </w:p>
    <w:p w:rsidR="00363F91" w:rsidRPr="00597A4A" w:rsidRDefault="00363F91" w:rsidP="00C2477B">
      <w:pPr>
        <w:pStyle w:val="ListParagraph"/>
        <w:numPr>
          <w:ilvl w:val="0"/>
          <w:numId w:val="11"/>
        </w:numPr>
      </w:pPr>
      <w:r>
        <w:rPr>
          <w:sz w:val="19"/>
          <w:szCs w:val="19"/>
        </w:rPr>
        <w:t xml:space="preserve">The project brief </w:t>
      </w:r>
      <w:r w:rsidR="002F1AB7">
        <w:rPr>
          <w:sz w:val="19"/>
          <w:szCs w:val="19"/>
        </w:rPr>
        <w:t xml:space="preserve">indicated that Node-Red would be useful and as such </w:t>
      </w:r>
      <w:r w:rsidR="00AF5C8D">
        <w:rPr>
          <w:sz w:val="19"/>
          <w:szCs w:val="19"/>
        </w:rPr>
        <w:t xml:space="preserve">someone should look into </w:t>
      </w:r>
      <w:r w:rsidR="00274ACE">
        <w:rPr>
          <w:sz w:val="19"/>
          <w:szCs w:val="19"/>
        </w:rPr>
        <w:t xml:space="preserve">how to use it and </w:t>
      </w:r>
      <w:r w:rsidR="00AF5C8D">
        <w:rPr>
          <w:sz w:val="19"/>
          <w:szCs w:val="19"/>
        </w:rPr>
        <w:t>its possible application</w:t>
      </w:r>
      <w:r w:rsidR="00274ACE">
        <w:rPr>
          <w:sz w:val="19"/>
          <w:szCs w:val="19"/>
        </w:rPr>
        <w:t>s</w:t>
      </w:r>
      <w:r w:rsidR="00071B7A">
        <w:rPr>
          <w:sz w:val="19"/>
          <w:szCs w:val="19"/>
        </w:rPr>
        <w:t>. Same goes for IBM Watson</w:t>
      </w:r>
      <w:r w:rsidR="00274ACE">
        <w:rPr>
          <w:sz w:val="19"/>
          <w:szCs w:val="19"/>
        </w:rPr>
        <w:t xml:space="preserve"> </w:t>
      </w:r>
      <w:r w:rsidR="00AF5C8D">
        <w:rPr>
          <w:sz w:val="19"/>
          <w:szCs w:val="19"/>
        </w:rPr>
        <w:t xml:space="preserve"> </w:t>
      </w:r>
    </w:p>
    <w:p w:rsidR="00597A4A" w:rsidRPr="00D60069" w:rsidRDefault="008E6B45" w:rsidP="00C2477B">
      <w:pPr>
        <w:pStyle w:val="ListParagraph"/>
        <w:numPr>
          <w:ilvl w:val="0"/>
          <w:numId w:val="11"/>
        </w:numPr>
      </w:pPr>
      <w:proofErr w:type="spellStart"/>
      <w:r>
        <w:rPr>
          <w:sz w:val="19"/>
          <w:szCs w:val="19"/>
        </w:rPr>
        <w:t>Shreyus</w:t>
      </w:r>
      <w:proofErr w:type="spellEnd"/>
      <w:r>
        <w:rPr>
          <w:sz w:val="19"/>
          <w:szCs w:val="19"/>
        </w:rPr>
        <w:t xml:space="preserve"> suggest</w:t>
      </w:r>
      <w:r w:rsidR="0006389C">
        <w:rPr>
          <w:sz w:val="19"/>
          <w:szCs w:val="19"/>
        </w:rPr>
        <w:t>ed</w:t>
      </w:r>
      <w:r>
        <w:rPr>
          <w:sz w:val="19"/>
          <w:szCs w:val="19"/>
        </w:rPr>
        <w:t xml:space="preserve"> making a </w:t>
      </w:r>
      <w:r w:rsidR="00E14178">
        <w:rPr>
          <w:sz w:val="19"/>
          <w:szCs w:val="19"/>
        </w:rPr>
        <w:t>supporting app as it would make</w:t>
      </w:r>
      <w:r>
        <w:rPr>
          <w:sz w:val="19"/>
          <w:szCs w:val="19"/>
        </w:rPr>
        <w:t xml:space="preserve"> the SMS alert simpler and also already have a GPS in built.</w:t>
      </w:r>
    </w:p>
    <w:p w:rsidR="004B32A2" w:rsidRPr="00D60069" w:rsidRDefault="00717791" w:rsidP="004B32A2">
      <w:pPr>
        <w:pStyle w:val="Heading4"/>
      </w:pPr>
      <w:sdt>
        <w:sdtPr>
          <w:id w:val="-1663312173"/>
          <w:placeholder>
            <w:docPart w:val="6DE84FB37BE94E069C9C7FFF345820C9"/>
          </w:placeholder>
          <w:temporary/>
          <w:showingPlcHdr/>
          <w15:appearance w15:val="hidden"/>
        </w:sdtPr>
        <w:sdtEndPr/>
        <w:sdtContent>
          <w:r w:rsidR="004B32A2" w:rsidRPr="00D60069">
            <w:t>Conclusions:</w:t>
          </w:r>
        </w:sdtContent>
      </w:sdt>
    </w:p>
    <w:p w:rsidR="00370F9C" w:rsidRPr="00370F9C" w:rsidRDefault="00370F9C" w:rsidP="00370F9C">
      <w:pPr>
        <w:pStyle w:val="ListParagraph"/>
        <w:numPr>
          <w:ilvl w:val="0"/>
          <w:numId w:val="13"/>
        </w:numPr>
        <w:rPr>
          <w:sz w:val="19"/>
          <w:szCs w:val="19"/>
        </w:rPr>
      </w:pPr>
      <w:r w:rsidRPr="00370F9C">
        <w:rPr>
          <w:sz w:val="19"/>
          <w:szCs w:val="19"/>
        </w:rPr>
        <w:t xml:space="preserve">The work is </w:t>
      </w:r>
      <w:r w:rsidR="008B50EA">
        <w:rPr>
          <w:sz w:val="19"/>
          <w:szCs w:val="19"/>
        </w:rPr>
        <w:t xml:space="preserve">to be </w:t>
      </w:r>
      <w:r w:rsidRPr="00370F9C">
        <w:rPr>
          <w:sz w:val="19"/>
          <w:szCs w:val="19"/>
        </w:rPr>
        <w:t>split into three initial parts; the app development, hardware research and flow construction with Node-Red</w:t>
      </w:r>
    </w:p>
    <w:p w:rsidR="004B32A2" w:rsidRPr="00E00736" w:rsidRDefault="00884C95" w:rsidP="00370F9C">
      <w:pPr>
        <w:pStyle w:val="ListParagraph"/>
        <w:numPr>
          <w:ilvl w:val="0"/>
          <w:numId w:val="12"/>
        </w:numPr>
        <w:rPr>
          <w:sz w:val="19"/>
          <w:szCs w:val="19"/>
        </w:rPr>
      </w:pPr>
      <w:r w:rsidRPr="00E00736">
        <w:rPr>
          <w:sz w:val="19"/>
          <w:szCs w:val="19"/>
        </w:rPr>
        <w:t>There will be a supporting app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4B32A2" w:rsidRPr="00D60069" w:rsidTr="001F57E0">
        <w:trPr>
          <w:tblHeader/>
        </w:trPr>
        <w:tc>
          <w:tcPr>
            <w:tcW w:w="5310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1173946364"/>
                <w:placeholder>
                  <w:docPart w:val="57E46609A4D3485F8570110B46B255D8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263543712"/>
                <w:placeholder>
                  <w:docPart w:val="96A20A3C15ED47FDBF474100A89BB222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4B32A2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1309822542"/>
                <w:placeholder>
                  <w:docPart w:val="3D2918C2C9C443D4BA7C15032367E2F0"/>
                </w:placeholder>
                <w:temporary/>
                <w:showingPlcHdr/>
                <w15:appearance w15:val="hidden"/>
              </w:sdtPr>
              <w:sdtEndPr/>
              <w:sdtContent>
                <w:r w:rsidR="004B32A2" w:rsidRPr="00D60069">
                  <w:t>Deadline</w:t>
                </w:r>
              </w:sdtContent>
            </w:sdt>
          </w:p>
        </w:tc>
      </w:tr>
      <w:tr w:rsidR="004B32A2" w:rsidRPr="00D60069" w:rsidTr="001F57E0">
        <w:tc>
          <w:tcPr>
            <w:tcW w:w="5310" w:type="dxa"/>
          </w:tcPr>
          <w:p w:rsidR="004B32A2" w:rsidRPr="00D60069" w:rsidRDefault="00C32318" w:rsidP="001F57E0">
            <w:pPr>
              <w:pStyle w:val="ListBullet"/>
              <w:spacing w:after="80"/>
            </w:pPr>
            <w:r>
              <w:t>Hardware Research and Selection</w:t>
            </w:r>
          </w:p>
        </w:tc>
        <w:tc>
          <w:tcPr>
            <w:tcW w:w="3060" w:type="dxa"/>
          </w:tcPr>
          <w:p w:rsidR="004B32A2" w:rsidRPr="00D60069" w:rsidRDefault="00C32318" w:rsidP="001F57E0">
            <w:pPr>
              <w:spacing w:after="80"/>
            </w:pPr>
            <w:r>
              <w:t xml:space="preserve">Patrick, </w:t>
            </w:r>
            <w:proofErr w:type="spellStart"/>
            <w:r>
              <w:t>Yaolei</w:t>
            </w:r>
            <w:proofErr w:type="spellEnd"/>
            <w:r>
              <w:t xml:space="preserve"> and Abdullahi</w:t>
            </w:r>
          </w:p>
        </w:tc>
        <w:tc>
          <w:tcPr>
            <w:tcW w:w="1854" w:type="dxa"/>
          </w:tcPr>
          <w:p w:rsidR="004B32A2" w:rsidRPr="00D60069" w:rsidRDefault="0040548A" w:rsidP="001F57E0">
            <w:pPr>
              <w:spacing w:after="80"/>
            </w:pPr>
            <w:r>
              <w:t>14</w:t>
            </w:r>
            <w:r w:rsidR="00C32318">
              <w:t>/5/2018</w:t>
            </w:r>
          </w:p>
        </w:tc>
      </w:tr>
      <w:tr w:rsidR="004B32A2" w:rsidRPr="00D60069" w:rsidTr="001F57E0">
        <w:tc>
          <w:tcPr>
            <w:tcW w:w="5310" w:type="dxa"/>
          </w:tcPr>
          <w:p w:rsidR="004B32A2" w:rsidRPr="00D60069" w:rsidRDefault="002C09BD" w:rsidP="001F57E0">
            <w:pPr>
              <w:pStyle w:val="ListBullet"/>
              <w:spacing w:after="80"/>
            </w:pPr>
            <w:proofErr w:type="spellStart"/>
            <w:r>
              <w:t>Familiarise</w:t>
            </w:r>
            <w:proofErr w:type="spellEnd"/>
            <w:r>
              <w:t xml:space="preserve"> themselves with Node-Red</w:t>
            </w:r>
            <w:r w:rsidR="00A162E8">
              <w:t xml:space="preserve"> and Watson</w:t>
            </w:r>
          </w:p>
        </w:tc>
        <w:tc>
          <w:tcPr>
            <w:tcW w:w="3060" w:type="dxa"/>
          </w:tcPr>
          <w:p w:rsidR="004B32A2" w:rsidRPr="00D60069" w:rsidRDefault="004E06D2" w:rsidP="001F57E0">
            <w:pPr>
              <w:spacing w:after="80"/>
            </w:pPr>
            <w:r>
              <w:t>Eliot</w:t>
            </w:r>
          </w:p>
        </w:tc>
        <w:tc>
          <w:tcPr>
            <w:tcW w:w="1854" w:type="dxa"/>
          </w:tcPr>
          <w:p w:rsidR="004B32A2" w:rsidRPr="00D60069" w:rsidRDefault="0040548A" w:rsidP="001F57E0">
            <w:pPr>
              <w:spacing w:after="80"/>
            </w:pPr>
            <w:r>
              <w:t>14</w:t>
            </w:r>
            <w:r w:rsidR="004E06D2">
              <w:t>/5/2018</w:t>
            </w:r>
          </w:p>
        </w:tc>
      </w:tr>
      <w:tr w:rsidR="004B32A2" w:rsidRPr="00D60069" w:rsidTr="001F57E0">
        <w:tc>
          <w:tcPr>
            <w:tcW w:w="5310" w:type="dxa"/>
            <w:tcMar>
              <w:bottom w:w="288" w:type="dxa"/>
            </w:tcMar>
          </w:tcPr>
          <w:p w:rsidR="004B32A2" w:rsidRPr="00D60069" w:rsidRDefault="004F2237" w:rsidP="001F57E0">
            <w:pPr>
              <w:pStyle w:val="ListBullet"/>
              <w:spacing w:after="80"/>
            </w:pPr>
            <w:r>
              <w:t>Develop an App</w:t>
            </w:r>
          </w:p>
        </w:tc>
        <w:tc>
          <w:tcPr>
            <w:tcW w:w="3060" w:type="dxa"/>
            <w:tcMar>
              <w:bottom w:w="288" w:type="dxa"/>
            </w:tcMar>
          </w:tcPr>
          <w:p w:rsidR="004B32A2" w:rsidRPr="00D60069" w:rsidRDefault="00352689" w:rsidP="001F57E0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 and Pu</w:t>
            </w:r>
          </w:p>
        </w:tc>
        <w:tc>
          <w:tcPr>
            <w:tcW w:w="1854" w:type="dxa"/>
            <w:tcMar>
              <w:bottom w:w="288" w:type="dxa"/>
            </w:tcMar>
          </w:tcPr>
          <w:p w:rsidR="004B32A2" w:rsidRPr="00D60069" w:rsidRDefault="00310E83" w:rsidP="001F57E0">
            <w:pPr>
              <w:spacing w:after="80"/>
            </w:pPr>
            <w:r>
              <w:t>8/6/2018</w:t>
            </w:r>
          </w:p>
        </w:tc>
      </w:tr>
    </w:tbl>
    <w:p w:rsidR="00AF74B6" w:rsidRDefault="00AF74B6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p w:rsidR="00461825" w:rsidRDefault="0046182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8A2928" w:rsidRPr="00D60069" w:rsidTr="001F57E0">
        <w:tc>
          <w:tcPr>
            <w:tcW w:w="7650" w:type="dxa"/>
          </w:tcPr>
          <w:p w:rsidR="008A2928" w:rsidRPr="00D60069" w:rsidRDefault="00717791" w:rsidP="001F57E0">
            <w:pPr>
              <w:pStyle w:val="Title"/>
            </w:pPr>
            <w:sdt>
              <w:sdtPr>
                <w:id w:val="-1544586361"/>
                <w:placeholder>
                  <w:docPart w:val="BB0497E08BA0436C9DB3F8989006F309"/>
                </w:placeholder>
                <w:temporary/>
                <w:showingPlcHdr/>
                <w15:appearance w15:val="hidden"/>
              </w:sdtPr>
              <w:sdtEndPr/>
              <w:sdtContent>
                <w:r w:rsidR="008A292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8A2928" w:rsidRPr="00D60069" w:rsidRDefault="00557720" w:rsidP="001F57E0">
            <w:pPr>
              <w:pStyle w:val="Heading3"/>
            </w:pPr>
            <w:r>
              <w:t>11/5/2018</w:t>
            </w:r>
          </w:p>
          <w:p w:rsidR="008A2928" w:rsidRPr="00D60069" w:rsidRDefault="005E72DD" w:rsidP="001F57E0">
            <w:pPr>
              <w:pStyle w:val="Heading3"/>
            </w:pPr>
            <w:r>
              <w:t>14</w:t>
            </w:r>
            <w:r w:rsidR="00557720">
              <w:t>:00</w:t>
            </w:r>
          </w:p>
          <w:p w:rsidR="008A2928" w:rsidRPr="00D60069" w:rsidRDefault="005E72DD" w:rsidP="001F57E0">
            <w:pPr>
              <w:pStyle w:val="Heading3"/>
            </w:pPr>
            <w:r>
              <w:t>EE Level 6 Conference Room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8A2928" w:rsidRPr="00D60069" w:rsidTr="001F57E0">
        <w:tc>
          <w:tcPr>
            <w:tcW w:w="1779" w:type="dxa"/>
            <w:tcMar>
              <w:top w:w="144" w:type="dxa"/>
            </w:tcMar>
          </w:tcPr>
          <w:p w:rsidR="008A2928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1483744926"/>
                <w:placeholder>
                  <w:docPart w:val="8B4044073B884342A6D3AC0C7E162955"/>
                </w:placeholder>
                <w:temporary/>
                <w:showingPlcHdr/>
                <w15:appearance w15:val="hidden"/>
              </w:sdtPr>
              <w:sdtEndPr/>
              <w:sdtContent>
                <w:r w:rsidR="008A292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8A2928" w:rsidRPr="00D60069" w:rsidRDefault="00F54102" w:rsidP="001F57E0">
            <w:pPr>
              <w:spacing w:after="80"/>
            </w:pPr>
            <w:r>
              <w:t xml:space="preserve">Client Meeting </w:t>
            </w:r>
          </w:p>
        </w:tc>
      </w:tr>
      <w:tr w:rsidR="008A2928" w:rsidRPr="00D60069" w:rsidTr="001F57E0">
        <w:tc>
          <w:tcPr>
            <w:tcW w:w="1779" w:type="dxa"/>
          </w:tcPr>
          <w:p w:rsidR="008A2928" w:rsidRPr="00D60069" w:rsidRDefault="00717791" w:rsidP="001F57E0">
            <w:pPr>
              <w:pStyle w:val="Heading2"/>
              <w:spacing w:after="80"/>
              <w:outlineLvl w:val="1"/>
            </w:pPr>
            <w:sdt>
              <w:sdtPr>
                <w:id w:val="-991790899"/>
                <w:placeholder>
                  <w:docPart w:val="20EB3EAF20444739BD29FEFEC99B378D"/>
                </w:placeholder>
                <w:temporary/>
                <w:showingPlcHdr/>
                <w15:appearance w15:val="hidden"/>
              </w:sdtPr>
              <w:sdtEndPr/>
              <w:sdtContent>
                <w:r w:rsidR="008A292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8A2928" w:rsidRPr="00D60069" w:rsidRDefault="009A79B8" w:rsidP="001F57E0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8A2928" w:rsidRPr="00D60069" w:rsidTr="001F57E0">
        <w:tc>
          <w:tcPr>
            <w:tcW w:w="1980" w:type="dxa"/>
            <w:tcMar>
              <w:top w:w="144" w:type="dxa"/>
            </w:tcMar>
          </w:tcPr>
          <w:p w:rsidR="008A2928" w:rsidRPr="00D60069" w:rsidRDefault="00717791" w:rsidP="001F57E0">
            <w:pPr>
              <w:pStyle w:val="Heading2"/>
            </w:pPr>
            <w:sdt>
              <w:sdtPr>
                <w:id w:val="-1457709965"/>
                <w:placeholder>
                  <w:docPart w:val="DB9D22E2742C4448BC72F4D08DD5D66B"/>
                </w:placeholder>
                <w:temporary/>
                <w:showingPlcHdr/>
                <w15:appearance w15:val="hidden"/>
              </w:sdtPr>
              <w:sdtEndPr/>
              <w:sdtContent>
                <w:r w:rsidR="008A292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8A2928" w:rsidRPr="00D60069" w:rsidRDefault="009A79B8" w:rsidP="001F57E0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>, Pu, Eliot, Abdullahi</w:t>
            </w:r>
          </w:p>
        </w:tc>
      </w:tr>
    </w:tbl>
    <w:sdt>
      <w:sdtPr>
        <w:id w:val="-1074191663"/>
        <w:placeholder>
          <w:docPart w:val="460FE251D3154E2A8E72616CC87D3E07"/>
        </w:placeholder>
        <w:temporary/>
        <w:showingPlcHdr/>
        <w15:appearance w15:val="hidden"/>
      </w:sdtPr>
      <w:sdtEndPr/>
      <w:sdtContent>
        <w:p w:rsidR="008A2928" w:rsidRPr="00D60069" w:rsidRDefault="008A2928" w:rsidP="008A2928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8A2928" w:rsidRPr="00D60069" w:rsidTr="001F57E0">
        <w:tc>
          <w:tcPr>
            <w:tcW w:w="1620" w:type="dxa"/>
          </w:tcPr>
          <w:p w:rsidR="008A2928" w:rsidRPr="00D60069" w:rsidRDefault="00717791" w:rsidP="001F57E0">
            <w:pPr>
              <w:pStyle w:val="Heading2"/>
            </w:pPr>
            <w:sdt>
              <w:sdtPr>
                <w:id w:val="-237405016"/>
                <w:placeholder>
                  <w:docPart w:val="6D1B369441AD4864A1E389804F7D79BC"/>
                </w:placeholder>
                <w:temporary/>
                <w:showingPlcHdr/>
                <w15:appearance w15:val="hidden"/>
              </w:sdtPr>
              <w:sdtEndPr/>
              <w:sdtContent>
                <w:r w:rsidR="008A292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8A2928" w:rsidRPr="00D60069" w:rsidRDefault="00F54102" w:rsidP="001F57E0">
            <w:r>
              <w:t>Progress review</w:t>
            </w:r>
          </w:p>
        </w:tc>
      </w:tr>
    </w:tbl>
    <w:p w:rsidR="008A2928" w:rsidRPr="00D60069" w:rsidRDefault="00717791" w:rsidP="008A2928">
      <w:pPr>
        <w:pStyle w:val="Heading4"/>
      </w:pPr>
      <w:sdt>
        <w:sdtPr>
          <w:id w:val="-1579286825"/>
          <w:placeholder>
            <w:docPart w:val="3EC22AA8235C4A778DE0957A091101B0"/>
          </w:placeholder>
          <w:temporary/>
          <w:showingPlcHdr/>
          <w15:appearance w15:val="hidden"/>
        </w:sdtPr>
        <w:sdtEndPr/>
        <w:sdtContent>
          <w:r w:rsidR="008A2928" w:rsidRPr="00D60069">
            <w:t>Discussion:</w:t>
          </w:r>
        </w:sdtContent>
      </w:sdt>
    </w:p>
    <w:p w:rsidR="00B07BB2" w:rsidRPr="001761C6" w:rsidRDefault="002B4926" w:rsidP="00B07BB2">
      <w:pPr>
        <w:pStyle w:val="ListParagraph"/>
        <w:numPr>
          <w:ilvl w:val="0"/>
          <w:numId w:val="14"/>
        </w:numPr>
        <w:rPr>
          <w:sz w:val="19"/>
          <w:szCs w:val="19"/>
        </w:rPr>
      </w:pPr>
      <w:r>
        <w:rPr>
          <w:sz w:val="19"/>
          <w:szCs w:val="19"/>
        </w:rPr>
        <w:t>The team informed</w:t>
      </w:r>
      <w:r w:rsidR="00B07BB2" w:rsidRPr="001761C6">
        <w:rPr>
          <w:sz w:val="19"/>
          <w:szCs w:val="19"/>
        </w:rPr>
        <w:t xml:space="preserve"> the client that they </w:t>
      </w:r>
      <w:r>
        <w:rPr>
          <w:sz w:val="19"/>
          <w:szCs w:val="19"/>
        </w:rPr>
        <w:t>had</w:t>
      </w:r>
      <w:r w:rsidR="00B07BB2" w:rsidRPr="001761C6">
        <w:rPr>
          <w:sz w:val="19"/>
          <w:szCs w:val="19"/>
        </w:rPr>
        <w:t xml:space="preserve"> decided to create a supporting app for the device.</w:t>
      </w:r>
    </w:p>
    <w:p w:rsidR="00B07BB2" w:rsidRPr="001761C6" w:rsidRDefault="00B07BB2" w:rsidP="00B07BB2">
      <w:pPr>
        <w:pStyle w:val="ListParagraph"/>
        <w:numPr>
          <w:ilvl w:val="0"/>
          <w:numId w:val="14"/>
        </w:numPr>
        <w:rPr>
          <w:sz w:val="19"/>
          <w:szCs w:val="19"/>
        </w:rPr>
      </w:pPr>
      <w:r w:rsidRPr="001761C6">
        <w:rPr>
          <w:sz w:val="19"/>
          <w:szCs w:val="19"/>
        </w:rPr>
        <w:t>Regarding the app display:</w:t>
      </w:r>
    </w:p>
    <w:p w:rsidR="00B07BB2" w:rsidRPr="001761C6" w:rsidRDefault="00B07BB2" w:rsidP="00B07BB2">
      <w:pPr>
        <w:pStyle w:val="ListParagraph"/>
        <w:numPr>
          <w:ilvl w:val="1"/>
          <w:numId w:val="14"/>
        </w:numPr>
        <w:rPr>
          <w:sz w:val="19"/>
          <w:szCs w:val="19"/>
        </w:rPr>
      </w:pPr>
      <w:r w:rsidRPr="001761C6">
        <w:rPr>
          <w:sz w:val="19"/>
          <w:szCs w:val="19"/>
        </w:rPr>
        <w:t>The top section will have three emergency contacts; the user presses on one and the phone places a call</w:t>
      </w:r>
    </w:p>
    <w:p w:rsidR="00B07BB2" w:rsidRPr="001761C6" w:rsidRDefault="00B07BB2" w:rsidP="00B07BB2">
      <w:pPr>
        <w:pStyle w:val="ListParagraph"/>
        <w:numPr>
          <w:ilvl w:val="1"/>
          <w:numId w:val="14"/>
        </w:numPr>
        <w:rPr>
          <w:sz w:val="19"/>
          <w:szCs w:val="19"/>
        </w:rPr>
      </w:pPr>
      <w:r w:rsidRPr="001761C6">
        <w:rPr>
          <w:sz w:val="19"/>
          <w:szCs w:val="19"/>
        </w:rPr>
        <w:t>In the middle there will a large red button with “Help” on it; pressing this will send an SMS with the user’s location to their carer</w:t>
      </w:r>
    </w:p>
    <w:p w:rsidR="00B07BB2" w:rsidRPr="001761C6" w:rsidRDefault="00B07BB2" w:rsidP="00B07BB2">
      <w:pPr>
        <w:pStyle w:val="ListParagraph"/>
        <w:numPr>
          <w:ilvl w:val="1"/>
          <w:numId w:val="14"/>
        </w:numPr>
        <w:rPr>
          <w:sz w:val="19"/>
          <w:szCs w:val="19"/>
        </w:rPr>
      </w:pPr>
      <w:r w:rsidRPr="001761C6">
        <w:rPr>
          <w:sz w:val="19"/>
          <w:szCs w:val="19"/>
        </w:rPr>
        <w:t xml:space="preserve">At the bottom there will be map which can be used to direct the user to a safe location (e.g. coffee shop) </w:t>
      </w:r>
    </w:p>
    <w:p w:rsidR="008A2928" w:rsidRPr="00B07BB2" w:rsidRDefault="002B4926" w:rsidP="008A2928">
      <w:pPr>
        <w:pStyle w:val="ListParagraph"/>
        <w:numPr>
          <w:ilvl w:val="0"/>
          <w:numId w:val="14"/>
        </w:numPr>
        <w:rPr>
          <w:sz w:val="19"/>
          <w:szCs w:val="19"/>
        </w:rPr>
      </w:pPr>
      <w:r>
        <w:rPr>
          <w:sz w:val="19"/>
          <w:szCs w:val="19"/>
        </w:rPr>
        <w:t>The client supported</w:t>
      </w:r>
      <w:r w:rsidR="00B07BB2" w:rsidRPr="001761C6">
        <w:rPr>
          <w:sz w:val="19"/>
          <w:szCs w:val="19"/>
        </w:rPr>
        <w:t xml:space="preserve"> t</w:t>
      </w:r>
      <w:r w:rsidR="00376119">
        <w:rPr>
          <w:sz w:val="19"/>
          <w:szCs w:val="19"/>
        </w:rPr>
        <w:t>he idea of an app but emphasised</w:t>
      </w:r>
      <w:r w:rsidR="00B07BB2" w:rsidRPr="001761C6">
        <w:rPr>
          <w:sz w:val="19"/>
          <w:szCs w:val="19"/>
        </w:rPr>
        <w:t xml:space="preserve"> that the device should perform most of the functions (i.e. the app should not form an integral part of the final product)</w:t>
      </w:r>
    </w:p>
    <w:p w:rsidR="008A2928" w:rsidRPr="00D60069" w:rsidRDefault="00717791" w:rsidP="008A2928">
      <w:pPr>
        <w:pStyle w:val="Heading4"/>
      </w:pPr>
      <w:sdt>
        <w:sdtPr>
          <w:id w:val="-190833421"/>
          <w:placeholder>
            <w:docPart w:val="D5E38839EFE14C938CFA7712E61EF05E"/>
          </w:placeholder>
          <w:temporary/>
          <w:showingPlcHdr/>
          <w15:appearance w15:val="hidden"/>
        </w:sdtPr>
        <w:sdtEndPr/>
        <w:sdtContent>
          <w:r w:rsidR="008A2928" w:rsidRPr="00D60069">
            <w:t>Conclusions:</w:t>
          </w:r>
        </w:sdtContent>
      </w:sdt>
    </w:p>
    <w:p w:rsidR="008A2928" w:rsidRPr="00D60069" w:rsidRDefault="00B07BB2" w:rsidP="00B07BB2">
      <w:pPr>
        <w:pStyle w:val="ListParagraph"/>
        <w:numPr>
          <w:ilvl w:val="0"/>
          <w:numId w:val="12"/>
        </w:numPr>
      </w:pPr>
      <w:r>
        <w:rPr>
          <w:sz w:val="19"/>
          <w:szCs w:val="19"/>
        </w:rPr>
        <w:t>The team will continue with the app development</w:t>
      </w:r>
    </w:p>
    <w:p w:rsidR="00461825" w:rsidRDefault="00461825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p w:rsidR="005E72DD" w:rsidRDefault="005E72D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5E72DD" w:rsidRPr="00D60069" w:rsidTr="008504FB">
        <w:tc>
          <w:tcPr>
            <w:tcW w:w="7650" w:type="dxa"/>
          </w:tcPr>
          <w:p w:rsidR="005E72DD" w:rsidRPr="00D60069" w:rsidRDefault="00717791" w:rsidP="008504FB">
            <w:pPr>
              <w:pStyle w:val="Title"/>
            </w:pPr>
            <w:sdt>
              <w:sdtPr>
                <w:id w:val="-795131650"/>
                <w:placeholder>
                  <w:docPart w:val="F1FCACFA839149449B9ADDEC0CF0EB0A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5E72DD" w:rsidRPr="00D60069" w:rsidRDefault="005E72DD" w:rsidP="008504FB">
            <w:pPr>
              <w:pStyle w:val="Heading3"/>
            </w:pPr>
            <w:r>
              <w:t>14/5/2018</w:t>
            </w:r>
          </w:p>
          <w:p w:rsidR="005E72DD" w:rsidRPr="00D60069" w:rsidRDefault="005E72DD" w:rsidP="008504FB">
            <w:pPr>
              <w:pStyle w:val="Heading3"/>
            </w:pPr>
            <w:r>
              <w:t>11:00</w:t>
            </w:r>
          </w:p>
          <w:p w:rsidR="005E72DD" w:rsidRPr="00D60069" w:rsidRDefault="00603FED" w:rsidP="00603FED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5E72DD" w:rsidRPr="00D60069" w:rsidTr="008504FB">
        <w:tc>
          <w:tcPr>
            <w:tcW w:w="1779" w:type="dxa"/>
            <w:tcMar>
              <w:top w:w="144" w:type="dxa"/>
            </w:tcMar>
          </w:tcPr>
          <w:p w:rsidR="005E72DD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-1606956280"/>
                <w:placeholder>
                  <w:docPart w:val="5BB5881CF1AE4771A46AC10D2AD6D4A5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5E72DD" w:rsidRPr="00D60069" w:rsidRDefault="00EC6CFA" w:rsidP="00EC6CFA">
            <w:pPr>
              <w:spacing w:after="80"/>
            </w:pPr>
            <w:r>
              <w:t>General Team Meeting</w:t>
            </w:r>
          </w:p>
        </w:tc>
      </w:tr>
      <w:tr w:rsidR="005E72DD" w:rsidRPr="00D60069" w:rsidTr="008504FB">
        <w:tc>
          <w:tcPr>
            <w:tcW w:w="1779" w:type="dxa"/>
          </w:tcPr>
          <w:p w:rsidR="005E72DD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1182480957"/>
                <w:placeholder>
                  <w:docPart w:val="4485CDCF57A0454B90D649DE1D9C9706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5E72DD" w:rsidRPr="00D60069" w:rsidRDefault="00EC6CFA" w:rsidP="00EC6CFA">
            <w:pPr>
              <w:spacing w:after="80"/>
            </w:pPr>
            <w:r>
              <w:t>A</w:t>
            </w:r>
            <w:r w:rsidR="004231FD">
              <w:t>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5E72DD" w:rsidRPr="00D60069" w:rsidTr="008504FB">
        <w:tc>
          <w:tcPr>
            <w:tcW w:w="1980" w:type="dxa"/>
            <w:tcMar>
              <w:top w:w="144" w:type="dxa"/>
            </w:tcMar>
          </w:tcPr>
          <w:p w:rsidR="005E72DD" w:rsidRPr="00D60069" w:rsidRDefault="00717791" w:rsidP="008504FB">
            <w:pPr>
              <w:pStyle w:val="Heading2"/>
            </w:pPr>
            <w:sdt>
              <w:sdtPr>
                <w:id w:val="-1860106858"/>
                <w:placeholder>
                  <w:docPart w:val="97EA22E24EBC475F9633105D0DB9D5F2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5E72DD" w:rsidRPr="00D60069" w:rsidRDefault="00F03081" w:rsidP="00196D6E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</w:t>
            </w:r>
            <w:r w:rsidR="001459F4">
              <w:t xml:space="preserve">and </w:t>
            </w:r>
            <w:proofErr w:type="spellStart"/>
            <w:r w:rsidR="00196D6E">
              <w:t>Yucheng</w:t>
            </w:r>
            <w:proofErr w:type="spellEnd"/>
          </w:p>
        </w:tc>
      </w:tr>
    </w:tbl>
    <w:sdt>
      <w:sdtPr>
        <w:id w:val="-1734546959"/>
        <w:placeholder>
          <w:docPart w:val="45833AD12D2348C9904671461F0030C0"/>
        </w:placeholder>
        <w:temporary/>
        <w:showingPlcHdr/>
        <w15:appearance w15:val="hidden"/>
      </w:sdtPr>
      <w:sdtEndPr/>
      <w:sdtContent>
        <w:p w:rsidR="005E72DD" w:rsidRPr="00D60069" w:rsidRDefault="005E72DD" w:rsidP="005E72DD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5E72DD" w:rsidRPr="00D60069" w:rsidTr="008504FB">
        <w:tc>
          <w:tcPr>
            <w:tcW w:w="1620" w:type="dxa"/>
          </w:tcPr>
          <w:p w:rsidR="005E72DD" w:rsidRPr="00D60069" w:rsidRDefault="00717791" w:rsidP="008504FB">
            <w:pPr>
              <w:pStyle w:val="Heading2"/>
            </w:pPr>
            <w:sdt>
              <w:sdtPr>
                <w:id w:val="802811772"/>
                <w:placeholder>
                  <w:docPart w:val="CF52D1B65DA74092B1123BDE9B90ED32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5E72DD" w:rsidRPr="00D60069" w:rsidRDefault="00BA5B2B" w:rsidP="001459F4">
            <w:r>
              <w:t>Plan the for week</w:t>
            </w:r>
          </w:p>
        </w:tc>
      </w:tr>
    </w:tbl>
    <w:p w:rsidR="005E72DD" w:rsidRPr="00D60069" w:rsidRDefault="00717791" w:rsidP="005E72DD">
      <w:pPr>
        <w:pStyle w:val="Heading4"/>
      </w:pPr>
      <w:sdt>
        <w:sdtPr>
          <w:id w:val="-900125124"/>
          <w:placeholder>
            <w:docPart w:val="60A7476A92704202B3C83C2454AC8079"/>
          </w:placeholder>
          <w:temporary/>
          <w:showingPlcHdr/>
          <w15:appearance w15:val="hidden"/>
        </w:sdtPr>
        <w:sdtEndPr/>
        <w:sdtContent>
          <w:r w:rsidR="005E72DD" w:rsidRPr="00D60069">
            <w:t>Discussion:</w:t>
          </w:r>
        </w:sdtContent>
      </w:sdt>
    </w:p>
    <w:p w:rsidR="005E72DD" w:rsidRDefault="00F13C5A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Shreyus</w:t>
      </w:r>
      <w:proofErr w:type="spellEnd"/>
      <w:r>
        <w:rPr>
          <w:sz w:val="19"/>
          <w:szCs w:val="19"/>
        </w:rPr>
        <w:t xml:space="preserve"> and Pu have finished the </w:t>
      </w:r>
      <w:r w:rsidR="001E43C9" w:rsidRPr="001E43C9">
        <w:rPr>
          <w:sz w:val="19"/>
          <w:szCs w:val="19"/>
        </w:rPr>
        <w:t>App de</w:t>
      </w:r>
      <w:r>
        <w:rPr>
          <w:sz w:val="19"/>
          <w:szCs w:val="19"/>
        </w:rPr>
        <w:t>sign</w:t>
      </w:r>
      <w:r w:rsidR="001E43C9" w:rsidRPr="001E43C9">
        <w:rPr>
          <w:sz w:val="19"/>
          <w:szCs w:val="19"/>
        </w:rPr>
        <w:t xml:space="preserve"> and </w:t>
      </w:r>
      <w:r>
        <w:rPr>
          <w:sz w:val="19"/>
          <w:szCs w:val="19"/>
        </w:rPr>
        <w:t>they have started work</w:t>
      </w:r>
      <w:r w:rsidR="001E43C9" w:rsidRPr="001E43C9">
        <w:rPr>
          <w:sz w:val="19"/>
          <w:szCs w:val="19"/>
        </w:rPr>
        <w:t xml:space="preserve"> on functionality</w:t>
      </w:r>
    </w:p>
    <w:p w:rsidR="00196D6E" w:rsidRDefault="00CF02E1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Yucheng</w:t>
      </w:r>
      <w:proofErr w:type="spellEnd"/>
      <w:r w:rsidR="000B4FF5">
        <w:rPr>
          <w:sz w:val="19"/>
          <w:szCs w:val="19"/>
        </w:rPr>
        <w:t xml:space="preserve"> volunteered</w:t>
      </w:r>
      <w:r w:rsidR="00196D6E">
        <w:rPr>
          <w:sz w:val="19"/>
          <w:szCs w:val="19"/>
        </w:rPr>
        <w:t xml:space="preserve"> to help out with the </w:t>
      </w:r>
      <w:r w:rsidR="001F4599">
        <w:rPr>
          <w:sz w:val="19"/>
          <w:szCs w:val="19"/>
        </w:rPr>
        <w:t xml:space="preserve">App development </w:t>
      </w:r>
    </w:p>
    <w:p w:rsidR="00F13C5A" w:rsidRDefault="00445D36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>Most of the required components have been ordered</w:t>
      </w:r>
    </w:p>
    <w:p w:rsidR="003B766F" w:rsidRDefault="00445D36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They include a heartbeat sensor and raspberry pi from Arrow, and a speaker </w:t>
      </w:r>
      <w:r w:rsidR="003B766F">
        <w:rPr>
          <w:sz w:val="19"/>
          <w:szCs w:val="19"/>
        </w:rPr>
        <w:t xml:space="preserve">and temperature </w:t>
      </w:r>
      <w:r>
        <w:rPr>
          <w:sz w:val="19"/>
          <w:szCs w:val="19"/>
        </w:rPr>
        <w:t>from ….</w:t>
      </w:r>
    </w:p>
    <w:p w:rsidR="00015322" w:rsidRDefault="00A3236C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>The possibility</w:t>
      </w:r>
      <w:r w:rsidR="00015322">
        <w:rPr>
          <w:sz w:val="19"/>
          <w:szCs w:val="19"/>
        </w:rPr>
        <w:t xml:space="preserve"> that the product </w:t>
      </w:r>
      <w:r w:rsidR="00E15CB7">
        <w:rPr>
          <w:sz w:val="19"/>
          <w:szCs w:val="19"/>
        </w:rPr>
        <w:t>will not</w:t>
      </w:r>
      <w:r w:rsidR="00015322">
        <w:rPr>
          <w:sz w:val="19"/>
          <w:szCs w:val="19"/>
        </w:rPr>
        <w:t xml:space="preserve"> have the added capability of detecting the</w:t>
      </w:r>
      <w:r w:rsidR="00E15CB7">
        <w:rPr>
          <w:sz w:val="19"/>
          <w:szCs w:val="19"/>
        </w:rPr>
        <w:t xml:space="preserve"> galvanic skin response of the </w:t>
      </w:r>
      <w:r w:rsidR="00B178BB">
        <w:rPr>
          <w:sz w:val="19"/>
          <w:szCs w:val="19"/>
        </w:rPr>
        <w:t>user</w:t>
      </w:r>
      <w:r w:rsidR="008637CA">
        <w:rPr>
          <w:sz w:val="19"/>
          <w:szCs w:val="19"/>
        </w:rPr>
        <w:t xml:space="preserve"> is raised</w:t>
      </w:r>
      <w:r w:rsidR="000B4FF5">
        <w:rPr>
          <w:sz w:val="19"/>
          <w:szCs w:val="19"/>
        </w:rPr>
        <w:t xml:space="preserve">, with health and safety concern </w:t>
      </w:r>
      <w:r w:rsidR="008637CA">
        <w:rPr>
          <w:sz w:val="19"/>
          <w:szCs w:val="19"/>
        </w:rPr>
        <w:t xml:space="preserve"> </w:t>
      </w:r>
    </w:p>
    <w:p w:rsidR="00E3790C" w:rsidRDefault="00E3790C" w:rsidP="00E3790C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Given the budget available, the GSR detector would have to be constructed in rather crude fashion and as such there would be a risk of </w:t>
      </w:r>
      <w:r w:rsidRPr="00E3790C">
        <w:rPr>
          <w:sz w:val="19"/>
          <w:szCs w:val="19"/>
        </w:rPr>
        <w:t>electrocution</w:t>
      </w:r>
    </w:p>
    <w:p w:rsidR="00445D36" w:rsidRDefault="00951FF6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As there is not much left for the hardware group to work they should be assigned new tasks until the </w:t>
      </w:r>
      <w:r w:rsidR="00E06F2D">
        <w:rPr>
          <w:sz w:val="19"/>
          <w:szCs w:val="19"/>
        </w:rPr>
        <w:t>components</w:t>
      </w:r>
      <w:r>
        <w:rPr>
          <w:sz w:val="19"/>
          <w:szCs w:val="19"/>
        </w:rPr>
        <w:t xml:space="preserve"> arrive </w:t>
      </w:r>
    </w:p>
    <w:p w:rsidR="00E06F2D" w:rsidRDefault="00E06F2D" w:rsidP="00F13C5A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Patrick </w:t>
      </w:r>
      <w:r w:rsidR="002B4926">
        <w:rPr>
          <w:sz w:val="19"/>
          <w:szCs w:val="19"/>
        </w:rPr>
        <w:t>volunteered</w:t>
      </w:r>
      <w:r>
        <w:rPr>
          <w:sz w:val="19"/>
          <w:szCs w:val="19"/>
        </w:rPr>
        <w:t xml:space="preserve"> to start work on the leaflet and Abdullahi is tasked to help Eliot and </w:t>
      </w:r>
      <w:proofErr w:type="spellStart"/>
      <w:r>
        <w:rPr>
          <w:sz w:val="19"/>
          <w:szCs w:val="19"/>
        </w:rPr>
        <w:t>Yaolei</w:t>
      </w:r>
      <w:proofErr w:type="spellEnd"/>
      <w:r>
        <w:rPr>
          <w:sz w:val="19"/>
          <w:szCs w:val="19"/>
        </w:rPr>
        <w:t xml:space="preserve"> with Node-Red</w:t>
      </w:r>
    </w:p>
    <w:p w:rsidR="00811C6F" w:rsidRDefault="000401FC" w:rsidP="008E0EAE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For Node-Red, the flow construction </w:t>
      </w:r>
      <w:r w:rsidR="008E0EAE">
        <w:rPr>
          <w:sz w:val="19"/>
          <w:szCs w:val="19"/>
        </w:rPr>
        <w:t>has</w:t>
      </w:r>
      <w:r>
        <w:rPr>
          <w:sz w:val="19"/>
          <w:szCs w:val="19"/>
        </w:rPr>
        <w:t xml:space="preserve"> been finished and it meets specification in regards to speech recognition </w:t>
      </w:r>
    </w:p>
    <w:p w:rsidR="000B4FF5" w:rsidRPr="008E0EAE" w:rsidRDefault="000B4FF5" w:rsidP="008E0EAE">
      <w:pPr>
        <w:pStyle w:val="ListParagraph"/>
        <w:numPr>
          <w:ilvl w:val="0"/>
          <w:numId w:val="16"/>
        </w:numPr>
        <w:rPr>
          <w:sz w:val="19"/>
          <w:szCs w:val="19"/>
        </w:rPr>
      </w:pPr>
      <w:r>
        <w:rPr>
          <w:sz w:val="19"/>
          <w:szCs w:val="19"/>
        </w:rPr>
        <w:t xml:space="preserve">Only remaining part </w:t>
      </w:r>
      <w:r w:rsidR="00A15DCB">
        <w:rPr>
          <w:sz w:val="19"/>
          <w:szCs w:val="19"/>
        </w:rPr>
        <w:t>on that front was the</w:t>
      </w:r>
      <w:r w:rsidR="005F10EF">
        <w:rPr>
          <w:sz w:val="19"/>
          <w:szCs w:val="19"/>
        </w:rPr>
        <w:t xml:space="preserve"> connectivity</w:t>
      </w:r>
      <w:r w:rsidR="00A15DCB">
        <w:rPr>
          <w:sz w:val="19"/>
          <w:szCs w:val="19"/>
        </w:rPr>
        <w:t xml:space="preserve"> of the Node-Red flow to external device </w:t>
      </w:r>
      <w:r w:rsidR="005F10EF">
        <w:rPr>
          <w:sz w:val="19"/>
          <w:szCs w:val="19"/>
        </w:rPr>
        <w:t xml:space="preserve"> </w:t>
      </w:r>
    </w:p>
    <w:p w:rsidR="005E72DD" w:rsidRPr="00D60069" w:rsidRDefault="00717791" w:rsidP="005E72DD">
      <w:pPr>
        <w:pStyle w:val="Heading4"/>
      </w:pPr>
      <w:sdt>
        <w:sdtPr>
          <w:id w:val="253095974"/>
          <w:placeholder>
            <w:docPart w:val="F061CC0F2C724C78B0F93FE70B00F625"/>
          </w:placeholder>
          <w:temporary/>
          <w:showingPlcHdr/>
          <w15:appearance w15:val="hidden"/>
        </w:sdtPr>
        <w:sdtEndPr/>
        <w:sdtContent>
          <w:r w:rsidR="005E72DD" w:rsidRPr="00D60069">
            <w:t>Conclusions:</w:t>
          </w:r>
        </w:sdtContent>
      </w:sdt>
    </w:p>
    <w:p w:rsidR="00F55969" w:rsidRDefault="00F55969" w:rsidP="00F55969">
      <w:pPr>
        <w:pStyle w:val="ListParagraph"/>
        <w:numPr>
          <w:ilvl w:val="0"/>
          <w:numId w:val="17"/>
        </w:numPr>
        <w:rPr>
          <w:sz w:val="19"/>
          <w:szCs w:val="19"/>
        </w:rPr>
      </w:pPr>
      <w:r w:rsidRPr="00F55969">
        <w:rPr>
          <w:sz w:val="19"/>
          <w:szCs w:val="19"/>
        </w:rPr>
        <w:t>Components</w:t>
      </w:r>
      <w:r>
        <w:rPr>
          <w:sz w:val="19"/>
          <w:szCs w:val="19"/>
        </w:rPr>
        <w:t xml:space="preserve"> have been ordered</w:t>
      </w:r>
    </w:p>
    <w:p w:rsidR="005E72DD" w:rsidRPr="00F55969" w:rsidRDefault="00F55969" w:rsidP="00F55969">
      <w:pPr>
        <w:pStyle w:val="ListParagraph"/>
        <w:numPr>
          <w:ilvl w:val="0"/>
          <w:numId w:val="17"/>
        </w:numPr>
        <w:rPr>
          <w:sz w:val="19"/>
          <w:szCs w:val="19"/>
        </w:rPr>
      </w:pPr>
      <w:r>
        <w:rPr>
          <w:sz w:val="19"/>
          <w:szCs w:val="19"/>
        </w:rPr>
        <w:t xml:space="preserve">No GSR detector will be added to the final product </w:t>
      </w:r>
      <w:r w:rsidRPr="00F55969">
        <w:rPr>
          <w:sz w:val="19"/>
          <w:szCs w:val="19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5E72DD" w:rsidRPr="00D60069" w:rsidTr="008504FB">
        <w:trPr>
          <w:tblHeader/>
        </w:trPr>
        <w:tc>
          <w:tcPr>
            <w:tcW w:w="5310" w:type="dxa"/>
            <w:vAlign w:val="bottom"/>
          </w:tcPr>
          <w:p w:rsidR="005E72DD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1188021537"/>
                <w:placeholder>
                  <w:docPart w:val="AC9853E9BC8548B0933ED23F34B0AE71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5E72DD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-97028061"/>
                <w:placeholder>
                  <w:docPart w:val="2A652361DDE1483AB4B584FE46563A6D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5E72DD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1135210011"/>
                <w:placeholder>
                  <w:docPart w:val="697B3AC210034EB6AEA656E2DBE2EA76"/>
                </w:placeholder>
                <w:temporary/>
                <w:showingPlcHdr/>
                <w15:appearance w15:val="hidden"/>
              </w:sdtPr>
              <w:sdtEndPr/>
              <w:sdtContent>
                <w:r w:rsidR="005E72DD" w:rsidRPr="00D60069">
                  <w:t>Deadline</w:t>
                </w:r>
              </w:sdtContent>
            </w:sdt>
          </w:p>
        </w:tc>
      </w:tr>
      <w:tr w:rsidR="005E72DD" w:rsidRPr="00D60069" w:rsidTr="008504FB">
        <w:tc>
          <w:tcPr>
            <w:tcW w:w="5310" w:type="dxa"/>
          </w:tcPr>
          <w:p w:rsidR="005E72DD" w:rsidRPr="00D60069" w:rsidRDefault="00FE418A" w:rsidP="00FE418A">
            <w:pPr>
              <w:pStyle w:val="ListBullet"/>
              <w:spacing w:after="80"/>
            </w:pPr>
            <w:r>
              <w:t xml:space="preserve">Find a way to connect </w:t>
            </w:r>
            <w:r w:rsidR="00A86FE4">
              <w:t xml:space="preserve">Node-Red flow to a device (potentially via </w:t>
            </w:r>
            <w:proofErr w:type="spellStart"/>
            <w:r w:rsidR="00A86FE4">
              <w:t>bluetooth</w:t>
            </w:r>
            <w:proofErr w:type="spellEnd"/>
            <w:r w:rsidR="00A86FE4">
              <w:t>)</w:t>
            </w:r>
          </w:p>
        </w:tc>
        <w:tc>
          <w:tcPr>
            <w:tcW w:w="3060" w:type="dxa"/>
          </w:tcPr>
          <w:p w:rsidR="005E72DD" w:rsidRPr="00D60069" w:rsidRDefault="00FE418A" w:rsidP="00FE418A">
            <w:pPr>
              <w:spacing w:after="80"/>
            </w:pPr>
            <w:r>
              <w:t xml:space="preserve">Eliot, </w:t>
            </w:r>
            <w:proofErr w:type="spellStart"/>
            <w:r>
              <w:t>Yaolei</w:t>
            </w:r>
            <w:proofErr w:type="spellEnd"/>
            <w:r>
              <w:t xml:space="preserve"> and Abdullahi</w:t>
            </w:r>
          </w:p>
        </w:tc>
        <w:tc>
          <w:tcPr>
            <w:tcW w:w="1854" w:type="dxa"/>
          </w:tcPr>
          <w:p w:rsidR="005E72DD" w:rsidRPr="00D60069" w:rsidRDefault="002E0B88" w:rsidP="002E0B88">
            <w:pPr>
              <w:spacing w:after="80"/>
            </w:pPr>
            <w:r>
              <w:t>18/5/2018</w:t>
            </w:r>
          </w:p>
        </w:tc>
      </w:tr>
      <w:tr w:rsidR="005E72DD" w:rsidRPr="00D60069" w:rsidTr="008504FB">
        <w:tc>
          <w:tcPr>
            <w:tcW w:w="5310" w:type="dxa"/>
          </w:tcPr>
          <w:p w:rsidR="005E72DD" w:rsidRPr="00D60069" w:rsidRDefault="00FE418A" w:rsidP="00FE418A">
            <w:pPr>
              <w:pStyle w:val="ListBullet"/>
              <w:spacing w:after="80"/>
            </w:pPr>
            <w:r>
              <w:t xml:space="preserve">Begin Work on the leaflet </w:t>
            </w:r>
          </w:p>
        </w:tc>
        <w:tc>
          <w:tcPr>
            <w:tcW w:w="3060" w:type="dxa"/>
          </w:tcPr>
          <w:p w:rsidR="005E72DD" w:rsidRPr="00D60069" w:rsidRDefault="009E4F0A" w:rsidP="009E4F0A">
            <w:pPr>
              <w:spacing w:after="80"/>
            </w:pPr>
            <w:r>
              <w:t xml:space="preserve">Patrick </w:t>
            </w:r>
          </w:p>
        </w:tc>
        <w:tc>
          <w:tcPr>
            <w:tcW w:w="1854" w:type="dxa"/>
          </w:tcPr>
          <w:p w:rsidR="005E72DD" w:rsidRPr="00D60069" w:rsidRDefault="00EC3DF8" w:rsidP="00EC3DF8">
            <w:pPr>
              <w:spacing w:after="80"/>
            </w:pPr>
            <w:r>
              <w:t>1</w:t>
            </w:r>
            <w:r w:rsidR="00A15D5E">
              <w:t>5/8</w:t>
            </w:r>
            <w:r>
              <w:t>/2018</w:t>
            </w:r>
          </w:p>
        </w:tc>
      </w:tr>
      <w:tr w:rsidR="005E72DD" w:rsidRPr="00D60069" w:rsidTr="008504FB">
        <w:tc>
          <w:tcPr>
            <w:tcW w:w="5310" w:type="dxa"/>
            <w:tcMar>
              <w:bottom w:w="288" w:type="dxa"/>
            </w:tcMar>
          </w:tcPr>
          <w:p w:rsidR="005E72DD" w:rsidRPr="00D60069" w:rsidRDefault="00AD0922" w:rsidP="00AD0922">
            <w:pPr>
              <w:pStyle w:val="ListBullet"/>
              <w:spacing w:after="80"/>
            </w:pPr>
            <w:r>
              <w:t xml:space="preserve">Work on the App’s functionality </w:t>
            </w:r>
          </w:p>
        </w:tc>
        <w:tc>
          <w:tcPr>
            <w:tcW w:w="3060" w:type="dxa"/>
            <w:tcMar>
              <w:bottom w:w="288" w:type="dxa"/>
            </w:tcMar>
          </w:tcPr>
          <w:p w:rsidR="005E72DD" w:rsidRPr="00D60069" w:rsidRDefault="00AD0922" w:rsidP="00AD0922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, Pu and </w:t>
            </w:r>
            <w:proofErr w:type="spellStart"/>
            <w:r>
              <w:t>Yucheng</w:t>
            </w:r>
            <w:proofErr w:type="spellEnd"/>
            <w:r>
              <w:t xml:space="preserve"> </w:t>
            </w:r>
          </w:p>
        </w:tc>
        <w:tc>
          <w:tcPr>
            <w:tcW w:w="1854" w:type="dxa"/>
            <w:tcMar>
              <w:bottom w:w="288" w:type="dxa"/>
            </w:tcMar>
          </w:tcPr>
          <w:p w:rsidR="005E72DD" w:rsidRPr="00D60069" w:rsidRDefault="00A15D5E" w:rsidP="00A15D5E">
            <w:pPr>
              <w:spacing w:after="80"/>
            </w:pPr>
            <w:r>
              <w:t>8/8/2018</w:t>
            </w:r>
          </w:p>
        </w:tc>
      </w:tr>
    </w:tbl>
    <w:p w:rsidR="005E72DD" w:rsidRPr="00D60069" w:rsidRDefault="005E72DD" w:rsidP="005E72DD"/>
    <w:p w:rsidR="005E72DD" w:rsidRDefault="005E72DD"/>
    <w:p w:rsidR="005838A3" w:rsidRDefault="005838A3"/>
    <w:p w:rsidR="005838A3" w:rsidRDefault="005838A3"/>
    <w:p w:rsidR="005838A3" w:rsidRDefault="005838A3"/>
    <w:p w:rsidR="005838A3" w:rsidRDefault="005838A3"/>
    <w:p w:rsidR="005838A3" w:rsidRDefault="005838A3"/>
    <w:p w:rsidR="005838A3" w:rsidRDefault="005838A3"/>
    <w:p w:rsidR="005838A3" w:rsidRDefault="005838A3"/>
    <w:p w:rsidR="005838A3" w:rsidRDefault="005838A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FA6F40" w:rsidRPr="00D60069" w:rsidTr="008504FB">
        <w:tc>
          <w:tcPr>
            <w:tcW w:w="7650" w:type="dxa"/>
          </w:tcPr>
          <w:p w:rsidR="00FA6F40" w:rsidRPr="00D60069" w:rsidRDefault="00717791" w:rsidP="008504FB">
            <w:pPr>
              <w:pStyle w:val="Title"/>
            </w:pPr>
            <w:sdt>
              <w:sdtPr>
                <w:id w:val="-1865278974"/>
                <w:placeholder>
                  <w:docPart w:val="210A5C4BCCA2411991681709ACA90B0C"/>
                </w:placeholder>
                <w:temporary/>
                <w:showingPlcHdr/>
                <w15:appearance w15:val="hidden"/>
              </w:sdtPr>
              <w:sdtEndPr/>
              <w:sdtContent>
                <w:r w:rsidR="00FA6F40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FA6F40" w:rsidRPr="00D60069" w:rsidRDefault="005E22B8" w:rsidP="008504FB">
            <w:pPr>
              <w:pStyle w:val="Heading3"/>
            </w:pPr>
            <w:r>
              <w:t>18</w:t>
            </w:r>
            <w:r w:rsidR="00FA6F40">
              <w:t>/5/2018</w:t>
            </w:r>
          </w:p>
          <w:p w:rsidR="00FA6F40" w:rsidRPr="00D60069" w:rsidRDefault="00FA6F40" w:rsidP="008504FB">
            <w:pPr>
              <w:pStyle w:val="Heading3"/>
            </w:pPr>
            <w:r>
              <w:t>11:00</w:t>
            </w:r>
          </w:p>
          <w:p w:rsidR="00FA6F40" w:rsidRPr="00D60069" w:rsidRDefault="00FA6F40" w:rsidP="00FA6F40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01"/>
        <w:gridCol w:w="3393"/>
      </w:tblGrid>
      <w:tr w:rsidR="004231FD" w:rsidRPr="00D60069" w:rsidTr="00013FC2">
        <w:tc>
          <w:tcPr>
            <w:tcW w:w="1701" w:type="dxa"/>
            <w:tcMar>
              <w:top w:w="144" w:type="dxa"/>
            </w:tcMar>
          </w:tcPr>
          <w:p w:rsidR="004231FD" w:rsidRPr="00D60069" w:rsidRDefault="00717791" w:rsidP="004231FD">
            <w:pPr>
              <w:pStyle w:val="Heading2"/>
              <w:spacing w:after="80"/>
              <w:outlineLvl w:val="1"/>
            </w:pPr>
            <w:sdt>
              <w:sdtPr>
                <w:id w:val="338350095"/>
                <w:placeholder>
                  <w:docPart w:val="14B508272CE14C939199AA1BEA7005A2"/>
                </w:placeholder>
                <w:temporary/>
                <w:showingPlcHdr/>
                <w15:appearance w15:val="hidden"/>
              </w:sdtPr>
              <w:sdtEndPr/>
              <w:sdtContent>
                <w:r w:rsidR="004231FD" w:rsidRPr="00D60069">
                  <w:t>Type of meeting:</w:t>
                </w:r>
              </w:sdtContent>
            </w:sdt>
          </w:p>
        </w:tc>
        <w:tc>
          <w:tcPr>
            <w:tcW w:w="3393" w:type="dxa"/>
            <w:tcMar>
              <w:top w:w="144" w:type="dxa"/>
            </w:tcMar>
          </w:tcPr>
          <w:p w:rsidR="004231FD" w:rsidRPr="00D60069" w:rsidRDefault="004231FD" w:rsidP="004231FD">
            <w:pPr>
              <w:spacing w:after="80"/>
            </w:pPr>
            <w:r>
              <w:t>General Team Meeting</w:t>
            </w:r>
          </w:p>
        </w:tc>
      </w:tr>
      <w:tr w:rsidR="004231FD" w:rsidRPr="00D60069" w:rsidTr="00013FC2">
        <w:tc>
          <w:tcPr>
            <w:tcW w:w="1701" w:type="dxa"/>
          </w:tcPr>
          <w:p w:rsidR="004231FD" w:rsidRPr="00D60069" w:rsidRDefault="00717791" w:rsidP="004231FD">
            <w:pPr>
              <w:pStyle w:val="Heading2"/>
              <w:spacing w:after="80"/>
              <w:outlineLvl w:val="1"/>
            </w:pPr>
            <w:sdt>
              <w:sdtPr>
                <w:id w:val="936102762"/>
                <w:placeholder>
                  <w:docPart w:val="F321D2F1BEBF4BEFB2F5B350ADE84CAE"/>
                </w:placeholder>
                <w:temporary/>
                <w:showingPlcHdr/>
                <w15:appearance w15:val="hidden"/>
              </w:sdtPr>
              <w:sdtEndPr/>
              <w:sdtContent>
                <w:r w:rsidR="004231FD" w:rsidRPr="00D60069">
                  <w:t>Note taker:</w:t>
                </w:r>
              </w:sdtContent>
            </w:sdt>
          </w:p>
        </w:tc>
        <w:tc>
          <w:tcPr>
            <w:tcW w:w="3393" w:type="dxa"/>
          </w:tcPr>
          <w:p w:rsidR="004231FD" w:rsidRPr="00D60069" w:rsidRDefault="004231FD" w:rsidP="004231FD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8523"/>
      </w:tblGrid>
      <w:tr w:rsidR="007C0442" w:rsidRPr="00D60069" w:rsidTr="00013FC2">
        <w:tc>
          <w:tcPr>
            <w:tcW w:w="1701" w:type="dxa"/>
            <w:tcMar>
              <w:top w:w="144" w:type="dxa"/>
            </w:tcMar>
          </w:tcPr>
          <w:p w:rsidR="007C0442" w:rsidRPr="00D60069" w:rsidRDefault="00717791" w:rsidP="007C0442">
            <w:pPr>
              <w:pStyle w:val="Heading2"/>
            </w:pPr>
            <w:sdt>
              <w:sdtPr>
                <w:id w:val="209769474"/>
                <w:placeholder>
                  <w:docPart w:val="8DF6F1F33681486E8FD20FDF1E0938D1"/>
                </w:placeholder>
                <w:temporary/>
                <w:showingPlcHdr/>
                <w15:appearance w15:val="hidden"/>
              </w:sdtPr>
              <w:sdtEndPr/>
              <w:sdtContent>
                <w:r w:rsidR="007C0442" w:rsidRPr="00D60069">
                  <w:t>Attendees:</w:t>
                </w:r>
              </w:sdtContent>
            </w:sdt>
          </w:p>
        </w:tc>
        <w:tc>
          <w:tcPr>
            <w:tcW w:w="8523" w:type="dxa"/>
            <w:tcMar>
              <w:top w:w="144" w:type="dxa"/>
            </w:tcMar>
          </w:tcPr>
          <w:p w:rsidR="007C0442" w:rsidRPr="00D60069" w:rsidRDefault="007C0442" w:rsidP="007C0442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and </w:t>
            </w:r>
            <w:proofErr w:type="spellStart"/>
            <w:r>
              <w:t>Yucheng</w:t>
            </w:r>
            <w:proofErr w:type="spellEnd"/>
          </w:p>
        </w:tc>
      </w:tr>
    </w:tbl>
    <w:sdt>
      <w:sdtPr>
        <w:id w:val="-1469131354"/>
        <w:placeholder>
          <w:docPart w:val="3895560CFDC64729BE50B6E28893B4E5"/>
        </w:placeholder>
        <w:temporary/>
        <w:showingPlcHdr/>
        <w15:appearance w15:val="hidden"/>
      </w:sdtPr>
      <w:sdtEndPr/>
      <w:sdtContent>
        <w:p w:rsidR="00FA6F40" w:rsidRPr="00D60069" w:rsidRDefault="00FA6F40" w:rsidP="00FA6F40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FA6F40" w:rsidRPr="00D60069" w:rsidTr="008504FB">
        <w:tc>
          <w:tcPr>
            <w:tcW w:w="1620" w:type="dxa"/>
          </w:tcPr>
          <w:p w:rsidR="00FA6F40" w:rsidRPr="00D60069" w:rsidRDefault="00717791" w:rsidP="008504FB">
            <w:pPr>
              <w:pStyle w:val="Heading2"/>
            </w:pPr>
            <w:sdt>
              <w:sdtPr>
                <w:id w:val="-1665549650"/>
                <w:placeholder>
                  <w:docPart w:val="623BA06380204CA58E67A850D31B80D2"/>
                </w:placeholder>
                <w:temporary/>
                <w:showingPlcHdr/>
                <w15:appearance w15:val="hidden"/>
              </w:sdtPr>
              <w:sdtEndPr/>
              <w:sdtContent>
                <w:r w:rsidR="00FA6F40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FA6F40" w:rsidRPr="00D60069" w:rsidRDefault="00094FA2" w:rsidP="00094FA2">
            <w:r>
              <w:t>P</w:t>
            </w:r>
            <w:r w:rsidR="00B81A7F">
              <w:t>rogress Rev</w:t>
            </w:r>
            <w:r>
              <w:t>iew</w:t>
            </w:r>
          </w:p>
        </w:tc>
      </w:tr>
    </w:tbl>
    <w:p w:rsidR="00FA6F40" w:rsidRPr="00D60069" w:rsidRDefault="00717791" w:rsidP="00FA6F40">
      <w:pPr>
        <w:pStyle w:val="Heading4"/>
      </w:pPr>
      <w:sdt>
        <w:sdtPr>
          <w:id w:val="-48222895"/>
          <w:placeholder>
            <w:docPart w:val="D65FFC6094AB4A6E804152A8CB601E6A"/>
          </w:placeholder>
          <w:temporary/>
          <w:showingPlcHdr/>
          <w15:appearance w15:val="hidden"/>
        </w:sdtPr>
        <w:sdtEndPr/>
        <w:sdtContent>
          <w:r w:rsidR="00FA6F40" w:rsidRPr="00D60069">
            <w:t>Discussion:</w:t>
          </w:r>
        </w:sdtContent>
      </w:sdt>
    </w:p>
    <w:p w:rsidR="00FA6F40" w:rsidRDefault="00E4682F" w:rsidP="00097BE3">
      <w:pPr>
        <w:pStyle w:val="ListParagraph"/>
        <w:numPr>
          <w:ilvl w:val="0"/>
          <w:numId w:val="18"/>
        </w:numPr>
        <w:rPr>
          <w:sz w:val="19"/>
          <w:szCs w:val="19"/>
        </w:rPr>
      </w:pPr>
      <w:r w:rsidRPr="00E4682F">
        <w:rPr>
          <w:sz w:val="19"/>
          <w:szCs w:val="19"/>
        </w:rPr>
        <w:t xml:space="preserve">The raspberry pi has arrived </w:t>
      </w:r>
      <w:r w:rsidR="00EA2F4A">
        <w:rPr>
          <w:sz w:val="19"/>
          <w:szCs w:val="19"/>
        </w:rPr>
        <w:t xml:space="preserve">and </w:t>
      </w:r>
      <w:proofErr w:type="spellStart"/>
      <w:r w:rsidR="00EA2F4A">
        <w:rPr>
          <w:sz w:val="19"/>
          <w:szCs w:val="19"/>
        </w:rPr>
        <w:t>Shreyus</w:t>
      </w:r>
      <w:proofErr w:type="spellEnd"/>
      <w:r w:rsidR="00EA2F4A">
        <w:rPr>
          <w:sz w:val="19"/>
          <w:szCs w:val="19"/>
        </w:rPr>
        <w:t xml:space="preserve"> has installed the relevant software (</w:t>
      </w:r>
      <w:r w:rsidR="00097BE3">
        <w:rPr>
          <w:sz w:val="19"/>
          <w:szCs w:val="19"/>
        </w:rPr>
        <w:t>N</w:t>
      </w:r>
      <w:r w:rsidR="002B4926">
        <w:rPr>
          <w:sz w:val="19"/>
          <w:szCs w:val="19"/>
        </w:rPr>
        <w:t>OO</w:t>
      </w:r>
      <w:r w:rsidR="00097BE3">
        <w:rPr>
          <w:sz w:val="19"/>
          <w:szCs w:val="19"/>
        </w:rPr>
        <w:t xml:space="preserve">BS and </w:t>
      </w:r>
      <w:r w:rsidR="00097BE3" w:rsidRPr="00097BE3">
        <w:rPr>
          <w:sz w:val="19"/>
          <w:szCs w:val="19"/>
        </w:rPr>
        <w:t>Raspbian</w:t>
      </w:r>
      <w:r w:rsidR="00EA2F4A">
        <w:rPr>
          <w:sz w:val="19"/>
          <w:szCs w:val="19"/>
        </w:rPr>
        <w:t>)</w:t>
      </w:r>
    </w:p>
    <w:p w:rsidR="0016476B" w:rsidRDefault="0016476B" w:rsidP="00097BE3">
      <w:pPr>
        <w:pStyle w:val="ListParagraph"/>
        <w:numPr>
          <w:ilvl w:val="0"/>
          <w:numId w:val="18"/>
        </w:numPr>
        <w:rPr>
          <w:sz w:val="19"/>
          <w:szCs w:val="19"/>
        </w:rPr>
      </w:pPr>
    </w:p>
    <w:p w:rsidR="000A38D3" w:rsidRPr="005B3728" w:rsidRDefault="005B3728" w:rsidP="00097BE3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 xml:space="preserve">Work on the raspberry has begun as the </w:t>
      </w:r>
    </w:p>
    <w:p w:rsidR="00EC00CA" w:rsidRPr="00EC00CA" w:rsidRDefault="00BC7ECF" w:rsidP="00097BE3">
      <w:pPr>
        <w:pStyle w:val="ListParagraph"/>
        <w:numPr>
          <w:ilvl w:val="0"/>
          <w:numId w:val="18"/>
        </w:numPr>
        <w:rPr>
          <w:sz w:val="19"/>
          <w:szCs w:val="19"/>
        </w:rPr>
      </w:pPr>
      <w:r w:rsidRPr="00BC7ECF">
        <w:rPr>
          <w:sz w:val="19"/>
          <w:szCs w:val="19"/>
          <w:highlight w:val="yellow"/>
        </w:rPr>
        <w:t xml:space="preserve">For Node-Red, </w:t>
      </w:r>
      <w:r w:rsidR="004E1E02" w:rsidRPr="00BC7ECF">
        <w:rPr>
          <w:sz w:val="19"/>
          <w:szCs w:val="19"/>
          <w:highlight w:val="yellow"/>
        </w:rPr>
        <w:t>it</w:t>
      </w:r>
      <w:r w:rsidR="005B3728" w:rsidRPr="00BC7ECF">
        <w:rPr>
          <w:sz w:val="19"/>
          <w:szCs w:val="19"/>
          <w:highlight w:val="yellow"/>
        </w:rPr>
        <w:t xml:space="preserve"> has been decided that connection to </w:t>
      </w:r>
      <w:r w:rsidR="00C02BEB" w:rsidRPr="00BC7ECF">
        <w:rPr>
          <w:sz w:val="19"/>
          <w:szCs w:val="19"/>
          <w:highlight w:val="yellow"/>
        </w:rPr>
        <w:t xml:space="preserve">the </w:t>
      </w:r>
      <w:r w:rsidR="005B3728" w:rsidRPr="00BC7ECF">
        <w:rPr>
          <w:sz w:val="19"/>
          <w:szCs w:val="19"/>
          <w:highlight w:val="yellow"/>
        </w:rPr>
        <w:t xml:space="preserve">external device will be established via </w:t>
      </w:r>
      <w:r w:rsidR="004E1E02">
        <w:rPr>
          <w:sz w:val="19"/>
          <w:szCs w:val="19"/>
          <w:highlight w:val="yellow"/>
        </w:rPr>
        <w:t>(</w:t>
      </w:r>
      <w:r w:rsidR="00C02BEB" w:rsidRPr="00BC7ECF">
        <w:rPr>
          <w:sz w:val="19"/>
          <w:szCs w:val="19"/>
          <w:highlight w:val="yellow"/>
        </w:rPr>
        <w:t>MQTT</w:t>
      </w:r>
      <w:r w:rsidR="004E1E02">
        <w:rPr>
          <w:sz w:val="19"/>
          <w:szCs w:val="19"/>
          <w:highlight w:val="yellow"/>
        </w:rPr>
        <w:t>?)</w:t>
      </w:r>
      <w:r w:rsidRPr="00BC7ECF">
        <w:rPr>
          <w:sz w:val="19"/>
          <w:szCs w:val="19"/>
          <w:highlight w:val="yellow"/>
        </w:rPr>
        <w:t xml:space="preserve"> due to</w:t>
      </w:r>
      <w:r>
        <w:rPr>
          <w:sz w:val="19"/>
          <w:szCs w:val="19"/>
        </w:rPr>
        <w:t>…</w:t>
      </w:r>
      <w:r w:rsidR="004E1E02">
        <w:rPr>
          <w:sz w:val="19"/>
          <w:szCs w:val="19"/>
        </w:rPr>
        <w:t>……….</w:t>
      </w:r>
      <w:r w:rsidR="005B3728">
        <w:rPr>
          <w:sz w:val="19"/>
          <w:szCs w:val="19"/>
        </w:rPr>
        <w:t xml:space="preserve"> </w:t>
      </w:r>
      <w:bookmarkStart w:id="6" w:name="_GoBack"/>
      <w:bookmarkEnd w:id="6"/>
    </w:p>
    <w:p w:rsidR="00C04BFF" w:rsidRDefault="002B4926" w:rsidP="00097BE3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 xml:space="preserve">Concerns </w:t>
      </w:r>
      <w:r w:rsidR="0036733D">
        <w:rPr>
          <w:sz w:val="19"/>
          <w:szCs w:val="19"/>
        </w:rPr>
        <w:t>have been raised over the delay as no other component had arrived yet</w:t>
      </w:r>
    </w:p>
    <w:p w:rsidR="002B4926" w:rsidRDefault="00C04BFF" w:rsidP="00C04BFF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>This has left the hardware team with little to do and has led to an increasing gap between the hardware portion of the project and the other sides (Node-Red and the App)</w:t>
      </w:r>
      <w:r w:rsidR="002B4926" w:rsidRPr="00C04BFF">
        <w:rPr>
          <w:sz w:val="19"/>
          <w:szCs w:val="19"/>
        </w:rPr>
        <w:t xml:space="preserve"> </w:t>
      </w:r>
      <w:r w:rsidR="003B0865">
        <w:rPr>
          <w:sz w:val="19"/>
          <w:szCs w:val="19"/>
        </w:rPr>
        <w:t xml:space="preserve">in terms of progress </w:t>
      </w:r>
    </w:p>
    <w:p w:rsidR="008A27F6" w:rsidRDefault="008A27F6" w:rsidP="008A27F6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 xml:space="preserve">It’s suggested that the team contacts Arrow or the client and ask for an estimated </w:t>
      </w:r>
      <w:r w:rsidR="009A712B">
        <w:rPr>
          <w:sz w:val="19"/>
          <w:szCs w:val="19"/>
        </w:rPr>
        <w:t>arrival</w:t>
      </w:r>
      <w:r>
        <w:rPr>
          <w:sz w:val="19"/>
          <w:szCs w:val="19"/>
        </w:rPr>
        <w:t xml:space="preserve"> date </w:t>
      </w:r>
    </w:p>
    <w:p w:rsidR="00EE4E66" w:rsidRDefault="00EE4E66" w:rsidP="008A27F6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>The App development group (</w:t>
      </w:r>
      <w:proofErr w:type="spellStart"/>
      <w:r>
        <w:rPr>
          <w:sz w:val="19"/>
          <w:szCs w:val="19"/>
        </w:rPr>
        <w:t>Shreyus</w:t>
      </w:r>
      <w:proofErr w:type="spellEnd"/>
      <w:r>
        <w:rPr>
          <w:sz w:val="19"/>
          <w:szCs w:val="19"/>
        </w:rPr>
        <w:t xml:space="preserve"> and Pu) informed the rest of the team that the App was nearing completion as most of the functional requirements had been implemented</w:t>
      </w:r>
    </w:p>
    <w:p w:rsidR="009B4325" w:rsidRPr="00445EBB" w:rsidRDefault="00EE4E66" w:rsidP="008A27F6">
      <w:pPr>
        <w:pStyle w:val="ListParagraph"/>
        <w:numPr>
          <w:ilvl w:val="0"/>
          <w:numId w:val="18"/>
        </w:numPr>
        <w:rPr>
          <w:sz w:val="19"/>
          <w:szCs w:val="19"/>
        </w:rPr>
      </w:pPr>
      <w:r>
        <w:rPr>
          <w:sz w:val="19"/>
          <w:szCs w:val="19"/>
        </w:rPr>
        <w:t xml:space="preserve">The “Help” button and the navigation feature of App was complete </w:t>
      </w:r>
      <w:r w:rsidR="00ED7814">
        <w:rPr>
          <w:sz w:val="19"/>
          <w:szCs w:val="19"/>
        </w:rPr>
        <w:t xml:space="preserve">and only the contact list remained incomplete </w:t>
      </w:r>
      <w:r>
        <w:rPr>
          <w:sz w:val="19"/>
          <w:szCs w:val="19"/>
        </w:rPr>
        <w:t xml:space="preserve">  </w:t>
      </w:r>
    </w:p>
    <w:p w:rsidR="00FA6F40" w:rsidRPr="00D60069" w:rsidRDefault="00717791" w:rsidP="00FA6F40">
      <w:pPr>
        <w:pStyle w:val="Heading4"/>
      </w:pPr>
      <w:sdt>
        <w:sdtPr>
          <w:id w:val="-807868223"/>
          <w:placeholder>
            <w:docPart w:val="97E23288BAA942FE8C32694E50101CA5"/>
          </w:placeholder>
          <w:temporary/>
          <w:showingPlcHdr/>
          <w15:appearance w15:val="hidden"/>
        </w:sdtPr>
        <w:sdtEndPr/>
        <w:sdtContent>
          <w:r w:rsidR="00FA6F40" w:rsidRPr="00D60069">
            <w:t>Conclusions:</w:t>
          </w:r>
        </w:sdtContent>
      </w:sdt>
    </w:p>
    <w:p w:rsidR="00FA6F40" w:rsidRPr="00FD2436" w:rsidRDefault="00FD2436" w:rsidP="00FD2436">
      <w:pPr>
        <w:pStyle w:val="ListParagraph"/>
        <w:numPr>
          <w:ilvl w:val="0"/>
          <w:numId w:val="21"/>
        </w:numPr>
        <w:rPr>
          <w:sz w:val="19"/>
          <w:szCs w:val="19"/>
        </w:rPr>
      </w:pPr>
      <w:r w:rsidRPr="00FD2436">
        <w:rPr>
          <w:sz w:val="19"/>
          <w:szCs w:val="19"/>
        </w:rPr>
        <w:t>Work on raspberry pi has begun</w:t>
      </w:r>
    </w:p>
    <w:p w:rsidR="00FD2436" w:rsidRDefault="00FD2436" w:rsidP="00FD2436">
      <w:pPr>
        <w:pStyle w:val="ListParagraph"/>
        <w:numPr>
          <w:ilvl w:val="0"/>
          <w:numId w:val="21"/>
        </w:numPr>
        <w:rPr>
          <w:sz w:val="19"/>
          <w:szCs w:val="19"/>
        </w:rPr>
      </w:pPr>
      <w:r w:rsidRPr="00FD2436">
        <w:rPr>
          <w:sz w:val="19"/>
          <w:szCs w:val="19"/>
        </w:rPr>
        <w:t xml:space="preserve">App nearly complete </w:t>
      </w:r>
    </w:p>
    <w:p w:rsidR="00037865" w:rsidRPr="00FD2436" w:rsidRDefault="00037865" w:rsidP="00FD2436">
      <w:pPr>
        <w:pStyle w:val="ListParagraph"/>
        <w:numPr>
          <w:ilvl w:val="0"/>
          <w:numId w:val="21"/>
        </w:numPr>
        <w:rPr>
          <w:sz w:val="19"/>
          <w:szCs w:val="19"/>
        </w:rPr>
      </w:pPr>
      <w:r>
        <w:rPr>
          <w:sz w:val="19"/>
          <w:szCs w:val="19"/>
        </w:rPr>
        <w:t>Sensor have not arrived yet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FA6F40" w:rsidRPr="00D60069" w:rsidTr="008504FB">
        <w:trPr>
          <w:tblHeader/>
        </w:trPr>
        <w:tc>
          <w:tcPr>
            <w:tcW w:w="5310" w:type="dxa"/>
            <w:vAlign w:val="bottom"/>
          </w:tcPr>
          <w:p w:rsidR="00FA6F40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-1780712357"/>
                <w:placeholder>
                  <w:docPart w:val="B6DFD6C5F4974ED9A734DD922C4E1FE1"/>
                </w:placeholder>
                <w:temporary/>
                <w:showingPlcHdr/>
                <w15:appearance w15:val="hidden"/>
              </w:sdtPr>
              <w:sdtEndPr/>
              <w:sdtContent>
                <w:r w:rsidR="00FA6F40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FA6F40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284083927"/>
                <w:placeholder>
                  <w:docPart w:val="F12F49B1ABF44323B41553FF4618FDAE"/>
                </w:placeholder>
                <w:temporary/>
                <w:showingPlcHdr/>
                <w15:appearance w15:val="hidden"/>
              </w:sdtPr>
              <w:sdtEndPr/>
              <w:sdtContent>
                <w:r w:rsidR="00FA6F40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FA6F40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-1978370442"/>
                <w:placeholder>
                  <w:docPart w:val="3E7AF509C2874F7C8214F9BF486CA65F"/>
                </w:placeholder>
                <w:temporary/>
                <w:showingPlcHdr/>
                <w15:appearance w15:val="hidden"/>
              </w:sdtPr>
              <w:sdtEndPr/>
              <w:sdtContent>
                <w:r w:rsidR="00FA6F40" w:rsidRPr="00D60069">
                  <w:t>Deadline</w:t>
                </w:r>
              </w:sdtContent>
            </w:sdt>
          </w:p>
        </w:tc>
      </w:tr>
      <w:tr w:rsidR="00FA6F40" w:rsidRPr="00D60069" w:rsidTr="008504FB">
        <w:tc>
          <w:tcPr>
            <w:tcW w:w="5310" w:type="dxa"/>
          </w:tcPr>
          <w:p w:rsidR="00FA6F40" w:rsidRPr="00D60069" w:rsidRDefault="006779E8" w:rsidP="006779E8">
            <w:pPr>
              <w:pStyle w:val="ListBullet"/>
              <w:spacing w:after="80"/>
            </w:pPr>
            <w:r>
              <w:t xml:space="preserve">Contact Arrow/Client </w:t>
            </w:r>
          </w:p>
        </w:tc>
        <w:tc>
          <w:tcPr>
            <w:tcW w:w="3060" w:type="dxa"/>
          </w:tcPr>
          <w:p w:rsidR="00FA6F40" w:rsidRPr="00D60069" w:rsidRDefault="006779E8" w:rsidP="006779E8">
            <w:pPr>
              <w:spacing w:after="80"/>
            </w:pPr>
            <w:r>
              <w:t>Patrick</w:t>
            </w:r>
          </w:p>
        </w:tc>
        <w:tc>
          <w:tcPr>
            <w:tcW w:w="1854" w:type="dxa"/>
          </w:tcPr>
          <w:p w:rsidR="00FA6F40" w:rsidRPr="00D60069" w:rsidRDefault="006779E8" w:rsidP="006779E8">
            <w:pPr>
              <w:spacing w:after="80"/>
            </w:pPr>
            <w:r>
              <w:t>21/5/2018</w:t>
            </w:r>
          </w:p>
        </w:tc>
      </w:tr>
      <w:tr w:rsidR="00FA6F40" w:rsidRPr="00D60069" w:rsidTr="008504FB">
        <w:tc>
          <w:tcPr>
            <w:tcW w:w="5310" w:type="dxa"/>
          </w:tcPr>
          <w:p w:rsidR="00FA6F40" w:rsidRPr="00D60069" w:rsidRDefault="0032082F" w:rsidP="0032082F">
            <w:pPr>
              <w:pStyle w:val="ListBullet"/>
              <w:spacing w:after="80"/>
            </w:pPr>
            <w:r>
              <w:t>Begin flow construction in Node-Red on the raspberry pi</w:t>
            </w:r>
          </w:p>
        </w:tc>
        <w:tc>
          <w:tcPr>
            <w:tcW w:w="3060" w:type="dxa"/>
          </w:tcPr>
          <w:p w:rsidR="00FA6F40" w:rsidRPr="00D60069" w:rsidRDefault="0032082F" w:rsidP="0032082F">
            <w:pPr>
              <w:spacing w:after="80"/>
            </w:pPr>
            <w:r>
              <w:t xml:space="preserve">Eliot and </w:t>
            </w:r>
            <w:proofErr w:type="spellStart"/>
            <w:r>
              <w:t>Yaolei</w:t>
            </w:r>
            <w:proofErr w:type="spellEnd"/>
            <w:r>
              <w:t xml:space="preserve"> </w:t>
            </w:r>
          </w:p>
        </w:tc>
        <w:tc>
          <w:tcPr>
            <w:tcW w:w="1854" w:type="dxa"/>
          </w:tcPr>
          <w:p w:rsidR="00FA6F40" w:rsidRPr="00D60069" w:rsidRDefault="0032082F" w:rsidP="0032082F">
            <w:pPr>
              <w:spacing w:after="80"/>
            </w:pPr>
            <w:r>
              <w:t>25/5/2018</w:t>
            </w:r>
          </w:p>
        </w:tc>
      </w:tr>
    </w:tbl>
    <w:p w:rsidR="00FA6F40" w:rsidRPr="00D60069" w:rsidRDefault="00FA6F40" w:rsidP="00FA6F40"/>
    <w:p w:rsidR="005838A3" w:rsidRDefault="005838A3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p w:rsidR="00D13E42" w:rsidRDefault="00D13E4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D13E42" w:rsidRPr="00D60069" w:rsidTr="008504FB">
        <w:tc>
          <w:tcPr>
            <w:tcW w:w="7650" w:type="dxa"/>
          </w:tcPr>
          <w:p w:rsidR="00D13E42" w:rsidRPr="00D60069" w:rsidRDefault="00717791" w:rsidP="008504FB">
            <w:pPr>
              <w:pStyle w:val="Title"/>
            </w:pPr>
            <w:sdt>
              <w:sdtPr>
                <w:id w:val="-241651140"/>
                <w:placeholder>
                  <w:docPart w:val="CA9C28CFF7014E64BDE9ECB413F81DD3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13E42" w:rsidRPr="00D60069" w:rsidRDefault="00736C24" w:rsidP="008504FB">
            <w:pPr>
              <w:pStyle w:val="Heading3"/>
            </w:pPr>
            <w:r>
              <w:t>21/5/2018</w:t>
            </w:r>
          </w:p>
          <w:p w:rsidR="00D13E42" w:rsidRPr="00D60069" w:rsidRDefault="00736C24" w:rsidP="008504FB">
            <w:pPr>
              <w:pStyle w:val="Heading3"/>
            </w:pPr>
            <w:r>
              <w:t>11:00</w:t>
            </w:r>
          </w:p>
          <w:p w:rsidR="00D13E42" w:rsidRPr="00D60069" w:rsidRDefault="00736C24" w:rsidP="00736C24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01"/>
        <w:gridCol w:w="3393"/>
      </w:tblGrid>
      <w:tr w:rsidR="00D13E42" w:rsidRPr="00D60069" w:rsidTr="00013FC2">
        <w:tc>
          <w:tcPr>
            <w:tcW w:w="1701" w:type="dxa"/>
            <w:tcMar>
              <w:top w:w="144" w:type="dxa"/>
            </w:tcMar>
          </w:tcPr>
          <w:p w:rsidR="00D13E42" w:rsidRPr="00D60069" w:rsidRDefault="00717791" w:rsidP="00D13E42">
            <w:pPr>
              <w:pStyle w:val="Heading2"/>
              <w:spacing w:after="80"/>
              <w:outlineLvl w:val="1"/>
            </w:pPr>
            <w:sdt>
              <w:sdtPr>
                <w:id w:val="347691823"/>
                <w:placeholder>
                  <w:docPart w:val="EB8B57A45BC24C9D98AD5DCA0888ABF8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Type of meeting:</w:t>
                </w:r>
              </w:sdtContent>
            </w:sdt>
          </w:p>
        </w:tc>
        <w:tc>
          <w:tcPr>
            <w:tcW w:w="3393" w:type="dxa"/>
            <w:tcMar>
              <w:top w:w="144" w:type="dxa"/>
            </w:tcMar>
          </w:tcPr>
          <w:p w:rsidR="00D13E42" w:rsidRPr="00D60069" w:rsidRDefault="00D13E42" w:rsidP="00D13E42">
            <w:pPr>
              <w:spacing w:after="80"/>
            </w:pPr>
            <w:r>
              <w:t>General Team Meeting</w:t>
            </w:r>
          </w:p>
        </w:tc>
      </w:tr>
      <w:tr w:rsidR="00D13E42" w:rsidRPr="00D60069" w:rsidTr="00013FC2">
        <w:tc>
          <w:tcPr>
            <w:tcW w:w="1701" w:type="dxa"/>
          </w:tcPr>
          <w:p w:rsidR="00D13E42" w:rsidRPr="00D60069" w:rsidRDefault="00717791" w:rsidP="00D13E42">
            <w:pPr>
              <w:pStyle w:val="Heading2"/>
              <w:spacing w:after="80"/>
              <w:outlineLvl w:val="1"/>
            </w:pPr>
            <w:sdt>
              <w:sdtPr>
                <w:id w:val="1723173448"/>
                <w:placeholder>
                  <w:docPart w:val="A3CED82BCAD64C96BF1DE69058D49CF6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Note taker:</w:t>
                </w:r>
              </w:sdtContent>
            </w:sdt>
          </w:p>
        </w:tc>
        <w:tc>
          <w:tcPr>
            <w:tcW w:w="3393" w:type="dxa"/>
          </w:tcPr>
          <w:p w:rsidR="00D13E42" w:rsidRPr="00D60069" w:rsidRDefault="00D13E42" w:rsidP="00D13E42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8523"/>
      </w:tblGrid>
      <w:tr w:rsidR="00D13E42" w:rsidRPr="00D60069" w:rsidTr="00B342C0">
        <w:trPr>
          <w:trHeight w:val="26"/>
        </w:trPr>
        <w:tc>
          <w:tcPr>
            <w:tcW w:w="1701" w:type="dxa"/>
            <w:tcMar>
              <w:top w:w="144" w:type="dxa"/>
            </w:tcMar>
          </w:tcPr>
          <w:p w:rsidR="00D13E42" w:rsidRPr="00D60069" w:rsidRDefault="00717791" w:rsidP="008504FB">
            <w:pPr>
              <w:pStyle w:val="Heading2"/>
            </w:pPr>
            <w:sdt>
              <w:sdtPr>
                <w:id w:val="1189883970"/>
                <w:placeholder>
                  <w:docPart w:val="77F05191A3EE432F9FFEDAE12FE3958F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Attendees:</w:t>
                </w:r>
              </w:sdtContent>
            </w:sdt>
          </w:p>
        </w:tc>
        <w:tc>
          <w:tcPr>
            <w:tcW w:w="8523" w:type="dxa"/>
            <w:tcMar>
              <w:top w:w="144" w:type="dxa"/>
            </w:tcMar>
          </w:tcPr>
          <w:p w:rsidR="00D13E42" w:rsidRPr="00D60069" w:rsidRDefault="00D13E42" w:rsidP="008504FB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and </w:t>
            </w:r>
            <w:proofErr w:type="spellStart"/>
            <w:r>
              <w:t>Yucheng</w:t>
            </w:r>
            <w:proofErr w:type="spellEnd"/>
          </w:p>
        </w:tc>
      </w:tr>
    </w:tbl>
    <w:sdt>
      <w:sdtPr>
        <w:id w:val="-1691979866"/>
        <w:placeholder>
          <w:docPart w:val="2325F9CF8814491FB5CCFD36498135A3"/>
        </w:placeholder>
        <w:temporary/>
        <w:showingPlcHdr/>
        <w15:appearance w15:val="hidden"/>
      </w:sdtPr>
      <w:sdtEndPr/>
      <w:sdtContent>
        <w:p w:rsidR="00D13E42" w:rsidRPr="00D60069" w:rsidRDefault="00D13E42" w:rsidP="00D13E42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D13E42" w:rsidRPr="00D60069" w:rsidTr="008504FB">
        <w:tc>
          <w:tcPr>
            <w:tcW w:w="1620" w:type="dxa"/>
          </w:tcPr>
          <w:p w:rsidR="00D13E42" w:rsidRPr="00D60069" w:rsidRDefault="00717791" w:rsidP="008504FB">
            <w:pPr>
              <w:pStyle w:val="Heading2"/>
            </w:pPr>
            <w:sdt>
              <w:sdtPr>
                <w:id w:val="-1835833655"/>
                <w:placeholder>
                  <w:docPart w:val="E8F2E9A629964FA9B19407B02906CB32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13E42" w:rsidRPr="00D60069" w:rsidRDefault="00C328D7" w:rsidP="00C328D7">
            <w:r>
              <w:t>Plan the work for this week</w:t>
            </w:r>
          </w:p>
        </w:tc>
      </w:tr>
    </w:tbl>
    <w:p w:rsidR="00D13E42" w:rsidRPr="00D60069" w:rsidRDefault="00717791" w:rsidP="00D13E42">
      <w:pPr>
        <w:pStyle w:val="Heading4"/>
      </w:pPr>
      <w:sdt>
        <w:sdtPr>
          <w:id w:val="-1953926638"/>
          <w:placeholder>
            <w:docPart w:val="44B409E742BD44B1ABFD7C65BC669AF2"/>
          </w:placeholder>
          <w:temporary/>
          <w:showingPlcHdr/>
          <w15:appearance w15:val="hidden"/>
        </w:sdtPr>
        <w:sdtEndPr/>
        <w:sdtContent>
          <w:r w:rsidR="00D13E42" w:rsidRPr="00D60069">
            <w:t>Discussion:</w:t>
          </w:r>
        </w:sdtContent>
      </w:sdt>
    </w:p>
    <w:p w:rsidR="00EE23DA" w:rsidRDefault="00333854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 w:rsidRPr="00333854">
        <w:rPr>
          <w:sz w:val="19"/>
          <w:szCs w:val="19"/>
        </w:rPr>
        <w:t>Micr</w:t>
      </w:r>
      <w:r>
        <w:rPr>
          <w:sz w:val="19"/>
          <w:szCs w:val="19"/>
        </w:rPr>
        <w:t>ophone and speaker have arrived</w:t>
      </w:r>
      <w:r w:rsidR="008D6695">
        <w:rPr>
          <w:sz w:val="19"/>
          <w:szCs w:val="19"/>
        </w:rPr>
        <w:t xml:space="preserve"> but the other sensors still haven’t arrived</w:t>
      </w:r>
      <w:r w:rsidR="00B760BF">
        <w:rPr>
          <w:sz w:val="19"/>
          <w:szCs w:val="19"/>
        </w:rPr>
        <w:t xml:space="preserve">. </w:t>
      </w:r>
      <w:r w:rsidR="0052321C">
        <w:rPr>
          <w:sz w:val="19"/>
          <w:szCs w:val="19"/>
        </w:rPr>
        <w:t>Nonetheless, the team could</w:t>
      </w:r>
      <w:r w:rsidR="00EE23DA">
        <w:rPr>
          <w:sz w:val="19"/>
          <w:szCs w:val="19"/>
        </w:rPr>
        <w:t xml:space="preserve"> begin to making progress with the hardware side of the project </w:t>
      </w:r>
    </w:p>
    <w:p w:rsidR="009B4D2A" w:rsidRDefault="00FA747F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 xml:space="preserve">It’s decided that </w:t>
      </w:r>
      <w:proofErr w:type="spellStart"/>
      <w:r w:rsidR="00EE23DA">
        <w:rPr>
          <w:sz w:val="19"/>
          <w:szCs w:val="19"/>
        </w:rPr>
        <w:t>Yaolei</w:t>
      </w:r>
      <w:proofErr w:type="spellEnd"/>
      <w:r>
        <w:rPr>
          <w:sz w:val="19"/>
          <w:szCs w:val="19"/>
        </w:rPr>
        <w:t xml:space="preserve"> will take charge of building the necessary circuit </w:t>
      </w:r>
      <w:r w:rsidR="008E562F">
        <w:rPr>
          <w:sz w:val="19"/>
          <w:szCs w:val="19"/>
        </w:rPr>
        <w:t xml:space="preserve">for the speaker </w:t>
      </w:r>
      <w:r>
        <w:rPr>
          <w:sz w:val="19"/>
          <w:szCs w:val="19"/>
        </w:rPr>
        <w:t xml:space="preserve">with Eliot helping </w:t>
      </w:r>
      <w:r w:rsidR="004A6D87">
        <w:rPr>
          <w:sz w:val="19"/>
          <w:szCs w:val="19"/>
        </w:rPr>
        <w:t>incorporate Node-Red</w:t>
      </w:r>
      <w:r w:rsidR="00843428">
        <w:rPr>
          <w:sz w:val="19"/>
          <w:szCs w:val="19"/>
        </w:rPr>
        <w:t xml:space="preserve"> and Watson</w:t>
      </w:r>
      <w:r w:rsidR="004A6D87">
        <w:rPr>
          <w:sz w:val="19"/>
          <w:szCs w:val="19"/>
        </w:rPr>
        <w:t xml:space="preserve"> into it</w:t>
      </w:r>
    </w:p>
    <w:p w:rsidR="00DB06D9" w:rsidRDefault="009B4D2A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>As for the rest of the sensors</w:t>
      </w:r>
      <w:r w:rsidR="002D3C0C">
        <w:rPr>
          <w:sz w:val="19"/>
          <w:szCs w:val="19"/>
        </w:rPr>
        <w:t>, Patrick was able to contact Arrow Electronics but was told the heart beat sensors would arrive on the 18</w:t>
      </w:r>
      <w:r w:rsidR="002D3C0C" w:rsidRPr="002D3C0C">
        <w:rPr>
          <w:sz w:val="19"/>
          <w:szCs w:val="19"/>
          <w:vertAlign w:val="superscript"/>
        </w:rPr>
        <w:t>th</w:t>
      </w:r>
      <w:r w:rsidR="002D3C0C">
        <w:rPr>
          <w:sz w:val="19"/>
          <w:szCs w:val="19"/>
        </w:rPr>
        <w:t xml:space="preserve"> June</w:t>
      </w:r>
      <w:r w:rsidR="00D212CE">
        <w:rPr>
          <w:sz w:val="19"/>
          <w:szCs w:val="19"/>
        </w:rPr>
        <w:t>, 4 days after the deadline for the product</w:t>
      </w:r>
      <w:r w:rsidR="00DB06D9">
        <w:rPr>
          <w:sz w:val="19"/>
          <w:szCs w:val="19"/>
        </w:rPr>
        <w:t xml:space="preserve">. </w:t>
      </w:r>
    </w:p>
    <w:p w:rsidR="007427E6" w:rsidRDefault="00DB06D9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>As such, the team decided to inst</w:t>
      </w:r>
      <w:r w:rsidR="003A43AE">
        <w:rPr>
          <w:sz w:val="19"/>
          <w:szCs w:val="19"/>
        </w:rPr>
        <w:t>ead order from another source, A</w:t>
      </w:r>
      <w:r>
        <w:rPr>
          <w:sz w:val="19"/>
          <w:szCs w:val="19"/>
        </w:rPr>
        <w:t xml:space="preserve">mazon </w:t>
      </w:r>
      <w:r w:rsidR="00D212CE">
        <w:rPr>
          <w:sz w:val="19"/>
          <w:szCs w:val="19"/>
        </w:rPr>
        <w:t xml:space="preserve"> </w:t>
      </w:r>
      <w:r w:rsidR="002D3C0C">
        <w:rPr>
          <w:sz w:val="19"/>
          <w:szCs w:val="19"/>
        </w:rPr>
        <w:t xml:space="preserve"> </w:t>
      </w:r>
    </w:p>
    <w:p w:rsidR="009F6159" w:rsidRDefault="004F2AAA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 xml:space="preserve">With little to be done on the hardware side (the tasking of setting up the speaker required only one person with the occasional </w:t>
      </w:r>
      <w:r w:rsidR="009F6159">
        <w:rPr>
          <w:sz w:val="19"/>
          <w:szCs w:val="19"/>
        </w:rPr>
        <w:t>consultation with other team members), Abdullahi was assigned to find a way to connect a button to the raspberry pi such a push would run a certain piece of code</w:t>
      </w:r>
    </w:p>
    <w:p w:rsidR="00397347" w:rsidRDefault="009F6159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 xml:space="preserve">Patrick was assigned to help Eliot </w:t>
      </w:r>
      <w:r w:rsidR="00217F56">
        <w:rPr>
          <w:sz w:val="19"/>
          <w:szCs w:val="19"/>
        </w:rPr>
        <w:t>finish his work with Node-Red</w:t>
      </w:r>
      <w:r>
        <w:rPr>
          <w:sz w:val="19"/>
          <w:szCs w:val="19"/>
        </w:rPr>
        <w:t xml:space="preserve"> </w:t>
      </w:r>
      <w:r w:rsidR="004A6D87">
        <w:rPr>
          <w:sz w:val="19"/>
          <w:szCs w:val="19"/>
        </w:rPr>
        <w:t xml:space="preserve"> </w:t>
      </w:r>
      <w:r w:rsidR="00FA747F">
        <w:rPr>
          <w:sz w:val="19"/>
          <w:szCs w:val="19"/>
        </w:rPr>
        <w:t xml:space="preserve"> </w:t>
      </w:r>
    </w:p>
    <w:p w:rsidR="00D13E42" w:rsidRPr="009E2346" w:rsidRDefault="009E2346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>
        <w:rPr>
          <w:sz w:val="19"/>
          <w:szCs w:val="19"/>
        </w:rPr>
        <w:t xml:space="preserve">The App was essentially finished and only required a few modifications and a </w:t>
      </w:r>
      <w:r w:rsidR="00C65C1F">
        <w:rPr>
          <w:sz w:val="19"/>
          <w:szCs w:val="19"/>
        </w:rPr>
        <w:t>clean-up making it</w:t>
      </w:r>
      <w:r>
        <w:rPr>
          <w:sz w:val="19"/>
          <w:szCs w:val="19"/>
        </w:rPr>
        <w:t xml:space="preserve"> </w:t>
      </w:r>
      <w:r w:rsidR="00C65C1F">
        <w:rPr>
          <w:sz w:val="19"/>
          <w:szCs w:val="19"/>
        </w:rPr>
        <w:t xml:space="preserve">on track to be completed ahead of the deadline </w:t>
      </w:r>
    </w:p>
    <w:p w:rsidR="00397347" w:rsidRPr="000728B4" w:rsidRDefault="00AA1675" w:rsidP="00333854">
      <w:pPr>
        <w:pStyle w:val="ListParagraph"/>
        <w:numPr>
          <w:ilvl w:val="0"/>
          <w:numId w:val="19"/>
        </w:numPr>
        <w:rPr>
          <w:sz w:val="19"/>
          <w:szCs w:val="19"/>
        </w:rPr>
      </w:pPr>
      <w:r w:rsidRPr="000728B4">
        <w:rPr>
          <w:sz w:val="19"/>
          <w:szCs w:val="19"/>
        </w:rPr>
        <w:t>Work on Node-red connectivity will continue</w:t>
      </w:r>
      <w:r w:rsidR="000728B4">
        <w:rPr>
          <w:sz w:val="19"/>
          <w:szCs w:val="19"/>
        </w:rPr>
        <w:t xml:space="preserve">, not much progress have </w:t>
      </w:r>
      <w:r w:rsidR="00323C27">
        <w:rPr>
          <w:sz w:val="19"/>
          <w:szCs w:val="19"/>
        </w:rPr>
        <w:t>been</w:t>
      </w:r>
      <w:r w:rsidR="000728B4">
        <w:rPr>
          <w:sz w:val="19"/>
          <w:szCs w:val="19"/>
        </w:rPr>
        <w:t xml:space="preserve"> made yet</w:t>
      </w:r>
      <w:r w:rsidRPr="000728B4">
        <w:rPr>
          <w:sz w:val="19"/>
          <w:szCs w:val="19"/>
        </w:rPr>
        <w:t xml:space="preserve"> </w:t>
      </w:r>
    </w:p>
    <w:p w:rsidR="00D13E42" w:rsidRPr="00D60069" w:rsidRDefault="00717791" w:rsidP="00D13E42">
      <w:pPr>
        <w:pStyle w:val="Heading4"/>
      </w:pPr>
      <w:sdt>
        <w:sdtPr>
          <w:id w:val="1827091710"/>
          <w:placeholder>
            <w:docPart w:val="4D462AB0A84C49DA9C84AB19A3F082F8"/>
          </w:placeholder>
          <w:temporary/>
          <w:showingPlcHdr/>
          <w15:appearance w15:val="hidden"/>
        </w:sdtPr>
        <w:sdtEndPr/>
        <w:sdtContent>
          <w:r w:rsidR="00D13E42" w:rsidRPr="00D60069">
            <w:t>Conclusions:</w:t>
          </w:r>
        </w:sdtContent>
      </w:sdt>
    </w:p>
    <w:p w:rsidR="008E562F" w:rsidRDefault="008E562F" w:rsidP="008E562F">
      <w:pPr>
        <w:pStyle w:val="ListParagraph"/>
        <w:numPr>
          <w:ilvl w:val="0"/>
          <w:numId w:val="22"/>
        </w:numPr>
        <w:rPr>
          <w:sz w:val="19"/>
          <w:szCs w:val="19"/>
        </w:rPr>
      </w:pPr>
      <w:r w:rsidRPr="008E562F">
        <w:rPr>
          <w:sz w:val="19"/>
          <w:szCs w:val="19"/>
        </w:rPr>
        <w:t xml:space="preserve">Sensors will be delayed further </w:t>
      </w:r>
    </w:p>
    <w:p w:rsidR="008E562F" w:rsidRPr="008E562F" w:rsidRDefault="00A0736C" w:rsidP="008E562F">
      <w:pPr>
        <w:pStyle w:val="ListParagraph"/>
        <w:numPr>
          <w:ilvl w:val="0"/>
          <w:numId w:val="22"/>
        </w:numPr>
        <w:rPr>
          <w:sz w:val="19"/>
          <w:szCs w:val="19"/>
        </w:rPr>
      </w:pPr>
      <w:r>
        <w:rPr>
          <w:sz w:val="19"/>
          <w:szCs w:val="19"/>
        </w:rPr>
        <w:t>Circuit construction will begin with raspberry pi and speaker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13E42" w:rsidRPr="00D60069" w:rsidTr="008504FB">
        <w:trPr>
          <w:tblHeader/>
        </w:trPr>
        <w:tc>
          <w:tcPr>
            <w:tcW w:w="5310" w:type="dxa"/>
            <w:vAlign w:val="bottom"/>
          </w:tcPr>
          <w:p w:rsidR="00D13E42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469718621"/>
                <w:placeholder>
                  <w:docPart w:val="A2CE331C6D2A47F2BAF949685DB43A0F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13E42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2130044875"/>
                <w:placeholder>
                  <w:docPart w:val="BC4C6F94E8AE4F91AE92505B3A43DF60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13E42" w:rsidRPr="00D60069" w:rsidRDefault="00717791" w:rsidP="008504FB">
            <w:pPr>
              <w:pStyle w:val="Heading2"/>
              <w:spacing w:after="80"/>
              <w:outlineLvl w:val="1"/>
            </w:pPr>
            <w:sdt>
              <w:sdtPr>
                <w:id w:val="-832990093"/>
                <w:placeholder>
                  <w:docPart w:val="194E878DD7F2484AA9A7288ACCEB5B2F"/>
                </w:placeholder>
                <w:temporary/>
                <w:showingPlcHdr/>
                <w15:appearance w15:val="hidden"/>
              </w:sdtPr>
              <w:sdtEndPr/>
              <w:sdtContent>
                <w:r w:rsidR="00D13E42" w:rsidRPr="00D60069">
                  <w:t>Deadline</w:t>
                </w:r>
              </w:sdtContent>
            </w:sdt>
          </w:p>
        </w:tc>
      </w:tr>
      <w:tr w:rsidR="00D13E42" w:rsidRPr="00D60069" w:rsidTr="008504FB">
        <w:tc>
          <w:tcPr>
            <w:tcW w:w="5310" w:type="dxa"/>
          </w:tcPr>
          <w:p w:rsidR="00D13E42" w:rsidRPr="00D60069" w:rsidRDefault="00926A2B" w:rsidP="00926A2B">
            <w:pPr>
              <w:pStyle w:val="ListBullet"/>
              <w:spacing w:after="80"/>
            </w:pPr>
            <w:r>
              <w:t>Set up and connect speaker and microphone to raspberry pi</w:t>
            </w:r>
          </w:p>
        </w:tc>
        <w:tc>
          <w:tcPr>
            <w:tcW w:w="3060" w:type="dxa"/>
          </w:tcPr>
          <w:p w:rsidR="00D13E42" w:rsidRPr="00D60069" w:rsidRDefault="007D7009" w:rsidP="007D7009">
            <w:pPr>
              <w:spacing w:after="80"/>
            </w:pPr>
            <w:proofErr w:type="spellStart"/>
            <w:r>
              <w:t>Yaolei</w:t>
            </w:r>
            <w:proofErr w:type="spellEnd"/>
          </w:p>
        </w:tc>
        <w:tc>
          <w:tcPr>
            <w:tcW w:w="1854" w:type="dxa"/>
          </w:tcPr>
          <w:p w:rsidR="00D13E42" w:rsidRPr="00D60069" w:rsidRDefault="007D7009" w:rsidP="007D7009">
            <w:pPr>
              <w:spacing w:after="80"/>
            </w:pPr>
            <w:r>
              <w:t>25/5/2018</w:t>
            </w:r>
          </w:p>
        </w:tc>
      </w:tr>
      <w:tr w:rsidR="00D13E42" w:rsidRPr="00D60069" w:rsidTr="008504FB">
        <w:tc>
          <w:tcPr>
            <w:tcW w:w="5310" w:type="dxa"/>
          </w:tcPr>
          <w:p w:rsidR="00D13E42" w:rsidRPr="00D60069" w:rsidRDefault="00C15D6B" w:rsidP="00C15D6B">
            <w:pPr>
              <w:pStyle w:val="ListBullet"/>
              <w:spacing w:after="80"/>
            </w:pPr>
            <w:r>
              <w:t>Connect a button to raspberry pi</w:t>
            </w:r>
          </w:p>
        </w:tc>
        <w:tc>
          <w:tcPr>
            <w:tcW w:w="3060" w:type="dxa"/>
          </w:tcPr>
          <w:p w:rsidR="00D13E42" w:rsidRPr="00D60069" w:rsidRDefault="00C15D6B" w:rsidP="00C15D6B">
            <w:pPr>
              <w:spacing w:after="80"/>
            </w:pPr>
            <w:r>
              <w:t>Abdullahi</w:t>
            </w:r>
          </w:p>
        </w:tc>
        <w:tc>
          <w:tcPr>
            <w:tcW w:w="1854" w:type="dxa"/>
          </w:tcPr>
          <w:p w:rsidR="00D13E42" w:rsidRPr="00D60069" w:rsidRDefault="00C15D6B" w:rsidP="00C15D6B">
            <w:pPr>
              <w:spacing w:after="80"/>
            </w:pPr>
            <w:r>
              <w:t>25/5/2018</w:t>
            </w:r>
          </w:p>
        </w:tc>
      </w:tr>
      <w:tr w:rsidR="00D13E42" w:rsidRPr="00D60069" w:rsidTr="008504FB">
        <w:tc>
          <w:tcPr>
            <w:tcW w:w="5310" w:type="dxa"/>
            <w:tcMar>
              <w:bottom w:w="288" w:type="dxa"/>
            </w:tcMar>
          </w:tcPr>
          <w:p w:rsidR="00D13E42" w:rsidRPr="00D60069" w:rsidRDefault="006D2BC5" w:rsidP="006D2BC5">
            <w:pPr>
              <w:pStyle w:val="ListBullet"/>
              <w:spacing w:after="80"/>
            </w:pPr>
            <w:r>
              <w:t>Clean up</w:t>
            </w:r>
            <w:r w:rsidR="000F4279">
              <w:t xml:space="preserve"> and Finish</w:t>
            </w:r>
            <w:r>
              <w:t xml:space="preserve"> the App </w:t>
            </w:r>
          </w:p>
        </w:tc>
        <w:tc>
          <w:tcPr>
            <w:tcW w:w="3060" w:type="dxa"/>
            <w:tcMar>
              <w:bottom w:w="288" w:type="dxa"/>
            </w:tcMar>
          </w:tcPr>
          <w:p w:rsidR="00D13E42" w:rsidRPr="00D60069" w:rsidRDefault="000F4279" w:rsidP="000F4279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 and Pu</w:t>
            </w:r>
          </w:p>
        </w:tc>
        <w:tc>
          <w:tcPr>
            <w:tcW w:w="1854" w:type="dxa"/>
            <w:tcMar>
              <w:bottom w:w="288" w:type="dxa"/>
            </w:tcMar>
          </w:tcPr>
          <w:p w:rsidR="00D13E42" w:rsidRPr="00D60069" w:rsidRDefault="00AC113B" w:rsidP="00AC113B">
            <w:pPr>
              <w:spacing w:after="80"/>
            </w:pPr>
            <w:r>
              <w:t>1/6/2018</w:t>
            </w:r>
          </w:p>
        </w:tc>
      </w:tr>
    </w:tbl>
    <w:p w:rsidR="00D13E42" w:rsidRDefault="00D13E42" w:rsidP="00D13E42"/>
    <w:p w:rsidR="00F311EB" w:rsidRDefault="00F311EB" w:rsidP="00D13E42"/>
    <w:p w:rsidR="001C1B07" w:rsidRDefault="00BE6831">
      <w:r>
        <w:lastRenderedPageBreak/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1C1B07" w:rsidRPr="00D60069" w:rsidTr="009D7C5D">
        <w:tc>
          <w:tcPr>
            <w:tcW w:w="7650" w:type="dxa"/>
          </w:tcPr>
          <w:p w:rsidR="001C1B07" w:rsidRPr="00D60069" w:rsidRDefault="00717791" w:rsidP="009D7C5D">
            <w:pPr>
              <w:pStyle w:val="Title"/>
            </w:pPr>
            <w:sdt>
              <w:sdtPr>
                <w:id w:val="1743674898"/>
                <w:placeholder>
                  <w:docPart w:val="05955E99303649BBA37C8F94CB0EDC2D"/>
                </w:placeholder>
                <w:temporary/>
                <w:showingPlcHdr/>
                <w15:appearance w15:val="hidden"/>
              </w:sdtPr>
              <w:sdtEndPr/>
              <w:sdtContent>
                <w:r w:rsidR="001C1B07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1C1B07" w:rsidRPr="00D60069" w:rsidRDefault="00D774F9" w:rsidP="009D7C5D">
            <w:pPr>
              <w:pStyle w:val="Heading3"/>
            </w:pPr>
            <w:r>
              <w:t>25/5/2018</w:t>
            </w:r>
          </w:p>
          <w:p w:rsidR="001C1B07" w:rsidRPr="00D60069" w:rsidRDefault="00DA79A7" w:rsidP="009D7C5D">
            <w:pPr>
              <w:pStyle w:val="Heading3"/>
            </w:pPr>
            <w:r>
              <w:t>11:00</w:t>
            </w:r>
          </w:p>
          <w:p w:rsidR="001C1B07" w:rsidRPr="00D60069" w:rsidRDefault="00DA79A7" w:rsidP="00DA79A7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01"/>
        <w:gridCol w:w="3393"/>
      </w:tblGrid>
      <w:tr w:rsidR="00B342C0" w:rsidRPr="00D60069" w:rsidTr="009D7C5D">
        <w:tc>
          <w:tcPr>
            <w:tcW w:w="1701" w:type="dxa"/>
            <w:tcMar>
              <w:top w:w="144" w:type="dxa"/>
            </w:tcMar>
          </w:tcPr>
          <w:p w:rsidR="00B342C0" w:rsidRPr="00D60069" w:rsidRDefault="00717791" w:rsidP="009D7C5D">
            <w:pPr>
              <w:pStyle w:val="Heading2"/>
              <w:spacing w:after="80"/>
              <w:outlineLvl w:val="1"/>
            </w:pPr>
            <w:sdt>
              <w:sdtPr>
                <w:id w:val="18133866"/>
                <w:placeholder>
                  <w:docPart w:val="1889A2BBC4D0423F9633A65F3835CACA"/>
                </w:placeholder>
                <w:temporary/>
                <w:showingPlcHdr/>
                <w15:appearance w15:val="hidden"/>
              </w:sdtPr>
              <w:sdtEndPr/>
              <w:sdtContent>
                <w:r w:rsidR="00B342C0" w:rsidRPr="00D60069">
                  <w:t>Type of meeting:</w:t>
                </w:r>
              </w:sdtContent>
            </w:sdt>
          </w:p>
        </w:tc>
        <w:tc>
          <w:tcPr>
            <w:tcW w:w="3393" w:type="dxa"/>
            <w:tcMar>
              <w:top w:w="144" w:type="dxa"/>
            </w:tcMar>
          </w:tcPr>
          <w:p w:rsidR="00B342C0" w:rsidRPr="00D60069" w:rsidRDefault="00B342C0" w:rsidP="009D7C5D">
            <w:pPr>
              <w:spacing w:after="80"/>
            </w:pPr>
            <w:r>
              <w:t>General Team Meeting</w:t>
            </w:r>
          </w:p>
        </w:tc>
      </w:tr>
      <w:tr w:rsidR="00B342C0" w:rsidRPr="00D60069" w:rsidTr="009D7C5D">
        <w:tc>
          <w:tcPr>
            <w:tcW w:w="1701" w:type="dxa"/>
          </w:tcPr>
          <w:p w:rsidR="00B342C0" w:rsidRPr="00D60069" w:rsidRDefault="00717791" w:rsidP="009D7C5D">
            <w:pPr>
              <w:pStyle w:val="Heading2"/>
              <w:spacing w:after="80"/>
              <w:outlineLvl w:val="1"/>
            </w:pPr>
            <w:sdt>
              <w:sdtPr>
                <w:id w:val="1326475425"/>
                <w:placeholder>
                  <w:docPart w:val="1217D4D4309A408D85DB0F390DF83295"/>
                </w:placeholder>
                <w:temporary/>
                <w:showingPlcHdr/>
                <w15:appearance w15:val="hidden"/>
              </w:sdtPr>
              <w:sdtEndPr/>
              <w:sdtContent>
                <w:r w:rsidR="00B342C0" w:rsidRPr="00D60069">
                  <w:t>Note taker:</w:t>
                </w:r>
              </w:sdtContent>
            </w:sdt>
          </w:p>
        </w:tc>
        <w:tc>
          <w:tcPr>
            <w:tcW w:w="3393" w:type="dxa"/>
          </w:tcPr>
          <w:p w:rsidR="00B342C0" w:rsidRPr="00D60069" w:rsidRDefault="00B342C0" w:rsidP="009D7C5D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8523"/>
      </w:tblGrid>
      <w:tr w:rsidR="00B342C0" w:rsidRPr="00D60069" w:rsidTr="009D7C5D">
        <w:trPr>
          <w:trHeight w:val="26"/>
        </w:trPr>
        <w:tc>
          <w:tcPr>
            <w:tcW w:w="1701" w:type="dxa"/>
            <w:tcMar>
              <w:top w:w="144" w:type="dxa"/>
            </w:tcMar>
          </w:tcPr>
          <w:p w:rsidR="00B342C0" w:rsidRPr="00D60069" w:rsidRDefault="00717791" w:rsidP="009D7C5D">
            <w:pPr>
              <w:pStyle w:val="Heading2"/>
            </w:pPr>
            <w:sdt>
              <w:sdtPr>
                <w:id w:val="846134500"/>
                <w:placeholder>
                  <w:docPart w:val="4BD6339C8D5241D98DE0CB5B8B1BFEA3"/>
                </w:placeholder>
                <w:temporary/>
                <w:showingPlcHdr/>
                <w15:appearance w15:val="hidden"/>
              </w:sdtPr>
              <w:sdtEndPr/>
              <w:sdtContent>
                <w:r w:rsidR="00B342C0" w:rsidRPr="00D60069">
                  <w:t>Attendees:</w:t>
                </w:r>
              </w:sdtContent>
            </w:sdt>
          </w:p>
        </w:tc>
        <w:tc>
          <w:tcPr>
            <w:tcW w:w="8523" w:type="dxa"/>
            <w:tcMar>
              <w:top w:w="144" w:type="dxa"/>
            </w:tcMar>
          </w:tcPr>
          <w:p w:rsidR="00B342C0" w:rsidRPr="00D60069" w:rsidRDefault="00B342C0" w:rsidP="009D7C5D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and </w:t>
            </w:r>
            <w:proofErr w:type="spellStart"/>
            <w:r>
              <w:t>Yucheng</w:t>
            </w:r>
            <w:proofErr w:type="spellEnd"/>
          </w:p>
        </w:tc>
      </w:tr>
    </w:tbl>
    <w:sdt>
      <w:sdtPr>
        <w:id w:val="347601658"/>
        <w:placeholder>
          <w:docPart w:val="5BAAC82DC58A47988210B5768F171757"/>
        </w:placeholder>
        <w:temporary/>
        <w:showingPlcHdr/>
        <w15:appearance w15:val="hidden"/>
      </w:sdtPr>
      <w:sdtEndPr/>
      <w:sdtContent>
        <w:p w:rsidR="001C1B07" w:rsidRPr="00D60069" w:rsidRDefault="001C1B07" w:rsidP="001C1B07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1C1B07" w:rsidRPr="00D60069" w:rsidTr="009D7C5D">
        <w:tc>
          <w:tcPr>
            <w:tcW w:w="1620" w:type="dxa"/>
          </w:tcPr>
          <w:p w:rsidR="001C1B07" w:rsidRPr="00D60069" w:rsidRDefault="00717791" w:rsidP="009D7C5D">
            <w:pPr>
              <w:pStyle w:val="Heading2"/>
            </w:pPr>
            <w:sdt>
              <w:sdtPr>
                <w:id w:val="-1319192744"/>
                <w:placeholder>
                  <w:docPart w:val="D04B796A5BE74D1EA673303F80EF6326"/>
                </w:placeholder>
                <w:temporary/>
                <w:showingPlcHdr/>
                <w15:appearance w15:val="hidden"/>
              </w:sdtPr>
              <w:sdtEndPr/>
              <w:sdtContent>
                <w:r w:rsidR="001C1B07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1C1B07" w:rsidRPr="00D60069" w:rsidRDefault="002B4686" w:rsidP="002B4686">
            <w:r>
              <w:t xml:space="preserve">Progress Review </w:t>
            </w:r>
          </w:p>
        </w:tc>
      </w:tr>
    </w:tbl>
    <w:p w:rsidR="001C1B07" w:rsidRPr="00D60069" w:rsidRDefault="00717791" w:rsidP="001C1B07">
      <w:pPr>
        <w:pStyle w:val="Heading4"/>
      </w:pPr>
      <w:sdt>
        <w:sdtPr>
          <w:id w:val="40255291"/>
          <w:placeholder>
            <w:docPart w:val="728EF9CD048D4A4EB612E1D25D1123D6"/>
          </w:placeholder>
          <w:temporary/>
          <w:showingPlcHdr/>
          <w15:appearance w15:val="hidden"/>
        </w:sdtPr>
        <w:sdtEndPr/>
        <w:sdtContent>
          <w:r w:rsidR="001C1B07" w:rsidRPr="00D60069">
            <w:t>Discussion:</w:t>
          </w:r>
        </w:sdtContent>
      </w:sdt>
    </w:p>
    <w:p w:rsidR="00BE7DC9" w:rsidRPr="00BE7DC9" w:rsidRDefault="0005798E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 xml:space="preserve">Heart beat sensor has arrived and the Node-Red group along with the hardware group are </w:t>
      </w:r>
      <w:r w:rsidR="003D001C">
        <w:rPr>
          <w:sz w:val="19"/>
          <w:szCs w:val="19"/>
        </w:rPr>
        <w:t>working to construct the circuit and connect it to Node-Red</w:t>
      </w:r>
    </w:p>
    <w:p w:rsidR="001C1B07" w:rsidRPr="00C21CAD" w:rsidRDefault="00BE7DC9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 xml:space="preserve">After initial testing it was clear that </w:t>
      </w:r>
      <w:r w:rsidR="001632D2">
        <w:rPr>
          <w:sz w:val="19"/>
          <w:szCs w:val="19"/>
        </w:rPr>
        <w:t xml:space="preserve">the sensor required </w:t>
      </w:r>
      <w:r w:rsidR="00C21CAD">
        <w:rPr>
          <w:sz w:val="19"/>
          <w:szCs w:val="19"/>
        </w:rPr>
        <w:t>calibrating and</w:t>
      </w:r>
      <w:r w:rsidR="00937C8B">
        <w:rPr>
          <w:sz w:val="19"/>
          <w:szCs w:val="19"/>
        </w:rPr>
        <w:t xml:space="preserve"> as such the team will continue working on it</w:t>
      </w:r>
    </w:p>
    <w:p w:rsidR="00C21CAD" w:rsidRPr="00C21CAD" w:rsidRDefault="00C21CAD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 xml:space="preserve">The speaker and microphone has been successfully built, with positive testing results </w:t>
      </w:r>
    </w:p>
    <w:p w:rsidR="00C21CAD" w:rsidRPr="00957017" w:rsidRDefault="00C21CAD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>However, due to the tight budget</w:t>
      </w:r>
      <w:r w:rsidR="00F722EA">
        <w:rPr>
          <w:sz w:val="19"/>
          <w:szCs w:val="19"/>
        </w:rPr>
        <w:t xml:space="preserve">, </w:t>
      </w:r>
      <w:r w:rsidR="00957017">
        <w:rPr>
          <w:sz w:val="19"/>
          <w:szCs w:val="19"/>
        </w:rPr>
        <w:t>an</w:t>
      </w:r>
      <w:r w:rsidR="00F722EA">
        <w:rPr>
          <w:sz w:val="19"/>
          <w:szCs w:val="19"/>
        </w:rPr>
        <w:t xml:space="preserve"> operational amplifier was used to boost the speaker’s volume</w:t>
      </w:r>
      <w:r>
        <w:rPr>
          <w:sz w:val="19"/>
          <w:szCs w:val="19"/>
        </w:rPr>
        <w:t xml:space="preserve">  </w:t>
      </w:r>
    </w:p>
    <w:p w:rsidR="00957017" w:rsidRPr="00886CDB" w:rsidRDefault="00957017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 xml:space="preserve">The App was still not polished yet but progress remained on track </w:t>
      </w:r>
    </w:p>
    <w:p w:rsidR="00780D7E" w:rsidRPr="00780D7E" w:rsidRDefault="00886CDB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>It’s discussed that it is time to consider aesthetics</w:t>
      </w:r>
      <w:r w:rsidR="00780D7E">
        <w:rPr>
          <w:sz w:val="19"/>
          <w:szCs w:val="19"/>
        </w:rPr>
        <w:t xml:space="preserve"> of the final product </w:t>
      </w:r>
    </w:p>
    <w:p w:rsidR="00635E40" w:rsidRPr="00635E40" w:rsidRDefault="006A515C" w:rsidP="00560757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 xml:space="preserve">What was firstly needed was a case to store all the electronic component </w:t>
      </w:r>
      <w:r w:rsidR="00635E40">
        <w:rPr>
          <w:sz w:val="19"/>
          <w:szCs w:val="19"/>
        </w:rPr>
        <w:t>in</w:t>
      </w:r>
    </w:p>
    <w:p w:rsidR="00EB6CB6" w:rsidRPr="00EB6CB6" w:rsidRDefault="00635E40" w:rsidP="00635E40">
      <w:pPr>
        <w:pStyle w:val="ListParagraph"/>
        <w:numPr>
          <w:ilvl w:val="0"/>
          <w:numId w:val="23"/>
        </w:numPr>
      </w:pPr>
      <w:r>
        <w:rPr>
          <w:sz w:val="19"/>
          <w:szCs w:val="19"/>
        </w:rPr>
        <w:t>Given the time frame and budget, 3-D printing appeared to be most viable route for the team</w:t>
      </w:r>
    </w:p>
    <w:p w:rsidR="00886CDB" w:rsidRPr="00D60069" w:rsidRDefault="00EB6CB6" w:rsidP="00635E40">
      <w:pPr>
        <w:pStyle w:val="ListParagraph"/>
        <w:numPr>
          <w:ilvl w:val="0"/>
          <w:numId w:val="23"/>
        </w:numPr>
      </w:pPr>
      <w:proofErr w:type="spellStart"/>
      <w:r>
        <w:rPr>
          <w:sz w:val="19"/>
          <w:szCs w:val="19"/>
        </w:rPr>
        <w:t>Yucheng</w:t>
      </w:r>
      <w:proofErr w:type="spellEnd"/>
      <w:r>
        <w:rPr>
          <w:sz w:val="19"/>
          <w:szCs w:val="19"/>
        </w:rPr>
        <w:t xml:space="preserve"> volunteered to complete the 3-D printing </w:t>
      </w:r>
      <w:r w:rsidR="001701F0">
        <w:rPr>
          <w:sz w:val="19"/>
          <w:szCs w:val="19"/>
        </w:rPr>
        <w:t>given he a previous experience with it</w:t>
      </w:r>
      <w:r w:rsidR="006A515C" w:rsidRPr="00635E40">
        <w:rPr>
          <w:sz w:val="19"/>
          <w:szCs w:val="19"/>
        </w:rPr>
        <w:t xml:space="preserve"> </w:t>
      </w:r>
      <w:r w:rsidR="00886CDB" w:rsidRPr="00635E40">
        <w:rPr>
          <w:sz w:val="19"/>
          <w:szCs w:val="19"/>
        </w:rPr>
        <w:t xml:space="preserve">  </w:t>
      </w:r>
    </w:p>
    <w:p w:rsidR="001C1B07" w:rsidRPr="00D60069" w:rsidRDefault="00717791" w:rsidP="001C1B07">
      <w:pPr>
        <w:pStyle w:val="Heading4"/>
      </w:pPr>
      <w:sdt>
        <w:sdtPr>
          <w:id w:val="69014229"/>
          <w:placeholder>
            <w:docPart w:val="54B34FCFBA9F4F39A45652C071605B28"/>
          </w:placeholder>
          <w:temporary/>
          <w:showingPlcHdr/>
          <w15:appearance w15:val="hidden"/>
        </w:sdtPr>
        <w:sdtEndPr/>
        <w:sdtContent>
          <w:r w:rsidR="001C1B07" w:rsidRPr="00D60069">
            <w:t>Conclusions:</w:t>
          </w:r>
        </w:sdtContent>
      </w:sdt>
    </w:p>
    <w:p w:rsidR="008A3817" w:rsidRDefault="0002046B" w:rsidP="008A3817">
      <w:pPr>
        <w:pStyle w:val="ListParagraph"/>
        <w:numPr>
          <w:ilvl w:val="0"/>
          <w:numId w:val="24"/>
        </w:numPr>
        <w:rPr>
          <w:sz w:val="19"/>
          <w:szCs w:val="19"/>
        </w:rPr>
      </w:pPr>
      <w:r w:rsidRPr="0002046B">
        <w:rPr>
          <w:sz w:val="19"/>
          <w:szCs w:val="19"/>
        </w:rPr>
        <w:t>App</w:t>
      </w:r>
      <w:r>
        <w:rPr>
          <w:sz w:val="19"/>
          <w:szCs w:val="19"/>
        </w:rPr>
        <w:t xml:space="preserve"> development on track</w:t>
      </w:r>
    </w:p>
    <w:p w:rsidR="0002046B" w:rsidRPr="0002046B" w:rsidRDefault="0002046B" w:rsidP="008A3817">
      <w:pPr>
        <w:pStyle w:val="ListParagraph"/>
        <w:numPr>
          <w:ilvl w:val="0"/>
          <w:numId w:val="24"/>
        </w:numPr>
        <w:rPr>
          <w:sz w:val="19"/>
          <w:szCs w:val="19"/>
        </w:rPr>
      </w:pPr>
      <w:r>
        <w:rPr>
          <w:sz w:val="19"/>
          <w:szCs w:val="19"/>
        </w:rPr>
        <w:t xml:space="preserve">Hardware group is making progress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051BAD" w:rsidTr="00051BAD">
        <w:trPr>
          <w:tblHeader/>
        </w:trPr>
        <w:tc>
          <w:tcPr>
            <w:tcW w:w="5310" w:type="dxa"/>
            <w:vAlign w:val="bottom"/>
            <w:hideMark/>
          </w:tcPr>
          <w:p w:rsidR="00051BAD" w:rsidRDefault="00717791">
            <w:pPr>
              <w:pStyle w:val="Heading2"/>
              <w:outlineLvl w:val="1"/>
            </w:pPr>
            <w:sdt>
              <w:sdtPr>
                <w:id w:val="1576775990"/>
                <w:placeholder>
                  <w:docPart w:val="1CFC70D328F84C0DBCFCD9EBFF61572F"/>
                </w:placeholder>
                <w:temporary/>
                <w:showingPlcHdr/>
              </w:sdtPr>
              <w:sdtEndPr/>
              <w:sdtContent>
                <w:r w:rsidR="00051BAD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  <w:hideMark/>
          </w:tcPr>
          <w:p w:rsidR="00051BAD" w:rsidRDefault="00717791">
            <w:pPr>
              <w:pStyle w:val="Heading2"/>
              <w:outlineLvl w:val="1"/>
            </w:pPr>
            <w:sdt>
              <w:sdtPr>
                <w:id w:val="-778569795"/>
                <w:placeholder>
                  <w:docPart w:val="F4CD56BD2C6B405FA39323E29B9D6106"/>
                </w:placeholder>
                <w:temporary/>
                <w:showingPlcHdr/>
              </w:sdtPr>
              <w:sdtEndPr/>
              <w:sdtContent>
                <w:r w:rsidR="00051BAD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  <w:hideMark/>
          </w:tcPr>
          <w:p w:rsidR="00051BAD" w:rsidRDefault="00717791">
            <w:pPr>
              <w:pStyle w:val="Heading2"/>
              <w:outlineLvl w:val="1"/>
            </w:pPr>
            <w:sdt>
              <w:sdtPr>
                <w:id w:val="-1974196117"/>
                <w:placeholder>
                  <w:docPart w:val="21420AEB21814C9CB53356ADD8E62406"/>
                </w:placeholder>
                <w:temporary/>
                <w:showingPlcHdr/>
              </w:sdtPr>
              <w:sdtEndPr/>
              <w:sdtContent>
                <w:r w:rsidR="00051BAD">
                  <w:t>Deadline</w:t>
                </w:r>
              </w:sdtContent>
            </w:sdt>
          </w:p>
        </w:tc>
      </w:tr>
      <w:tr w:rsidR="00051BAD" w:rsidTr="00051BAD">
        <w:tc>
          <w:tcPr>
            <w:tcW w:w="5310" w:type="dxa"/>
            <w:hideMark/>
          </w:tcPr>
          <w:p w:rsidR="00051BAD" w:rsidRDefault="00051BAD" w:rsidP="00051BAD">
            <w:pPr>
              <w:pStyle w:val="ListBullet"/>
              <w:numPr>
                <w:ilvl w:val="0"/>
                <w:numId w:val="25"/>
              </w:numPr>
            </w:pPr>
            <w:r>
              <w:t xml:space="preserve">Create a 3-D printed case for the final product </w:t>
            </w:r>
          </w:p>
        </w:tc>
        <w:tc>
          <w:tcPr>
            <w:tcW w:w="3060" w:type="dxa"/>
            <w:hideMark/>
          </w:tcPr>
          <w:p w:rsidR="00051BAD" w:rsidRDefault="00051BAD" w:rsidP="00051BAD">
            <w:proofErr w:type="spellStart"/>
            <w:r>
              <w:t>Yucheng</w:t>
            </w:r>
            <w:proofErr w:type="spellEnd"/>
          </w:p>
        </w:tc>
        <w:tc>
          <w:tcPr>
            <w:tcW w:w="1854" w:type="dxa"/>
            <w:hideMark/>
          </w:tcPr>
          <w:p w:rsidR="00051BAD" w:rsidRDefault="00051BAD" w:rsidP="00051BAD">
            <w:r>
              <w:t>8/6/2018</w:t>
            </w:r>
          </w:p>
        </w:tc>
      </w:tr>
    </w:tbl>
    <w:p w:rsidR="0005798E" w:rsidRDefault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05798E" w:rsidRPr="0005798E" w:rsidRDefault="0005798E" w:rsidP="0005798E"/>
    <w:p w:rsidR="001C1B07" w:rsidRDefault="001C1B07" w:rsidP="0005798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05798E" w:rsidRPr="00D60069" w:rsidTr="009D7C5D">
        <w:tc>
          <w:tcPr>
            <w:tcW w:w="7650" w:type="dxa"/>
          </w:tcPr>
          <w:p w:rsidR="0005798E" w:rsidRPr="00D60069" w:rsidRDefault="00717791" w:rsidP="009D7C5D">
            <w:pPr>
              <w:pStyle w:val="Title"/>
            </w:pPr>
            <w:sdt>
              <w:sdtPr>
                <w:id w:val="-1069813636"/>
                <w:placeholder>
                  <w:docPart w:val="250D188A3D9A48B3AEEA163960958097"/>
                </w:placeholder>
                <w:temporary/>
                <w:showingPlcHdr/>
                <w15:appearance w15:val="hidden"/>
              </w:sdtPr>
              <w:sdtEndPr/>
              <w:sdtContent>
                <w:r w:rsidR="0005798E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05798E" w:rsidRPr="00D60069" w:rsidRDefault="0060454F" w:rsidP="009D7C5D">
            <w:pPr>
              <w:pStyle w:val="Heading3"/>
            </w:pPr>
            <w:r>
              <w:t>4</w:t>
            </w:r>
            <w:r w:rsidR="0005798E">
              <w:t>/6/2018</w:t>
            </w:r>
          </w:p>
          <w:p w:rsidR="0005798E" w:rsidRPr="00D60069" w:rsidRDefault="0060454F" w:rsidP="009D7C5D">
            <w:pPr>
              <w:pStyle w:val="Heading3"/>
            </w:pPr>
            <w:r>
              <w:t>11:00</w:t>
            </w:r>
          </w:p>
          <w:p w:rsidR="0005798E" w:rsidRPr="00D60069" w:rsidRDefault="0060454F" w:rsidP="0060454F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01"/>
        <w:gridCol w:w="3393"/>
      </w:tblGrid>
      <w:tr w:rsidR="00806269" w:rsidRPr="00D60069" w:rsidTr="00F47313">
        <w:tc>
          <w:tcPr>
            <w:tcW w:w="1701" w:type="dxa"/>
            <w:tcMar>
              <w:top w:w="144" w:type="dxa"/>
            </w:tcMar>
          </w:tcPr>
          <w:p w:rsidR="00806269" w:rsidRPr="00D60069" w:rsidRDefault="00717791" w:rsidP="00F47313">
            <w:pPr>
              <w:pStyle w:val="Heading2"/>
              <w:spacing w:after="80"/>
              <w:outlineLvl w:val="1"/>
            </w:pPr>
            <w:sdt>
              <w:sdtPr>
                <w:id w:val="-382872446"/>
                <w:placeholder>
                  <w:docPart w:val="853A5D83346F4AD886766D2FFDBA2BB8"/>
                </w:placeholder>
                <w:temporary/>
                <w:showingPlcHdr/>
                <w15:appearance w15:val="hidden"/>
              </w:sdtPr>
              <w:sdtEndPr/>
              <w:sdtContent>
                <w:r w:rsidR="00806269" w:rsidRPr="00D60069">
                  <w:t>Type of meeting:</w:t>
                </w:r>
              </w:sdtContent>
            </w:sdt>
          </w:p>
        </w:tc>
        <w:tc>
          <w:tcPr>
            <w:tcW w:w="3393" w:type="dxa"/>
            <w:tcMar>
              <w:top w:w="144" w:type="dxa"/>
            </w:tcMar>
          </w:tcPr>
          <w:p w:rsidR="00806269" w:rsidRPr="00D60069" w:rsidRDefault="00806269" w:rsidP="00F47313">
            <w:pPr>
              <w:spacing w:after="80"/>
            </w:pPr>
            <w:r>
              <w:t>General Team Meeting</w:t>
            </w:r>
          </w:p>
        </w:tc>
      </w:tr>
      <w:tr w:rsidR="00806269" w:rsidRPr="00D60069" w:rsidTr="00F47313">
        <w:tc>
          <w:tcPr>
            <w:tcW w:w="1701" w:type="dxa"/>
          </w:tcPr>
          <w:p w:rsidR="00806269" w:rsidRPr="00D60069" w:rsidRDefault="00717791" w:rsidP="00F47313">
            <w:pPr>
              <w:pStyle w:val="Heading2"/>
              <w:spacing w:after="80"/>
              <w:outlineLvl w:val="1"/>
            </w:pPr>
            <w:sdt>
              <w:sdtPr>
                <w:id w:val="-115226776"/>
                <w:placeholder>
                  <w:docPart w:val="21CE4AFE58A14AA9A128223D89DB9714"/>
                </w:placeholder>
                <w:temporary/>
                <w:showingPlcHdr/>
                <w15:appearance w15:val="hidden"/>
              </w:sdtPr>
              <w:sdtEndPr/>
              <w:sdtContent>
                <w:r w:rsidR="00806269" w:rsidRPr="00D60069">
                  <w:t>Note taker:</w:t>
                </w:r>
              </w:sdtContent>
            </w:sdt>
          </w:p>
        </w:tc>
        <w:tc>
          <w:tcPr>
            <w:tcW w:w="3393" w:type="dxa"/>
          </w:tcPr>
          <w:p w:rsidR="00806269" w:rsidRPr="00D60069" w:rsidRDefault="00806269" w:rsidP="00F47313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8523"/>
      </w:tblGrid>
      <w:tr w:rsidR="00806269" w:rsidRPr="00D60069" w:rsidTr="00F47313">
        <w:trPr>
          <w:trHeight w:val="26"/>
        </w:trPr>
        <w:tc>
          <w:tcPr>
            <w:tcW w:w="1701" w:type="dxa"/>
            <w:tcMar>
              <w:top w:w="144" w:type="dxa"/>
            </w:tcMar>
          </w:tcPr>
          <w:p w:rsidR="00806269" w:rsidRPr="00D60069" w:rsidRDefault="00717791" w:rsidP="00F47313">
            <w:pPr>
              <w:pStyle w:val="Heading2"/>
            </w:pPr>
            <w:sdt>
              <w:sdtPr>
                <w:id w:val="1169758646"/>
                <w:placeholder>
                  <w:docPart w:val="50A1DFF4133D429C84C57D8FF564DC65"/>
                </w:placeholder>
                <w:temporary/>
                <w:showingPlcHdr/>
                <w15:appearance w15:val="hidden"/>
              </w:sdtPr>
              <w:sdtEndPr/>
              <w:sdtContent>
                <w:r w:rsidR="00806269" w:rsidRPr="00D60069">
                  <w:t>Attendees:</w:t>
                </w:r>
              </w:sdtContent>
            </w:sdt>
          </w:p>
        </w:tc>
        <w:tc>
          <w:tcPr>
            <w:tcW w:w="8523" w:type="dxa"/>
            <w:tcMar>
              <w:top w:w="144" w:type="dxa"/>
            </w:tcMar>
          </w:tcPr>
          <w:p w:rsidR="00806269" w:rsidRPr="00D60069" w:rsidRDefault="00806269" w:rsidP="00F47313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and </w:t>
            </w:r>
            <w:proofErr w:type="spellStart"/>
            <w:r>
              <w:t>Yucheng</w:t>
            </w:r>
            <w:proofErr w:type="spellEnd"/>
          </w:p>
        </w:tc>
      </w:tr>
    </w:tbl>
    <w:sdt>
      <w:sdtPr>
        <w:id w:val="-1821416099"/>
        <w:placeholder>
          <w:docPart w:val="E550ECAF970E4FCDA8739C721CDB1F60"/>
        </w:placeholder>
        <w:temporary/>
        <w:showingPlcHdr/>
        <w15:appearance w15:val="hidden"/>
      </w:sdtPr>
      <w:sdtEndPr/>
      <w:sdtContent>
        <w:p w:rsidR="0005798E" w:rsidRPr="00D60069" w:rsidRDefault="0005798E" w:rsidP="0005798E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05798E" w:rsidRPr="00D60069" w:rsidTr="009D7C5D">
        <w:tc>
          <w:tcPr>
            <w:tcW w:w="1620" w:type="dxa"/>
          </w:tcPr>
          <w:p w:rsidR="0005798E" w:rsidRPr="00D60069" w:rsidRDefault="00717791" w:rsidP="009D7C5D">
            <w:pPr>
              <w:pStyle w:val="Heading2"/>
            </w:pPr>
            <w:sdt>
              <w:sdtPr>
                <w:id w:val="-258294953"/>
                <w:placeholder>
                  <w:docPart w:val="314188C5C35E40F3B342008E3709F6EA"/>
                </w:placeholder>
                <w:temporary/>
                <w:showingPlcHdr/>
                <w15:appearance w15:val="hidden"/>
              </w:sdtPr>
              <w:sdtEndPr/>
              <w:sdtContent>
                <w:r w:rsidR="0005798E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05798E" w:rsidRPr="00D60069" w:rsidRDefault="00C549FB" w:rsidP="00C549FB">
            <w:r>
              <w:t xml:space="preserve">Progress review </w:t>
            </w:r>
          </w:p>
        </w:tc>
      </w:tr>
    </w:tbl>
    <w:p w:rsidR="0005798E" w:rsidRPr="00D60069" w:rsidRDefault="00717791" w:rsidP="0005798E">
      <w:pPr>
        <w:pStyle w:val="Heading4"/>
      </w:pPr>
      <w:sdt>
        <w:sdtPr>
          <w:id w:val="1305508334"/>
          <w:placeholder>
            <w:docPart w:val="D0BB0A3F57C64D3F9B09E7FA26BA3845"/>
          </w:placeholder>
          <w:temporary/>
          <w:showingPlcHdr/>
          <w15:appearance w15:val="hidden"/>
        </w:sdtPr>
        <w:sdtEndPr/>
        <w:sdtContent>
          <w:r w:rsidR="0005798E" w:rsidRPr="00D60069">
            <w:t>Discussion:</w:t>
          </w:r>
        </w:sdtContent>
      </w:sdt>
    </w:p>
    <w:p w:rsidR="009F2273" w:rsidRDefault="009F2273" w:rsidP="009F2273">
      <w:pPr>
        <w:pStyle w:val="ListParagraph"/>
        <w:numPr>
          <w:ilvl w:val="0"/>
          <w:numId w:val="26"/>
        </w:numPr>
        <w:rPr>
          <w:sz w:val="19"/>
          <w:szCs w:val="19"/>
        </w:rPr>
      </w:pPr>
      <w:r w:rsidRPr="009F2273">
        <w:rPr>
          <w:sz w:val="19"/>
          <w:szCs w:val="19"/>
        </w:rPr>
        <w:t>The</w:t>
      </w:r>
      <w:r>
        <w:rPr>
          <w:sz w:val="19"/>
          <w:szCs w:val="19"/>
        </w:rPr>
        <w:t xml:space="preserve"> App is completed and performs all the essential functions. </w:t>
      </w:r>
    </w:p>
    <w:p w:rsidR="007120BE" w:rsidRDefault="007120BE" w:rsidP="009F2273">
      <w:pPr>
        <w:pStyle w:val="ListParagraph"/>
        <w:numPr>
          <w:ilvl w:val="0"/>
          <w:numId w:val="26"/>
        </w:numPr>
        <w:rPr>
          <w:sz w:val="19"/>
          <w:szCs w:val="19"/>
        </w:rPr>
      </w:pPr>
      <w:r>
        <w:rPr>
          <w:sz w:val="19"/>
          <w:szCs w:val="19"/>
        </w:rPr>
        <w:t xml:space="preserve">It has successfully been connected to the raspberry pi </w:t>
      </w:r>
    </w:p>
    <w:p w:rsidR="0005798E" w:rsidRDefault="009F2273" w:rsidP="009F2273">
      <w:pPr>
        <w:pStyle w:val="ListParagraph"/>
        <w:numPr>
          <w:ilvl w:val="0"/>
          <w:numId w:val="26"/>
        </w:numPr>
        <w:rPr>
          <w:sz w:val="19"/>
          <w:szCs w:val="19"/>
        </w:rPr>
      </w:pPr>
      <w:r>
        <w:rPr>
          <w:sz w:val="19"/>
          <w:szCs w:val="19"/>
        </w:rPr>
        <w:t>With some time left till the deadline it’s decided that additional feature will be added to App; this will begin with App processing the data it receives from the raspberry pi</w:t>
      </w:r>
      <w:r w:rsidRPr="009F2273">
        <w:rPr>
          <w:sz w:val="19"/>
          <w:szCs w:val="19"/>
        </w:rPr>
        <w:t xml:space="preserve"> </w:t>
      </w:r>
    </w:p>
    <w:p w:rsidR="00211A3A" w:rsidRDefault="00211A3A" w:rsidP="009F2273">
      <w:pPr>
        <w:pStyle w:val="ListParagraph"/>
        <w:numPr>
          <w:ilvl w:val="0"/>
          <w:numId w:val="26"/>
        </w:numPr>
        <w:rPr>
          <w:sz w:val="19"/>
          <w:szCs w:val="19"/>
        </w:rPr>
      </w:pPr>
      <w:r>
        <w:rPr>
          <w:sz w:val="19"/>
          <w:szCs w:val="19"/>
        </w:rPr>
        <w:t>The screen has successfully been added to the raspberry pi</w:t>
      </w:r>
      <w:r w:rsidR="00742A9C">
        <w:rPr>
          <w:sz w:val="19"/>
          <w:szCs w:val="19"/>
        </w:rPr>
        <w:t xml:space="preserve"> along with the heart beat sensor and temperature sensor </w:t>
      </w:r>
    </w:p>
    <w:p w:rsidR="00661023" w:rsidRPr="00422419" w:rsidRDefault="00661023" w:rsidP="00422419">
      <w:pPr>
        <w:pStyle w:val="ListParagraph"/>
        <w:numPr>
          <w:ilvl w:val="0"/>
          <w:numId w:val="26"/>
        </w:numPr>
        <w:rPr>
          <w:sz w:val="19"/>
          <w:szCs w:val="19"/>
        </w:rPr>
      </w:pPr>
      <w:r>
        <w:rPr>
          <w:sz w:val="19"/>
          <w:szCs w:val="19"/>
        </w:rPr>
        <w:t xml:space="preserve">Concerns were raised regarding the 3-D printing of the case </w:t>
      </w:r>
      <w:r w:rsidR="007A48F6">
        <w:rPr>
          <w:sz w:val="19"/>
          <w:szCs w:val="19"/>
        </w:rPr>
        <w:t xml:space="preserve">as no progress has been shown. </w:t>
      </w:r>
      <w:proofErr w:type="spellStart"/>
      <w:r w:rsidR="007A48F6">
        <w:rPr>
          <w:sz w:val="19"/>
          <w:szCs w:val="19"/>
        </w:rPr>
        <w:t>Yucheng</w:t>
      </w:r>
      <w:proofErr w:type="spellEnd"/>
      <w:r w:rsidR="007A48F6">
        <w:rPr>
          <w:sz w:val="19"/>
          <w:szCs w:val="19"/>
        </w:rPr>
        <w:t xml:space="preserve"> assured the team that it would be done by the end of the week</w:t>
      </w:r>
      <w:r w:rsidR="00422419">
        <w:rPr>
          <w:sz w:val="19"/>
          <w:szCs w:val="19"/>
        </w:rPr>
        <w:t xml:space="preserve">. </w:t>
      </w:r>
    </w:p>
    <w:p w:rsidR="00664E9F" w:rsidRPr="009F2273" w:rsidRDefault="000C1E57" w:rsidP="009F2273">
      <w:pPr>
        <w:pStyle w:val="ListParagraph"/>
        <w:numPr>
          <w:ilvl w:val="0"/>
          <w:numId w:val="26"/>
        </w:numPr>
        <w:rPr>
          <w:sz w:val="19"/>
          <w:szCs w:val="19"/>
        </w:rPr>
      </w:pPr>
      <w:r>
        <w:rPr>
          <w:sz w:val="19"/>
          <w:szCs w:val="19"/>
        </w:rPr>
        <w:t xml:space="preserve">Leaflet is nearing completion  </w:t>
      </w:r>
    </w:p>
    <w:p w:rsidR="0005798E" w:rsidRPr="00D60069" w:rsidRDefault="00717791" w:rsidP="0005798E">
      <w:pPr>
        <w:pStyle w:val="Heading4"/>
      </w:pPr>
      <w:sdt>
        <w:sdtPr>
          <w:id w:val="-249737172"/>
          <w:placeholder>
            <w:docPart w:val="B47C49BC40AF4F4CAB8DC4D745F7919C"/>
          </w:placeholder>
          <w:temporary/>
          <w:showingPlcHdr/>
          <w15:appearance w15:val="hidden"/>
        </w:sdtPr>
        <w:sdtEndPr/>
        <w:sdtContent>
          <w:r w:rsidR="0005798E" w:rsidRPr="00D60069">
            <w:t>Conclusions:</w:t>
          </w:r>
        </w:sdtContent>
      </w:sdt>
    </w:p>
    <w:sdt>
      <w:sdtPr>
        <w:id w:val="21288522"/>
        <w:placeholder>
          <w:docPart w:val="C372D6E6D08041B0BE1D5AC0F2FB0AFE"/>
        </w:placeholder>
        <w:temporary/>
        <w:showingPlcHdr/>
        <w15:appearance w15:val="hidden"/>
      </w:sdtPr>
      <w:sdtEndPr/>
      <w:sdtContent>
        <w:p w:rsidR="0005798E" w:rsidRPr="00D60069" w:rsidRDefault="0005798E" w:rsidP="0005798E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05798E" w:rsidRPr="00D60069" w:rsidTr="009D7C5D">
        <w:trPr>
          <w:tblHeader/>
        </w:trPr>
        <w:tc>
          <w:tcPr>
            <w:tcW w:w="5310" w:type="dxa"/>
            <w:vAlign w:val="bottom"/>
          </w:tcPr>
          <w:p w:rsidR="0005798E" w:rsidRPr="00D60069" w:rsidRDefault="00717791" w:rsidP="009D7C5D">
            <w:pPr>
              <w:pStyle w:val="Heading2"/>
              <w:spacing w:after="80"/>
              <w:outlineLvl w:val="1"/>
            </w:pPr>
            <w:sdt>
              <w:sdtPr>
                <w:id w:val="879448337"/>
                <w:placeholder>
                  <w:docPart w:val="2F1FB9F7038140318EB28086C1D599B2"/>
                </w:placeholder>
                <w:temporary/>
                <w:showingPlcHdr/>
                <w15:appearance w15:val="hidden"/>
              </w:sdtPr>
              <w:sdtEndPr/>
              <w:sdtContent>
                <w:r w:rsidR="0005798E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05798E" w:rsidRPr="00D60069" w:rsidRDefault="00717791" w:rsidP="009D7C5D">
            <w:pPr>
              <w:pStyle w:val="Heading2"/>
              <w:spacing w:after="80"/>
              <w:outlineLvl w:val="1"/>
            </w:pPr>
            <w:sdt>
              <w:sdtPr>
                <w:id w:val="1507779946"/>
                <w:placeholder>
                  <w:docPart w:val="CD083E564FB24DBC88DE041C4E20A8C2"/>
                </w:placeholder>
                <w:temporary/>
                <w:showingPlcHdr/>
                <w15:appearance w15:val="hidden"/>
              </w:sdtPr>
              <w:sdtEndPr/>
              <w:sdtContent>
                <w:r w:rsidR="0005798E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05798E" w:rsidRPr="00D60069" w:rsidRDefault="00717791" w:rsidP="009D7C5D">
            <w:pPr>
              <w:pStyle w:val="Heading2"/>
              <w:spacing w:after="80"/>
              <w:outlineLvl w:val="1"/>
            </w:pPr>
            <w:sdt>
              <w:sdtPr>
                <w:id w:val="1861850736"/>
                <w:placeholder>
                  <w:docPart w:val="8BBA616B3ECE451EBD327A1AD476AADD"/>
                </w:placeholder>
                <w:temporary/>
                <w:showingPlcHdr/>
                <w15:appearance w15:val="hidden"/>
              </w:sdtPr>
              <w:sdtEndPr/>
              <w:sdtContent>
                <w:r w:rsidR="0005798E" w:rsidRPr="00D60069">
                  <w:t>Deadline</w:t>
                </w:r>
              </w:sdtContent>
            </w:sdt>
          </w:p>
        </w:tc>
      </w:tr>
      <w:tr w:rsidR="0005798E" w:rsidRPr="00D60069" w:rsidTr="009D7C5D">
        <w:tc>
          <w:tcPr>
            <w:tcW w:w="5310" w:type="dxa"/>
          </w:tcPr>
          <w:p w:rsidR="0005798E" w:rsidRPr="00D60069" w:rsidRDefault="00664E9F" w:rsidP="00664E9F">
            <w:pPr>
              <w:pStyle w:val="ListBullet"/>
              <w:spacing w:after="80"/>
            </w:pPr>
            <w:r>
              <w:t>Add additional features to the App</w:t>
            </w:r>
          </w:p>
        </w:tc>
        <w:tc>
          <w:tcPr>
            <w:tcW w:w="3060" w:type="dxa"/>
          </w:tcPr>
          <w:p w:rsidR="0005798E" w:rsidRPr="00D60069" w:rsidRDefault="00664E9F" w:rsidP="00664E9F">
            <w:pPr>
              <w:spacing w:after="80"/>
            </w:pPr>
            <w:proofErr w:type="spellStart"/>
            <w:r>
              <w:t>Shreyus</w:t>
            </w:r>
            <w:proofErr w:type="spellEnd"/>
            <w:r>
              <w:t xml:space="preserve"> and Pu</w:t>
            </w:r>
          </w:p>
        </w:tc>
        <w:tc>
          <w:tcPr>
            <w:tcW w:w="1854" w:type="dxa"/>
          </w:tcPr>
          <w:p w:rsidR="0005798E" w:rsidRPr="00D60069" w:rsidRDefault="00B023EA" w:rsidP="00B023EA">
            <w:pPr>
              <w:spacing w:after="80"/>
            </w:pPr>
            <w:r>
              <w:t>11/6/2018</w:t>
            </w:r>
          </w:p>
        </w:tc>
      </w:tr>
      <w:tr w:rsidR="0005798E" w:rsidRPr="00D60069" w:rsidTr="009D7C5D">
        <w:tc>
          <w:tcPr>
            <w:tcW w:w="5310" w:type="dxa"/>
          </w:tcPr>
          <w:p w:rsidR="0005798E" w:rsidRPr="00D60069" w:rsidRDefault="00664E9F" w:rsidP="00664E9F">
            <w:pPr>
              <w:pStyle w:val="ListBullet"/>
              <w:spacing w:after="80"/>
            </w:pPr>
            <w:r>
              <w:t>Complete 3-D case for final product</w:t>
            </w:r>
          </w:p>
        </w:tc>
        <w:tc>
          <w:tcPr>
            <w:tcW w:w="3060" w:type="dxa"/>
          </w:tcPr>
          <w:p w:rsidR="0005798E" w:rsidRPr="00D60069" w:rsidRDefault="00664E9F" w:rsidP="00664E9F">
            <w:pPr>
              <w:spacing w:after="80"/>
            </w:pPr>
            <w:proofErr w:type="spellStart"/>
            <w:r>
              <w:t>Yucheng</w:t>
            </w:r>
            <w:proofErr w:type="spellEnd"/>
          </w:p>
        </w:tc>
        <w:tc>
          <w:tcPr>
            <w:tcW w:w="1854" w:type="dxa"/>
          </w:tcPr>
          <w:p w:rsidR="0005798E" w:rsidRPr="00D60069" w:rsidRDefault="00B023EA" w:rsidP="00B023EA">
            <w:pPr>
              <w:spacing w:after="80"/>
            </w:pPr>
            <w:r>
              <w:t>8/6/2018</w:t>
            </w:r>
          </w:p>
        </w:tc>
      </w:tr>
      <w:tr w:rsidR="0005798E" w:rsidRPr="00D60069" w:rsidTr="009D7C5D">
        <w:tc>
          <w:tcPr>
            <w:tcW w:w="5310" w:type="dxa"/>
            <w:tcMar>
              <w:bottom w:w="288" w:type="dxa"/>
            </w:tcMar>
          </w:tcPr>
          <w:p w:rsidR="0005798E" w:rsidRPr="00D60069" w:rsidRDefault="006358D3" w:rsidP="006358D3">
            <w:pPr>
              <w:pStyle w:val="ListBullet"/>
              <w:spacing w:after="80"/>
            </w:pPr>
            <w:r>
              <w:t>Finish Leaflet</w:t>
            </w:r>
          </w:p>
        </w:tc>
        <w:tc>
          <w:tcPr>
            <w:tcW w:w="3060" w:type="dxa"/>
            <w:tcMar>
              <w:bottom w:w="288" w:type="dxa"/>
            </w:tcMar>
          </w:tcPr>
          <w:p w:rsidR="0005798E" w:rsidRPr="00D60069" w:rsidRDefault="006358D3" w:rsidP="006358D3">
            <w:pPr>
              <w:spacing w:after="80"/>
            </w:pPr>
            <w:r>
              <w:t xml:space="preserve">Eliot and </w:t>
            </w:r>
            <w:proofErr w:type="spellStart"/>
            <w:r>
              <w:t>Patrcik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:rsidR="0005798E" w:rsidRPr="00D60069" w:rsidRDefault="006358D3" w:rsidP="006358D3">
            <w:pPr>
              <w:spacing w:after="80"/>
            </w:pPr>
            <w:r>
              <w:t>8/6/201</w:t>
            </w:r>
            <w:r w:rsidR="00474BF2">
              <w:t>8</w:t>
            </w:r>
          </w:p>
        </w:tc>
      </w:tr>
    </w:tbl>
    <w:p w:rsidR="0060454F" w:rsidRDefault="0060454F" w:rsidP="0005798E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60454F" w:rsidRPr="0060454F" w:rsidRDefault="0060454F" w:rsidP="0060454F"/>
    <w:p w:rsidR="0005798E" w:rsidRDefault="0005798E" w:rsidP="0060454F"/>
    <w:p w:rsidR="0060454F" w:rsidRDefault="0060454F" w:rsidP="0060454F"/>
    <w:p w:rsidR="0060454F" w:rsidRDefault="0060454F" w:rsidP="0060454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60454F" w:rsidRPr="00D60069" w:rsidTr="00200FA4">
        <w:tc>
          <w:tcPr>
            <w:tcW w:w="7650" w:type="dxa"/>
          </w:tcPr>
          <w:p w:rsidR="0060454F" w:rsidRPr="00D60069" w:rsidRDefault="00717791" w:rsidP="00200FA4">
            <w:pPr>
              <w:pStyle w:val="Title"/>
            </w:pPr>
            <w:sdt>
              <w:sdtPr>
                <w:id w:val="363174611"/>
                <w:placeholder>
                  <w:docPart w:val="F4EE69B9B3DE47EA94D46EDE0D338633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60454F" w:rsidRPr="00D60069" w:rsidRDefault="003F0F5C" w:rsidP="00200FA4">
            <w:pPr>
              <w:pStyle w:val="Heading3"/>
            </w:pPr>
            <w:r>
              <w:t>13</w:t>
            </w:r>
            <w:r w:rsidR="0060454F">
              <w:t>/6/2018</w:t>
            </w:r>
          </w:p>
          <w:p w:rsidR="0060454F" w:rsidRPr="00D60069" w:rsidRDefault="003F0F5C" w:rsidP="00200FA4">
            <w:pPr>
              <w:pStyle w:val="Heading3"/>
            </w:pPr>
            <w:r>
              <w:t>12:00</w:t>
            </w:r>
          </w:p>
          <w:p w:rsidR="0060454F" w:rsidRPr="00D60069" w:rsidRDefault="003F0F5C" w:rsidP="003F0F5C">
            <w:pPr>
              <w:pStyle w:val="Heading3"/>
            </w:pPr>
            <w:r>
              <w:t>EE Level 5 Lab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01"/>
        <w:gridCol w:w="3393"/>
      </w:tblGrid>
      <w:tr w:rsidR="0060454F" w:rsidRPr="00D60069" w:rsidTr="00200FA4">
        <w:tc>
          <w:tcPr>
            <w:tcW w:w="1701" w:type="dxa"/>
            <w:tcMar>
              <w:top w:w="144" w:type="dxa"/>
            </w:tcMar>
          </w:tcPr>
          <w:p w:rsidR="0060454F" w:rsidRPr="00D60069" w:rsidRDefault="00717791" w:rsidP="00200FA4">
            <w:pPr>
              <w:pStyle w:val="Heading2"/>
              <w:spacing w:after="80"/>
              <w:outlineLvl w:val="1"/>
            </w:pPr>
            <w:sdt>
              <w:sdtPr>
                <w:id w:val="1209686957"/>
                <w:placeholder>
                  <w:docPart w:val="700C27E71420448484B0B14F11B502B5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Type of meeting:</w:t>
                </w:r>
              </w:sdtContent>
            </w:sdt>
          </w:p>
        </w:tc>
        <w:tc>
          <w:tcPr>
            <w:tcW w:w="3393" w:type="dxa"/>
            <w:tcMar>
              <w:top w:w="144" w:type="dxa"/>
            </w:tcMar>
          </w:tcPr>
          <w:p w:rsidR="0060454F" w:rsidRPr="00D60069" w:rsidRDefault="0073476F" w:rsidP="00200FA4">
            <w:pPr>
              <w:spacing w:after="80"/>
            </w:pPr>
            <w:r>
              <w:t>Supervisor/</w:t>
            </w:r>
            <w:r w:rsidR="0060454F">
              <w:t>General Team Meeting</w:t>
            </w:r>
          </w:p>
        </w:tc>
      </w:tr>
      <w:tr w:rsidR="0060454F" w:rsidRPr="00D60069" w:rsidTr="00200FA4">
        <w:tc>
          <w:tcPr>
            <w:tcW w:w="1701" w:type="dxa"/>
          </w:tcPr>
          <w:p w:rsidR="0060454F" w:rsidRPr="00D60069" w:rsidRDefault="00717791" w:rsidP="00200FA4">
            <w:pPr>
              <w:pStyle w:val="Heading2"/>
              <w:spacing w:after="80"/>
              <w:outlineLvl w:val="1"/>
            </w:pPr>
            <w:sdt>
              <w:sdtPr>
                <w:id w:val="1487290059"/>
                <w:placeholder>
                  <w:docPart w:val="FC329ED06CE14965AA95F5535EC8E165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Note taker:</w:t>
                </w:r>
              </w:sdtContent>
            </w:sdt>
          </w:p>
        </w:tc>
        <w:tc>
          <w:tcPr>
            <w:tcW w:w="3393" w:type="dxa"/>
          </w:tcPr>
          <w:p w:rsidR="0060454F" w:rsidRPr="00D60069" w:rsidRDefault="0060454F" w:rsidP="00200FA4">
            <w:pPr>
              <w:spacing w:after="80"/>
            </w:pPr>
            <w:r>
              <w:t>Abdullahi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8523"/>
      </w:tblGrid>
      <w:tr w:rsidR="0060454F" w:rsidRPr="00D60069" w:rsidTr="00200FA4">
        <w:trPr>
          <w:trHeight w:val="26"/>
        </w:trPr>
        <w:tc>
          <w:tcPr>
            <w:tcW w:w="1701" w:type="dxa"/>
            <w:tcMar>
              <w:top w:w="144" w:type="dxa"/>
            </w:tcMar>
          </w:tcPr>
          <w:p w:rsidR="0060454F" w:rsidRPr="00D60069" w:rsidRDefault="00717791" w:rsidP="00200FA4">
            <w:pPr>
              <w:pStyle w:val="Heading2"/>
            </w:pPr>
            <w:sdt>
              <w:sdtPr>
                <w:id w:val="1384841406"/>
                <w:placeholder>
                  <w:docPart w:val="3CA771F68F1C432F99BA5F833C3456BE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Attendees:</w:t>
                </w:r>
              </w:sdtContent>
            </w:sdt>
          </w:p>
        </w:tc>
        <w:tc>
          <w:tcPr>
            <w:tcW w:w="8523" w:type="dxa"/>
            <w:tcMar>
              <w:top w:w="144" w:type="dxa"/>
            </w:tcMar>
          </w:tcPr>
          <w:p w:rsidR="0060454F" w:rsidRPr="00D60069" w:rsidRDefault="0060454F" w:rsidP="00200FA4">
            <w:r>
              <w:t xml:space="preserve">Patrick, </w:t>
            </w:r>
            <w:proofErr w:type="spellStart"/>
            <w:r>
              <w:t>Shreyus</w:t>
            </w:r>
            <w:proofErr w:type="spellEnd"/>
            <w:r>
              <w:t xml:space="preserve">, </w:t>
            </w:r>
            <w:proofErr w:type="spellStart"/>
            <w:r>
              <w:t>Yaolei</w:t>
            </w:r>
            <w:proofErr w:type="spellEnd"/>
            <w:r>
              <w:t xml:space="preserve">, Pu, Eliot, Abdullahi and </w:t>
            </w:r>
            <w:proofErr w:type="spellStart"/>
            <w:r>
              <w:t>Yucheng</w:t>
            </w:r>
            <w:proofErr w:type="spellEnd"/>
          </w:p>
        </w:tc>
      </w:tr>
    </w:tbl>
    <w:sdt>
      <w:sdtPr>
        <w:id w:val="-1285505255"/>
        <w:placeholder>
          <w:docPart w:val="20F9205DAAC047789B216CA8F1B446A6"/>
        </w:placeholder>
        <w:temporary/>
        <w:showingPlcHdr/>
        <w15:appearance w15:val="hidden"/>
      </w:sdtPr>
      <w:sdtEndPr/>
      <w:sdtContent>
        <w:p w:rsidR="0060454F" w:rsidRPr="00D60069" w:rsidRDefault="0060454F" w:rsidP="0060454F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60454F" w:rsidRPr="00D60069" w:rsidTr="00200FA4">
        <w:tc>
          <w:tcPr>
            <w:tcW w:w="1620" w:type="dxa"/>
          </w:tcPr>
          <w:p w:rsidR="0060454F" w:rsidRPr="00D60069" w:rsidRDefault="00717791" w:rsidP="00200FA4">
            <w:pPr>
              <w:pStyle w:val="Heading2"/>
            </w:pPr>
            <w:sdt>
              <w:sdtPr>
                <w:id w:val="-1887097294"/>
                <w:placeholder>
                  <w:docPart w:val="DB77AB0B8A1D4068A7D489C5AB4BDCF2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60454F" w:rsidRPr="00D60069" w:rsidRDefault="0060454F" w:rsidP="00200FA4">
            <w:r>
              <w:t xml:space="preserve">Progress review </w:t>
            </w:r>
          </w:p>
        </w:tc>
      </w:tr>
    </w:tbl>
    <w:p w:rsidR="0060454F" w:rsidRPr="00D60069" w:rsidRDefault="00717791" w:rsidP="0060454F">
      <w:pPr>
        <w:pStyle w:val="Heading4"/>
      </w:pPr>
      <w:sdt>
        <w:sdtPr>
          <w:id w:val="-2028631739"/>
          <w:placeholder>
            <w:docPart w:val="259E40286EB347729BCA628990F737A8"/>
          </w:placeholder>
          <w:temporary/>
          <w:showingPlcHdr/>
          <w15:appearance w15:val="hidden"/>
        </w:sdtPr>
        <w:sdtEndPr/>
        <w:sdtContent>
          <w:r w:rsidR="0060454F" w:rsidRPr="00D60069">
            <w:t>Discussion:</w:t>
          </w:r>
        </w:sdtContent>
      </w:sdt>
    </w:p>
    <w:p w:rsidR="0060454F" w:rsidRDefault="0073476F" w:rsidP="0073476F">
      <w:pPr>
        <w:pStyle w:val="ListParagraph"/>
        <w:numPr>
          <w:ilvl w:val="0"/>
          <w:numId w:val="27"/>
        </w:numPr>
        <w:rPr>
          <w:sz w:val="19"/>
          <w:szCs w:val="19"/>
        </w:rPr>
      </w:pPr>
      <w:r w:rsidRPr="0073476F">
        <w:rPr>
          <w:sz w:val="19"/>
          <w:szCs w:val="19"/>
        </w:rPr>
        <w:t xml:space="preserve">The team met the supervisor to </w:t>
      </w:r>
      <w:r w:rsidR="00EF7E9A">
        <w:rPr>
          <w:sz w:val="19"/>
          <w:szCs w:val="19"/>
        </w:rPr>
        <w:t xml:space="preserve">present the finished final product </w:t>
      </w:r>
    </w:p>
    <w:p w:rsidR="00512BAA" w:rsidRDefault="00512BAA" w:rsidP="0073476F">
      <w:pPr>
        <w:pStyle w:val="ListParagraph"/>
        <w:numPr>
          <w:ilvl w:val="0"/>
          <w:numId w:val="27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Yucheng</w:t>
      </w:r>
      <w:proofErr w:type="spellEnd"/>
      <w:r>
        <w:rPr>
          <w:sz w:val="19"/>
          <w:szCs w:val="19"/>
        </w:rPr>
        <w:t xml:space="preserve"> has completed the 3-D case </w:t>
      </w:r>
    </w:p>
    <w:p w:rsidR="00512BAA" w:rsidRPr="00512BAA" w:rsidRDefault="00512BAA" w:rsidP="00512BAA">
      <w:pPr>
        <w:pStyle w:val="ListParagraph"/>
        <w:numPr>
          <w:ilvl w:val="0"/>
          <w:numId w:val="27"/>
        </w:numPr>
        <w:rPr>
          <w:sz w:val="19"/>
          <w:szCs w:val="19"/>
        </w:rPr>
      </w:pPr>
      <w:r>
        <w:rPr>
          <w:sz w:val="19"/>
          <w:szCs w:val="19"/>
        </w:rPr>
        <w:t>Poster has been completed</w:t>
      </w:r>
    </w:p>
    <w:p w:rsidR="0060454F" w:rsidRPr="00D60069" w:rsidRDefault="00717791" w:rsidP="0060454F">
      <w:pPr>
        <w:pStyle w:val="Heading4"/>
      </w:pPr>
      <w:sdt>
        <w:sdtPr>
          <w:id w:val="602995570"/>
          <w:placeholder>
            <w:docPart w:val="F238DFCD547D47AB8204DB6FDF6A00F1"/>
          </w:placeholder>
          <w:temporary/>
          <w:showingPlcHdr/>
          <w15:appearance w15:val="hidden"/>
        </w:sdtPr>
        <w:sdtEndPr/>
        <w:sdtContent>
          <w:r w:rsidR="0060454F" w:rsidRPr="00D60069">
            <w:t>Conclusions:</w:t>
          </w:r>
        </w:sdtContent>
      </w:sdt>
    </w:p>
    <w:p w:rsidR="0060454F" w:rsidRPr="00D60069" w:rsidRDefault="00512BAA" w:rsidP="0060454F">
      <w:r>
        <w:t xml:space="preserve">Final Product is complete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60454F" w:rsidRPr="00D60069" w:rsidTr="00200FA4">
        <w:trPr>
          <w:tblHeader/>
        </w:trPr>
        <w:tc>
          <w:tcPr>
            <w:tcW w:w="5310" w:type="dxa"/>
            <w:vAlign w:val="bottom"/>
          </w:tcPr>
          <w:p w:rsidR="0060454F" w:rsidRPr="00D60069" w:rsidRDefault="00717791" w:rsidP="00200FA4">
            <w:pPr>
              <w:pStyle w:val="Heading2"/>
              <w:spacing w:after="80"/>
              <w:outlineLvl w:val="1"/>
            </w:pPr>
            <w:sdt>
              <w:sdtPr>
                <w:id w:val="-1237856369"/>
                <w:placeholder>
                  <w:docPart w:val="A3110497E6124BCE83E11713C265C592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60454F" w:rsidRPr="00D60069" w:rsidRDefault="00717791" w:rsidP="00200FA4">
            <w:pPr>
              <w:pStyle w:val="Heading2"/>
              <w:spacing w:after="80"/>
              <w:outlineLvl w:val="1"/>
            </w:pPr>
            <w:sdt>
              <w:sdtPr>
                <w:id w:val="-70505649"/>
                <w:placeholder>
                  <w:docPart w:val="A6663E974D0D492AB901FD4F159FBE92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60454F" w:rsidRPr="00D60069" w:rsidRDefault="00717791" w:rsidP="00200FA4">
            <w:pPr>
              <w:pStyle w:val="Heading2"/>
              <w:spacing w:after="80"/>
              <w:outlineLvl w:val="1"/>
            </w:pPr>
            <w:sdt>
              <w:sdtPr>
                <w:id w:val="-1287885704"/>
                <w:placeholder>
                  <w:docPart w:val="73AFE19119B1441CA6D02D4CC4F1C3A5"/>
                </w:placeholder>
                <w:temporary/>
                <w:showingPlcHdr/>
                <w15:appearance w15:val="hidden"/>
              </w:sdtPr>
              <w:sdtEndPr/>
              <w:sdtContent>
                <w:r w:rsidR="0060454F" w:rsidRPr="00D60069">
                  <w:t>Deadline</w:t>
                </w:r>
              </w:sdtContent>
            </w:sdt>
          </w:p>
        </w:tc>
      </w:tr>
      <w:tr w:rsidR="0060454F" w:rsidRPr="00D60069" w:rsidTr="00200FA4">
        <w:tc>
          <w:tcPr>
            <w:tcW w:w="5310" w:type="dxa"/>
          </w:tcPr>
          <w:p w:rsidR="0060454F" w:rsidRPr="00D60069" w:rsidRDefault="00512BAA" w:rsidP="00200FA4">
            <w:pPr>
              <w:pStyle w:val="ListBullet"/>
              <w:spacing w:after="80"/>
            </w:pPr>
            <w:r>
              <w:t>Present Final Product</w:t>
            </w:r>
          </w:p>
        </w:tc>
        <w:tc>
          <w:tcPr>
            <w:tcW w:w="3060" w:type="dxa"/>
          </w:tcPr>
          <w:p w:rsidR="0060454F" w:rsidRPr="00D60069" w:rsidRDefault="00512BAA" w:rsidP="00200FA4">
            <w:pPr>
              <w:spacing w:after="80"/>
            </w:pPr>
            <w:r>
              <w:t>Everybody</w:t>
            </w:r>
          </w:p>
        </w:tc>
        <w:tc>
          <w:tcPr>
            <w:tcW w:w="1854" w:type="dxa"/>
          </w:tcPr>
          <w:p w:rsidR="0060454F" w:rsidRPr="00D60069" w:rsidRDefault="00512BAA" w:rsidP="00200FA4">
            <w:pPr>
              <w:spacing w:after="80"/>
            </w:pPr>
            <w:r>
              <w:t>14/6/2018</w:t>
            </w:r>
          </w:p>
        </w:tc>
      </w:tr>
    </w:tbl>
    <w:p w:rsidR="0060454F" w:rsidRDefault="0060454F" w:rsidP="0060454F"/>
    <w:sectPr w:rsidR="0060454F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34E" w:rsidRDefault="0073034E">
      <w:pPr>
        <w:spacing w:before="0" w:after="0"/>
      </w:pPr>
      <w:r>
        <w:separator/>
      </w:r>
    </w:p>
  </w:endnote>
  <w:endnote w:type="continuationSeparator" w:id="0">
    <w:p w:rsidR="0073034E" w:rsidRDefault="007303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7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34E" w:rsidRDefault="0073034E">
      <w:pPr>
        <w:spacing w:before="0" w:after="0"/>
      </w:pPr>
      <w:r>
        <w:separator/>
      </w:r>
    </w:p>
  </w:footnote>
  <w:footnote w:type="continuationSeparator" w:id="0">
    <w:p w:rsidR="0073034E" w:rsidRDefault="007303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66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35251A0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A26B6E"/>
    <w:multiLevelType w:val="hybridMultilevel"/>
    <w:tmpl w:val="7012F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056"/>
    <w:multiLevelType w:val="hybridMultilevel"/>
    <w:tmpl w:val="059EF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830D1"/>
    <w:multiLevelType w:val="hybridMultilevel"/>
    <w:tmpl w:val="14429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C03D8"/>
    <w:multiLevelType w:val="hybridMultilevel"/>
    <w:tmpl w:val="373AF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341DF"/>
    <w:multiLevelType w:val="hybridMultilevel"/>
    <w:tmpl w:val="7D38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B77D1"/>
    <w:multiLevelType w:val="hybridMultilevel"/>
    <w:tmpl w:val="A620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33CF"/>
    <w:multiLevelType w:val="hybridMultilevel"/>
    <w:tmpl w:val="794E1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D6EDB"/>
    <w:multiLevelType w:val="hybridMultilevel"/>
    <w:tmpl w:val="3C109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7A61"/>
    <w:multiLevelType w:val="hybridMultilevel"/>
    <w:tmpl w:val="4D98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634FF"/>
    <w:multiLevelType w:val="hybridMultilevel"/>
    <w:tmpl w:val="CAA6B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D194D"/>
    <w:multiLevelType w:val="hybridMultilevel"/>
    <w:tmpl w:val="69DA4B5E"/>
    <w:lvl w:ilvl="0" w:tplc="B874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52747"/>
    <w:multiLevelType w:val="hybridMultilevel"/>
    <w:tmpl w:val="0784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C7F34"/>
    <w:multiLevelType w:val="hybridMultilevel"/>
    <w:tmpl w:val="7304C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11FD6"/>
    <w:multiLevelType w:val="hybridMultilevel"/>
    <w:tmpl w:val="037AD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E0C07"/>
    <w:multiLevelType w:val="hybridMultilevel"/>
    <w:tmpl w:val="13C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13136"/>
    <w:multiLevelType w:val="hybridMultilevel"/>
    <w:tmpl w:val="63ECD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91199"/>
    <w:multiLevelType w:val="hybridMultilevel"/>
    <w:tmpl w:val="A15A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50146F"/>
    <w:multiLevelType w:val="hybridMultilevel"/>
    <w:tmpl w:val="5156C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9202A8"/>
    <w:multiLevelType w:val="hybridMultilevel"/>
    <w:tmpl w:val="26DAE996"/>
    <w:lvl w:ilvl="0" w:tplc="B874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D6D13"/>
    <w:multiLevelType w:val="hybridMultilevel"/>
    <w:tmpl w:val="970C378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11"/>
  </w:num>
  <w:num w:numId="9">
    <w:abstractNumId w:val="23"/>
  </w:num>
  <w:num w:numId="10">
    <w:abstractNumId w:val="20"/>
  </w:num>
  <w:num w:numId="11">
    <w:abstractNumId w:val="12"/>
  </w:num>
  <w:num w:numId="12">
    <w:abstractNumId w:val="22"/>
  </w:num>
  <w:num w:numId="13">
    <w:abstractNumId w:val="6"/>
  </w:num>
  <w:num w:numId="14">
    <w:abstractNumId w:val="15"/>
  </w:num>
  <w:num w:numId="15">
    <w:abstractNumId w:val="8"/>
  </w:num>
  <w:num w:numId="16">
    <w:abstractNumId w:val="2"/>
  </w:num>
  <w:num w:numId="17">
    <w:abstractNumId w:val="17"/>
  </w:num>
  <w:num w:numId="18">
    <w:abstractNumId w:val="4"/>
  </w:num>
  <w:num w:numId="19">
    <w:abstractNumId w:val="7"/>
  </w:num>
  <w:num w:numId="20">
    <w:abstractNumId w:val="3"/>
  </w:num>
  <w:num w:numId="21">
    <w:abstractNumId w:val="18"/>
  </w:num>
  <w:num w:numId="22">
    <w:abstractNumId w:val="5"/>
  </w:num>
  <w:num w:numId="23">
    <w:abstractNumId w:val="9"/>
  </w:num>
  <w:num w:numId="24">
    <w:abstractNumId w:val="13"/>
  </w:num>
  <w:num w:numId="25">
    <w:abstractNumId w:val="1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4E"/>
    <w:rsid w:val="00013FC2"/>
    <w:rsid w:val="00015322"/>
    <w:rsid w:val="000175ED"/>
    <w:rsid w:val="0002046B"/>
    <w:rsid w:val="00037865"/>
    <w:rsid w:val="000401FC"/>
    <w:rsid w:val="00051BAD"/>
    <w:rsid w:val="0005798E"/>
    <w:rsid w:val="0006389C"/>
    <w:rsid w:val="00071B7A"/>
    <w:rsid w:val="000728B4"/>
    <w:rsid w:val="00090118"/>
    <w:rsid w:val="00094A1B"/>
    <w:rsid w:val="00094FA2"/>
    <w:rsid w:val="00097BE3"/>
    <w:rsid w:val="000A38D3"/>
    <w:rsid w:val="000A788D"/>
    <w:rsid w:val="000B4FF5"/>
    <w:rsid w:val="000B7C03"/>
    <w:rsid w:val="000C125F"/>
    <w:rsid w:val="000C1E57"/>
    <w:rsid w:val="000D1FD5"/>
    <w:rsid w:val="000D4910"/>
    <w:rsid w:val="000F4279"/>
    <w:rsid w:val="00132D10"/>
    <w:rsid w:val="001459F4"/>
    <w:rsid w:val="001632D2"/>
    <w:rsid w:val="00163931"/>
    <w:rsid w:val="0016476B"/>
    <w:rsid w:val="001701F0"/>
    <w:rsid w:val="00170A86"/>
    <w:rsid w:val="001761C6"/>
    <w:rsid w:val="00182155"/>
    <w:rsid w:val="00196D6E"/>
    <w:rsid w:val="001A3355"/>
    <w:rsid w:val="001C1B07"/>
    <w:rsid w:val="001E0877"/>
    <w:rsid w:val="001E43C9"/>
    <w:rsid w:val="001F4599"/>
    <w:rsid w:val="00211A3A"/>
    <w:rsid w:val="0021410D"/>
    <w:rsid w:val="002146FD"/>
    <w:rsid w:val="00217F56"/>
    <w:rsid w:val="00241BBA"/>
    <w:rsid w:val="00274ACE"/>
    <w:rsid w:val="002B2D13"/>
    <w:rsid w:val="002B4686"/>
    <w:rsid w:val="002B4926"/>
    <w:rsid w:val="002C09BD"/>
    <w:rsid w:val="002D3C0C"/>
    <w:rsid w:val="002E0B88"/>
    <w:rsid w:val="002F1AB7"/>
    <w:rsid w:val="00310E83"/>
    <w:rsid w:val="0032082F"/>
    <w:rsid w:val="00323C27"/>
    <w:rsid w:val="00325684"/>
    <w:rsid w:val="00333854"/>
    <w:rsid w:val="003462EC"/>
    <w:rsid w:val="0034721D"/>
    <w:rsid w:val="00352689"/>
    <w:rsid w:val="00363F91"/>
    <w:rsid w:val="0036733D"/>
    <w:rsid w:val="00370F9C"/>
    <w:rsid w:val="00376119"/>
    <w:rsid w:val="00397347"/>
    <w:rsid w:val="003A43AE"/>
    <w:rsid w:val="003A6542"/>
    <w:rsid w:val="003B0865"/>
    <w:rsid w:val="003B4CCE"/>
    <w:rsid w:val="003B766F"/>
    <w:rsid w:val="003D001C"/>
    <w:rsid w:val="003D5BF7"/>
    <w:rsid w:val="003F0F5C"/>
    <w:rsid w:val="003F257D"/>
    <w:rsid w:val="0040548A"/>
    <w:rsid w:val="00422419"/>
    <w:rsid w:val="004231FD"/>
    <w:rsid w:val="00445D36"/>
    <w:rsid w:val="00445EBB"/>
    <w:rsid w:val="00461825"/>
    <w:rsid w:val="00474BF2"/>
    <w:rsid w:val="00496452"/>
    <w:rsid w:val="004A6D87"/>
    <w:rsid w:val="004B1C4F"/>
    <w:rsid w:val="004B32A2"/>
    <w:rsid w:val="004C0804"/>
    <w:rsid w:val="004E06D2"/>
    <w:rsid w:val="004E1E02"/>
    <w:rsid w:val="004F2237"/>
    <w:rsid w:val="004F2AAA"/>
    <w:rsid w:val="004F7FD9"/>
    <w:rsid w:val="00512BAA"/>
    <w:rsid w:val="0052321C"/>
    <w:rsid w:val="005233C2"/>
    <w:rsid w:val="00532FB7"/>
    <w:rsid w:val="00547CA5"/>
    <w:rsid w:val="00552773"/>
    <w:rsid w:val="00557720"/>
    <w:rsid w:val="00560757"/>
    <w:rsid w:val="005838A3"/>
    <w:rsid w:val="00593B98"/>
    <w:rsid w:val="00597A4A"/>
    <w:rsid w:val="005A7328"/>
    <w:rsid w:val="005B3728"/>
    <w:rsid w:val="005D0B3B"/>
    <w:rsid w:val="005E22B8"/>
    <w:rsid w:val="005E72DD"/>
    <w:rsid w:val="005F10EF"/>
    <w:rsid w:val="00603FED"/>
    <w:rsid w:val="0060454F"/>
    <w:rsid w:val="006050BE"/>
    <w:rsid w:val="00622EA0"/>
    <w:rsid w:val="0062513E"/>
    <w:rsid w:val="006344A8"/>
    <w:rsid w:val="006358D3"/>
    <w:rsid w:val="00635E40"/>
    <w:rsid w:val="00637DCF"/>
    <w:rsid w:val="00652ABF"/>
    <w:rsid w:val="00661023"/>
    <w:rsid w:val="00664E9F"/>
    <w:rsid w:val="006760EF"/>
    <w:rsid w:val="006779E8"/>
    <w:rsid w:val="006843CB"/>
    <w:rsid w:val="006A1F52"/>
    <w:rsid w:val="006A515C"/>
    <w:rsid w:val="006B0852"/>
    <w:rsid w:val="006D2BC5"/>
    <w:rsid w:val="006F6752"/>
    <w:rsid w:val="007120BE"/>
    <w:rsid w:val="00717791"/>
    <w:rsid w:val="0073034E"/>
    <w:rsid w:val="0073476F"/>
    <w:rsid w:val="00734EEC"/>
    <w:rsid w:val="00736C24"/>
    <w:rsid w:val="007427E6"/>
    <w:rsid w:val="00742A9C"/>
    <w:rsid w:val="007711DB"/>
    <w:rsid w:val="00776B2E"/>
    <w:rsid w:val="00780D7E"/>
    <w:rsid w:val="007A1453"/>
    <w:rsid w:val="007A48F6"/>
    <w:rsid w:val="007C0442"/>
    <w:rsid w:val="007D3D32"/>
    <w:rsid w:val="007D7009"/>
    <w:rsid w:val="007F04FA"/>
    <w:rsid w:val="00801BA8"/>
    <w:rsid w:val="00806269"/>
    <w:rsid w:val="00811C6F"/>
    <w:rsid w:val="00843428"/>
    <w:rsid w:val="00854DE1"/>
    <w:rsid w:val="008637CA"/>
    <w:rsid w:val="00884C95"/>
    <w:rsid w:val="00886CDB"/>
    <w:rsid w:val="008A27F6"/>
    <w:rsid w:val="008A2928"/>
    <w:rsid w:val="008A3817"/>
    <w:rsid w:val="008A5617"/>
    <w:rsid w:val="008B50EA"/>
    <w:rsid w:val="008B7E7D"/>
    <w:rsid w:val="008D6695"/>
    <w:rsid w:val="008D6C01"/>
    <w:rsid w:val="008E0EAE"/>
    <w:rsid w:val="008E562F"/>
    <w:rsid w:val="008E6B45"/>
    <w:rsid w:val="009017CA"/>
    <w:rsid w:val="00903A3F"/>
    <w:rsid w:val="00926A2B"/>
    <w:rsid w:val="00936BE9"/>
    <w:rsid w:val="00937C8B"/>
    <w:rsid w:val="009460D7"/>
    <w:rsid w:val="00951FF6"/>
    <w:rsid w:val="00957017"/>
    <w:rsid w:val="009824EB"/>
    <w:rsid w:val="009959DD"/>
    <w:rsid w:val="009A3017"/>
    <w:rsid w:val="009A712B"/>
    <w:rsid w:val="009A79B8"/>
    <w:rsid w:val="009B4325"/>
    <w:rsid w:val="009B4D2A"/>
    <w:rsid w:val="009E2346"/>
    <w:rsid w:val="009E4F0A"/>
    <w:rsid w:val="009F2273"/>
    <w:rsid w:val="009F6159"/>
    <w:rsid w:val="00A0736C"/>
    <w:rsid w:val="00A15D5E"/>
    <w:rsid w:val="00A15DCB"/>
    <w:rsid w:val="00A162E8"/>
    <w:rsid w:val="00A3236C"/>
    <w:rsid w:val="00A825F3"/>
    <w:rsid w:val="00A86FE4"/>
    <w:rsid w:val="00A975E5"/>
    <w:rsid w:val="00AA1146"/>
    <w:rsid w:val="00AA1675"/>
    <w:rsid w:val="00AA6267"/>
    <w:rsid w:val="00AC113B"/>
    <w:rsid w:val="00AD0922"/>
    <w:rsid w:val="00AD72E7"/>
    <w:rsid w:val="00AF5C8D"/>
    <w:rsid w:val="00AF74B6"/>
    <w:rsid w:val="00B023EA"/>
    <w:rsid w:val="00B07BB2"/>
    <w:rsid w:val="00B178BB"/>
    <w:rsid w:val="00B342C0"/>
    <w:rsid w:val="00B554C5"/>
    <w:rsid w:val="00B570B4"/>
    <w:rsid w:val="00B618A2"/>
    <w:rsid w:val="00B760BF"/>
    <w:rsid w:val="00B76486"/>
    <w:rsid w:val="00B81A7F"/>
    <w:rsid w:val="00BA5B2B"/>
    <w:rsid w:val="00BC7ECF"/>
    <w:rsid w:val="00BE6831"/>
    <w:rsid w:val="00BE7DC9"/>
    <w:rsid w:val="00C02BEB"/>
    <w:rsid w:val="00C04BFF"/>
    <w:rsid w:val="00C15D6B"/>
    <w:rsid w:val="00C21CAD"/>
    <w:rsid w:val="00C2477B"/>
    <w:rsid w:val="00C32318"/>
    <w:rsid w:val="00C328D7"/>
    <w:rsid w:val="00C549FB"/>
    <w:rsid w:val="00C55B6D"/>
    <w:rsid w:val="00C65C1F"/>
    <w:rsid w:val="00C70503"/>
    <w:rsid w:val="00CA0649"/>
    <w:rsid w:val="00CB46E1"/>
    <w:rsid w:val="00CF02E1"/>
    <w:rsid w:val="00CF29F9"/>
    <w:rsid w:val="00CF4C0D"/>
    <w:rsid w:val="00D102BB"/>
    <w:rsid w:val="00D13E42"/>
    <w:rsid w:val="00D203D5"/>
    <w:rsid w:val="00D212CE"/>
    <w:rsid w:val="00D410D4"/>
    <w:rsid w:val="00D60069"/>
    <w:rsid w:val="00D617C2"/>
    <w:rsid w:val="00D62E01"/>
    <w:rsid w:val="00D6591A"/>
    <w:rsid w:val="00D661EE"/>
    <w:rsid w:val="00D7708D"/>
    <w:rsid w:val="00D774F9"/>
    <w:rsid w:val="00D85168"/>
    <w:rsid w:val="00DA79A7"/>
    <w:rsid w:val="00DB06D9"/>
    <w:rsid w:val="00DE2C34"/>
    <w:rsid w:val="00DE4492"/>
    <w:rsid w:val="00E00736"/>
    <w:rsid w:val="00E01377"/>
    <w:rsid w:val="00E048B4"/>
    <w:rsid w:val="00E06F2D"/>
    <w:rsid w:val="00E130F4"/>
    <w:rsid w:val="00E1364F"/>
    <w:rsid w:val="00E14178"/>
    <w:rsid w:val="00E15CB7"/>
    <w:rsid w:val="00E24984"/>
    <w:rsid w:val="00E269CF"/>
    <w:rsid w:val="00E33285"/>
    <w:rsid w:val="00E3790C"/>
    <w:rsid w:val="00E45673"/>
    <w:rsid w:val="00E4682F"/>
    <w:rsid w:val="00E52E38"/>
    <w:rsid w:val="00EA2F4A"/>
    <w:rsid w:val="00EB6CB6"/>
    <w:rsid w:val="00EC00CA"/>
    <w:rsid w:val="00EC3DF8"/>
    <w:rsid w:val="00EC6CFA"/>
    <w:rsid w:val="00ED7814"/>
    <w:rsid w:val="00EE23DA"/>
    <w:rsid w:val="00EE4E66"/>
    <w:rsid w:val="00EF69F2"/>
    <w:rsid w:val="00EF7E9A"/>
    <w:rsid w:val="00F03081"/>
    <w:rsid w:val="00F13C5A"/>
    <w:rsid w:val="00F25890"/>
    <w:rsid w:val="00F311EB"/>
    <w:rsid w:val="00F43253"/>
    <w:rsid w:val="00F434DD"/>
    <w:rsid w:val="00F507D0"/>
    <w:rsid w:val="00F54102"/>
    <w:rsid w:val="00F55969"/>
    <w:rsid w:val="00F722EA"/>
    <w:rsid w:val="00FA6F40"/>
    <w:rsid w:val="00FA747F"/>
    <w:rsid w:val="00FB0ABF"/>
    <w:rsid w:val="00FB78E7"/>
    <w:rsid w:val="00FD2436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0D6FD6E5"/>
  <w15:docId w15:val="{C137B3EE-F348-4E9D-9A08-3879BA8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94A1B"/>
    <w:pPr>
      <w:spacing w:before="0" w:after="160" w:line="259" w:lineRule="auto"/>
      <w:ind w:left="720"/>
      <w:contextualSpacing/>
    </w:pPr>
    <w:rPr>
      <w:rFonts w:eastAsiaTheme="minorHAnsi" w:cstheme="minorBidi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1BAD"/>
    <w:rPr>
      <w:rFonts w:asciiTheme="majorHAnsi" w:eastAsiaTheme="majorEastAsia" w:hAnsiTheme="majorHAnsi" w:cs="Arial"/>
      <w:b/>
      <w:bCs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3408E826B44C45A8C298A06A2FC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D644-A87C-4ACA-911E-4CAB8B0CF41C}"/>
      </w:docPartPr>
      <w:docPartBody>
        <w:p w:rsidR="004D7226" w:rsidRDefault="008111AE">
          <w:pPr>
            <w:pStyle w:val="4F3408E826B44C45A8C298A06A2FC3F7"/>
          </w:pPr>
          <w:r>
            <w:t>Team Meeting</w:t>
          </w:r>
        </w:p>
      </w:docPartBody>
    </w:docPart>
    <w:docPart>
      <w:docPartPr>
        <w:name w:val="D4E19FBAEDD043628F18E8F7DEF6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57D71-A463-47AB-82B1-CCECB1C8E30C}"/>
      </w:docPartPr>
      <w:docPartBody>
        <w:p w:rsidR="004D7226" w:rsidRDefault="008111AE">
          <w:pPr>
            <w:pStyle w:val="D4E19FBAEDD043628F18E8F7DEF63E06"/>
          </w:pPr>
          <w:r w:rsidRPr="00E048B4">
            <w:t>Meeting called by:</w:t>
          </w:r>
        </w:p>
      </w:docPartBody>
    </w:docPart>
    <w:docPart>
      <w:docPartPr>
        <w:name w:val="4D4D2A96BF0D4771BB522C9ACC6CB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6DD3C-B040-4FC1-BF67-E81F56E32977}"/>
      </w:docPartPr>
      <w:docPartBody>
        <w:p w:rsidR="004D7226" w:rsidRDefault="008111AE">
          <w:pPr>
            <w:pStyle w:val="4D4D2A96BF0D4771BB522C9ACC6CB4F0"/>
          </w:pPr>
          <w:r w:rsidRPr="00E048B4">
            <w:t>Type of meeting:</w:t>
          </w:r>
        </w:p>
      </w:docPartBody>
    </w:docPart>
    <w:docPart>
      <w:docPartPr>
        <w:name w:val="8B69F1A2B6EF4243891D6073B6ECA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6222-13D3-4E12-AFC8-441D591BBBAA}"/>
      </w:docPartPr>
      <w:docPartBody>
        <w:p w:rsidR="004D7226" w:rsidRDefault="008111AE">
          <w:pPr>
            <w:pStyle w:val="8B69F1A2B6EF4243891D6073B6ECA4FC"/>
          </w:pPr>
          <w:r w:rsidRPr="00E048B4">
            <w:t>Facilitator:</w:t>
          </w:r>
        </w:p>
      </w:docPartBody>
    </w:docPart>
    <w:docPart>
      <w:docPartPr>
        <w:name w:val="E1766348488C4232954CB910C16F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FE1B6-3A02-4412-AC3B-7A7DAD89EC34}"/>
      </w:docPartPr>
      <w:docPartBody>
        <w:p w:rsidR="004D7226" w:rsidRDefault="008111AE">
          <w:pPr>
            <w:pStyle w:val="E1766348488C4232954CB910C16F97E6"/>
          </w:pPr>
          <w:r w:rsidRPr="00E048B4">
            <w:t>Note taker:</w:t>
          </w:r>
        </w:p>
      </w:docPartBody>
    </w:docPart>
    <w:docPart>
      <w:docPartPr>
        <w:name w:val="A98D95953B1844AC91C5BD2DACAB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672EB-47FA-4F48-BDD2-1763CA4828BC}"/>
      </w:docPartPr>
      <w:docPartBody>
        <w:p w:rsidR="004D7226" w:rsidRDefault="008111AE">
          <w:pPr>
            <w:pStyle w:val="A98D95953B1844AC91C5BD2DACAB6ED2"/>
          </w:pPr>
          <w:r>
            <w:t>Attendees:</w:t>
          </w:r>
        </w:p>
      </w:docPartBody>
    </w:docPart>
    <w:docPart>
      <w:docPartPr>
        <w:name w:val="E5725137FE1A4EC1ACE07B9CBA6E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708BB-8216-42C0-97A3-665881C844F0}"/>
      </w:docPartPr>
      <w:docPartBody>
        <w:p w:rsidR="004D7226" w:rsidRDefault="008111AE">
          <w:pPr>
            <w:pStyle w:val="E5725137FE1A4EC1ACE07B9CBA6E343B"/>
          </w:pPr>
          <w:r>
            <w:t>Minutes</w:t>
          </w:r>
        </w:p>
      </w:docPartBody>
    </w:docPart>
    <w:docPart>
      <w:docPartPr>
        <w:name w:val="053B81ED87A148408A44FC3A5EDBE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134C-3808-4598-BDCB-015B86697029}"/>
      </w:docPartPr>
      <w:docPartBody>
        <w:p w:rsidR="004D7226" w:rsidRDefault="008111AE">
          <w:pPr>
            <w:pStyle w:val="053B81ED87A148408A44FC3A5EDBE174"/>
          </w:pPr>
          <w:r>
            <w:t>Discussion:</w:t>
          </w:r>
        </w:p>
      </w:docPartBody>
    </w:docPart>
    <w:docPart>
      <w:docPartPr>
        <w:name w:val="167A02F8A733491BA762BE5B35040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F45B-897C-4D37-8B0F-C2678A582731}"/>
      </w:docPartPr>
      <w:docPartBody>
        <w:p w:rsidR="004D7226" w:rsidRDefault="008111AE">
          <w:pPr>
            <w:pStyle w:val="167A02F8A733491BA762BE5B3504011B"/>
          </w:pPr>
          <w:r>
            <w:t>Conclusions:</w:t>
          </w:r>
        </w:p>
      </w:docPartBody>
    </w:docPart>
    <w:docPart>
      <w:docPartPr>
        <w:name w:val="F34506F8535F440EB31FEB85B0B1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7B25C-E815-4B22-9D05-E612699BE1B5}"/>
      </w:docPartPr>
      <w:docPartBody>
        <w:p w:rsidR="004D7226" w:rsidRDefault="008111AE">
          <w:pPr>
            <w:pStyle w:val="F34506F8535F440EB31FEB85B0B1C30A"/>
          </w:pPr>
          <w:r>
            <w:t>Action items</w:t>
          </w:r>
        </w:p>
      </w:docPartBody>
    </w:docPart>
    <w:docPart>
      <w:docPartPr>
        <w:name w:val="C68980B7567943F191471A3169B66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B4DD-4B76-4DA3-B554-29196D1E9D0A}"/>
      </w:docPartPr>
      <w:docPartBody>
        <w:p w:rsidR="004D7226" w:rsidRDefault="008111AE">
          <w:pPr>
            <w:pStyle w:val="C68980B7567943F191471A3169B66DC3"/>
          </w:pPr>
          <w:r>
            <w:t>Person responsible</w:t>
          </w:r>
        </w:p>
      </w:docPartBody>
    </w:docPart>
    <w:docPart>
      <w:docPartPr>
        <w:name w:val="8C5B6261252C4A36A319B8DFDB0F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BE555-4475-44FA-87A3-5B57B7C59C50}"/>
      </w:docPartPr>
      <w:docPartBody>
        <w:p w:rsidR="004D7226" w:rsidRDefault="008111AE">
          <w:pPr>
            <w:pStyle w:val="8C5B6261252C4A36A319B8DFDB0F0E19"/>
          </w:pPr>
          <w:r>
            <w:t>Deadline</w:t>
          </w:r>
        </w:p>
      </w:docPartBody>
    </w:docPart>
    <w:docPart>
      <w:docPartPr>
        <w:name w:val="FD2FC9473A7C464EAB9C1DBD23D1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7E49-6C6D-46BF-B66D-3CF1F17EC2FC}"/>
      </w:docPartPr>
      <w:docPartBody>
        <w:p w:rsidR="004D7226" w:rsidRDefault="008111AE" w:rsidP="008111AE">
          <w:pPr>
            <w:pStyle w:val="FD2FC9473A7C464EAB9C1DBD23D15485"/>
          </w:pPr>
          <w:r>
            <w:t>Agenda item:</w:t>
          </w:r>
        </w:p>
      </w:docPartBody>
    </w:docPart>
    <w:docPart>
      <w:docPartPr>
        <w:name w:val="CA189C53E1F6484D85CA1B5E65242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AB13-CF39-46AB-A30C-4A4CC41E3168}"/>
      </w:docPartPr>
      <w:docPartBody>
        <w:p w:rsidR="004D7226" w:rsidRDefault="008111AE" w:rsidP="008111AE">
          <w:pPr>
            <w:pStyle w:val="CA189C53E1F6484D85CA1B5E65242823"/>
          </w:pPr>
          <w:r>
            <w:t>Team Meeting</w:t>
          </w:r>
        </w:p>
      </w:docPartBody>
    </w:docPart>
    <w:docPart>
      <w:docPartPr>
        <w:name w:val="43601BABEC784F67A2204C00AD9F9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63AC-5D00-417B-BD9C-C82FC6019956}"/>
      </w:docPartPr>
      <w:docPartBody>
        <w:p w:rsidR="004D7226" w:rsidRDefault="008111AE" w:rsidP="008111AE">
          <w:pPr>
            <w:pStyle w:val="43601BABEC784F67A2204C00AD9F95FD"/>
          </w:pPr>
          <w:r w:rsidRPr="00E048B4">
            <w:t>Meeting called by:</w:t>
          </w:r>
        </w:p>
      </w:docPartBody>
    </w:docPart>
    <w:docPart>
      <w:docPartPr>
        <w:name w:val="F5D266F17437427D9521339C412D8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245A4-EF18-409F-8667-21E3B68AB6D9}"/>
      </w:docPartPr>
      <w:docPartBody>
        <w:p w:rsidR="004D7226" w:rsidRDefault="008111AE" w:rsidP="008111AE">
          <w:pPr>
            <w:pStyle w:val="F5D266F17437427D9521339C412D8009"/>
          </w:pPr>
          <w:r w:rsidRPr="00E048B4">
            <w:t>Type of meeting:</w:t>
          </w:r>
        </w:p>
      </w:docPartBody>
    </w:docPart>
    <w:docPart>
      <w:docPartPr>
        <w:name w:val="77CF92275913467E9C7EF041C70E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6156C-34C4-4399-AED4-51C39BEAC3DE}"/>
      </w:docPartPr>
      <w:docPartBody>
        <w:p w:rsidR="004D7226" w:rsidRDefault="008111AE" w:rsidP="008111AE">
          <w:pPr>
            <w:pStyle w:val="77CF92275913467E9C7EF041C70E96E5"/>
          </w:pPr>
          <w:r w:rsidRPr="00E048B4">
            <w:t>Facilitator:</w:t>
          </w:r>
        </w:p>
      </w:docPartBody>
    </w:docPart>
    <w:docPart>
      <w:docPartPr>
        <w:name w:val="0CCB29C74EC046F0869F845C704F8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6F3B3-7A85-435A-8972-FB1F2948C70D}"/>
      </w:docPartPr>
      <w:docPartBody>
        <w:p w:rsidR="004D7226" w:rsidRDefault="008111AE" w:rsidP="008111AE">
          <w:pPr>
            <w:pStyle w:val="0CCB29C74EC046F0869F845C704F845D"/>
          </w:pPr>
          <w:r w:rsidRPr="00E048B4">
            <w:t>Note taker:</w:t>
          </w:r>
        </w:p>
      </w:docPartBody>
    </w:docPart>
    <w:docPart>
      <w:docPartPr>
        <w:name w:val="DC56B438A6804904B412AE79DFCF2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8379-E6BB-454E-A59B-23BF2408703B}"/>
      </w:docPartPr>
      <w:docPartBody>
        <w:p w:rsidR="004D7226" w:rsidRDefault="008111AE" w:rsidP="008111AE">
          <w:pPr>
            <w:pStyle w:val="DC56B438A6804904B412AE79DFCF2DA9"/>
          </w:pPr>
          <w:r>
            <w:t>Attendees:</w:t>
          </w:r>
        </w:p>
      </w:docPartBody>
    </w:docPart>
    <w:docPart>
      <w:docPartPr>
        <w:name w:val="BCA965A846E14B62BCD50913FC71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4C46-4FD1-4226-8887-2095E748D853}"/>
      </w:docPartPr>
      <w:docPartBody>
        <w:p w:rsidR="004D7226" w:rsidRDefault="008111AE" w:rsidP="008111AE">
          <w:pPr>
            <w:pStyle w:val="BCA965A846E14B62BCD50913FC7144FF"/>
          </w:pPr>
          <w:r>
            <w:t>Minutes</w:t>
          </w:r>
        </w:p>
      </w:docPartBody>
    </w:docPart>
    <w:docPart>
      <w:docPartPr>
        <w:name w:val="D19F54A1963C47748677128A24447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94156-089C-435E-93D8-297CF39D734A}"/>
      </w:docPartPr>
      <w:docPartBody>
        <w:p w:rsidR="004D7226" w:rsidRDefault="008111AE" w:rsidP="008111AE">
          <w:pPr>
            <w:pStyle w:val="D19F54A1963C47748677128A24447BD8"/>
          </w:pPr>
          <w:r>
            <w:t>Agenda item:</w:t>
          </w:r>
        </w:p>
      </w:docPartBody>
    </w:docPart>
    <w:docPart>
      <w:docPartPr>
        <w:name w:val="EE7D4946A79D451E87D9C949C30F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4B16C-A5F0-4066-84C4-B096B29D2B8B}"/>
      </w:docPartPr>
      <w:docPartBody>
        <w:p w:rsidR="004D7226" w:rsidRDefault="008111AE" w:rsidP="008111AE">
          <w:pPr>
            <w:pStyle w:val="EE7D4946A79D451E87D9C949C30FB138"/>
          </w:pPr>
          <w:r>
            <w:t>Discussion:</w:t>
          </w:r>
        </w:p>
      </w:docPartBody>
    </w:docPart>
    <w:docPart>
      <w:docPartPr>
        <w:name w:val="5CB5ADB7581C4F6FAF0B3C1F5A2D7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E0C7-ADB7-44CD-AB06-39C11FBBA2C3}"/>
      </w:docPartPr>
      <w:docPartBody>
        <w:p w:rsidR="004D7226" w:rsidRDefault="008111AE" w:rsidP="008111AE">
          <w:pPr>
            <w:pStyle w:val="5CB5ADB7581C4F6FAF0B3C1F5A2D7A4C"/>
          </w:pPr>
          <w:r>
            <w:t>Conclusions:</w:t>
          </w:r>
        </w:p>
      </w:docPartBody>
    </w:docPart>
    <w:docPart>
      <w:docPartPr>
        <w:name w:val="D86A3F10BC91484C97A2B0E3AA5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DC6FB-66E0-4207-8E05-104EB379AD20}"/>
      </w:docPartPr>
      <w:docPartBody>
        <w:p w:rsidR="004D7226" w:rsidRDefault="008111AE" w:rsidP="008111AE">
          <w:pPr>
            <w:pStyle w:val="D86A3F10BC91484C97A2B0E3AA5E1AB6"/>
          </w:pPr>
          <w:r>
            <w:t>Action items</w:t>
          </w:r>
        </w:p>
      </w:docPartBody>
    </w:docPart>
    <w:docPart>
      <w:docPartPr>
        <w:name w:val="72242586E3B343009CEB2145EA232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EFCA-78DA-4A12-A3F2-2FB05B4DA4F7}"/>
      </w:docPartPr>
      <w:docPartBody>
        <w:p w:rsidR="004D7226" w:rsidRDefault="008111AE" w:rsidP="008111AE">
          <w:pPr>
            <w:pStyle w:val="72242586E3B343009CEB2145EA232067"/>
          </w:pPr>
          <w:r>
            <w:t>Person responsible</w:t>
          </w:r>
        </w:p>
      </w:docPartBody>
    </w:docPart>
    <w:docPart>
      <w:docPartPr>
        <w:name w:val="0FB2DC3F71DC4887869653DE337EF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E535-21B7-474F-B879-8AB9527323F4}"/>
      </w:docPartPr>
      <w:docPartBody>
        <w:p w:rsidR="004D7226" w:rsidRDefault="008111AE" w:rsidP="008111AE">
          <w:pPr>
            <w:pStyle w:val="0FB2DC3F71DC4887869653DE337EFDF9"/>
          </w:pPr>
          <w:r>
            <w:t>Deadline</w:t>
          </w:r>
        </w:p>
      </w:docPartBody>
    </w:docPart>
    <w:docPart>
      <w:docPartPr>
        <w:name w:val="6064D92A394F429EB3F31F6347B5F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E3089-84F1-4D62-91B8-4D2D1B3463DA}"/>
      </w:docPartPr>
      <w:docPartBody>
        <w:p w:rsidR="004D7226" w:rsidRDefault="008111AE" w:rsidP="008111AE">
          <w:pPr>
            <w:pStyle w:val="6064D92A394F429EB3F31F6347B5FCD0"/>
          </w:pPr>
          <w:r>
            <w:t>Team Meeting</w:t>
          </w:r>
        </w:p>
      </w:docPartBody>
    </w:docPart>
    <w:docPart>
      <w:docPartPr>
        <w:name w:val="06A5C6CF50B34A948744C7FA6113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F04C2-0062-476A-A055-314622C530AC}"/>
      </w:docPartPr>
      <w:docPartBody>
        <w:p w:rsidR="004D7226" w:rsidRDefault="008111AE" w:rsidP="008111AE">
          <w:pPr>
            <w:pStyle w:val="06A5C6CF50B34A948744C7FA611331D5"/>
          </w:pPr>
          <w:r>
            <w:t>Attendees:</w:t>
          </w:r>
        </w:p>
      </w:docPartBody>
    </w:docPart>
    <w:docPart>
      <w:docPartPr>
        <w:name w:val="F52B7ACD5ADC4D6091F6D4975464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0177-78FB-4CB2-9DF7-F7224116F5DF}"/>
      </w:docPartPr>
      <w:docPartBody>
        <w:p w:rsidR="004D7226" w:rsidRDefault="008111AE" w:rsidP="008111AE">
          <w:pPr>
            <w:pStyle w:val="F52B7ACD5ADC4D6091F6D4975464E138"/>
          </w:pPr>
          <w:r>
            <w:t>Minutes</w:t>
          </w:r>
        </w:p>
      </w:docPartBody>
    </w:docPart>
    <w:docPart>
      <w:docPartPr>
        <w:name w:val="5112A9FDC68B415BA6DAB2DE4EC7A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1166-E235-465D-BEA7-C173C136DCD2}"/>
      </w:docPartPr>
      <w:docPartBody>
        <w:p w:rsidR="004D7226" w:rsidRDefault="008111AE" w:rsidP="008111AE">
          <w:pPr>
            <w:pStyle w:val="5112A9FDC68B415BA6DAB2DE4EC7AD58"/>
          </w:pPr>
          <w:r>
            <w:t>Agenda item:</w:t>
          </w:r>
        </w:p>
      </w:docPartBody>
    </w:docPart>
    <w:docPart>
      <w:docPartPr>
        <w:name w:val="849E0D7AC6354BD1BAA12A2DBBCB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4AAD7-613F-42B5-84CA-B043F69B761D}"/>
      </w:docPartPr>
      <w:docPartBody>
        <w:p w:rsidR="004D7226" w:rsidRDefault="008111AE" w:rsidP="008111AE">
          <w:pPr>
            <w:pStyle w:val="849E0D7AC6354BD1BAA12A2DBBCBC408"/>
          </w:pPr>
          <w:r>
            <w:t>Discussion:</w:t>
          </w:r>
        </w:p>
      </w:docPartBody>
    </w:docPart>
    <w:docPart>
      <w:docPartPr>
        <w:name w:val="6DE84FB37BE94E069C9C7FFF3458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0CDBD-1AC7-470E-AD70-A609FDF33392}"/>
      </w:docPartPr>
      <w:docPartBody>
        <w:p w:rsidR="004D7226" w:rsidRDefault="008111AE" w:rsidP="008111AE">
          <w:pPr>
            <w:pStyle w:val="6DE84FB37BE94E069C9C7FFF345820C9"/>
          </w:pPr>
          <w:r>
            <w:t>Conclusions:</w:t>
          </w:r>
        </w:p>
      </w:docPartBody>
    </w:docPart>
    <w:docPart>
      <w:docPartPr>
        <w:name w:val="57E46609A4D3485F8570110B46B25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7C066-0CC7-4EEE-A364-5A0451DF97D3}"/>
      </w:docPartPr>
      <w:docPartBody>
        <w:p w:rsidR="004D7226" w:rsidRDefault="008111AE" w:rsidP="008111AE">
          <w:pPr>
            <w:pStyle w:val="57E46609A4D3485F8570110B46B255D8"/>
          </w:pPr>
          <w:r>
            <w:t>Action items</w:t>
          </w:r>
        </w:p>
      </w:docPartBody>
    </w:docPart>
    <w:docPart>
      <w:docPartPr>
        <w:name w:val="96A20A3C15ED47FDBF474100A89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A6EB-9DE8-4842-98B8-293A544AFF11}"/>
      </w:docPartPr>
      <w:docPartBody>
        <w:p w:rsidR="004D7226" w:rsidRDefault="008111AE" w:rsidP="008111AE">
          <w:pPr>
            <w:pStyle w:val="96A20A3C15ED47FDBF474100A89BB222"/>
          </w:pPr>
          <w:r>
            <w:t>Person responsible</w:t>
          </w:r>
        </w:p>
      </w:docPartBody>
    </w:docPart>
    <w:docPart>
      <w:docPartPr>
        <w:name w:val="3D2918C2C9C443D4BA7C15032367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AB046-349C-49CB-B441-1347B8FBAE68}"/>
      </w:docPartPr>
      <w:docPartBody>
        <w:p w:rsidR="004D7226" w:rsidRDefault="008111AE" w:rsidP="008111AE">
          <w:pPr>
            <w:pStyle w:val="3D2918C2C9C443D4BA7C15032367E2F0"/>
          </w:pPr>
          <w:r>
            <w:t>Deadline</w:t>
          </w:r>
        </w:p>
      </w:docPartBody>
    </w:docPart>
    <w:docPart>
      <w:docPartPr>
        <w:name w:val="4CFE38F6FFAE473487D8A083B7A73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86D8-35BA-484C-A4C8-C2583C8EE29C}"/>
      </w:docPartPr>
      <w:docPartBody>
        <w:p w:rsidR="004D7226" w:rsidRDefault="008111AE" w:rsidP="008111AE">
          <w:pPr>
            <w:pStyle w:val="4CFE38F6FFAE473487D8A083B7A73EE4"/>
          </w:pPr>
          <w:r w:rsidRPr="00E048B4">
            <w:t>Type of meeting:</w:t>
          </w:r>
        </w:p>
      </w:docPartBody>
    </w:docPart>
    <w:docPart>
      <w:docPartPr>
        <w:name w:val="2E6CDF9DE50647F093A72FFB6D51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A1B82-338A-49D1-9D6D-FCD45D40B789}"/>
      </w:docPartPr>
      <w:docPartBody>
        <w:p w:rsidR="004D7226" w:rsidRDefault="008111AE" w:rsidP="008111AE">
          <w:pPr>
            <w:pStyle w:val="2E6CDF9DE50647F093A72FFB6D510CEE"/>
          </w:pPr>
          <w:r w:rsidRPr="00E048B4">
            <w:t>Note taker:</w:t>
          </w:r>
        </w:p>
      </w:docPartBody>
    </w:docPart>
    <w:docPart>
      <w:docPartPr>
        <w:name w:val="BB0497E08BA0436C9DB3F8989006F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07BA-F705-4842-B91E-6FA38C67B9A0}"/>
      </w:docPartPr>
      <w:docPartBody>
        <w:p w:rsidR="004D7226" w:rsidRDefault="008111AE" w:rsidP="008111AE">
          <w:pPr>
            <w:pStyle w:val="BB0497E08BA0436C9DB3F8989006F309"/>
          </w:pPr>
          <w:r>
            <w:t>Team Meeting</w:t>
          </w:r>
        </w:p>
      </w:docPartBody>
    </w:docPart>
    <w:docPart>
      <w:docPartPr>
        <w:name w:val="8B4044073B884342A6D3AC0C7E162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7E751-D98B-4EBA-86AF-09F94AD10C8A}"/>
      </w:docPartPr>
      <w:docPartBody>
        <w:p w:rsidR="004D7226" w:rsidRDefault="008111AE" w:rsidP="008111AE">
          <w:pPr>
            <w:pStyle w:val="8B4044073B884342A6D3AC0C7E162955"/>
          </w:pPr>
          <w:r w:rsidRPr="00E048B4">
            <w:t>Type of meeting:</w:t>
          </w:r>
        </w:p>
      </w:docPartBody>
    </w:docPart>
    <w:docPart>
      <w:docPartPr>
        <w:name w:val="20EB3EAF20444739BD29FEFEC99B3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D3584-B959-4D79-8DA7-F9C9AEFA7E52}"/>
      </w:docPartPr>
      <w:docPartBody>
        <w:p w:rsidR="004D7226" w:rsidRDefault="008111AE" w:rsidP="008111AE">
          <w:pPr>
            <w:pStyle w:val="20EB3EAF20444739BD29FEFEC99B378D"/>
          </w:pPr>
          <w:r w:rsidRPr="00E048B4">
            <w:t>Note taker:</w:t>
          </w:r>
        </w:p>
      </w:docPartBody>
    </w:docPart>
    <w:docPart>
      <w:docPartPr>
        <w:name w:val="DB9D22E2742C4448BC72F4D08DD5D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05B56-1A62-4F03-A7FC-3173FDF4A0A9}"/>
      </w:docPartPr>
      <w:docPartBody>
        <w:p w:rsidR="004D7226" w:rsidRDefault="008111AE" w:rsidP="008111AE">
          <w:pPr>
            <w:pStyle w:val="DB9D22E2742C4448BC72F4D08DD5D66B"/>
          </w:pPr>
          <w:r>
            <w:t>Attendees:</w:t>
          </w:r>
        </w:p>
      </w:docPartBody>
    </w:docPart>
    <w:docPart>
      <w:docPartPr>
        <w:name w:val="460FE251D3154E2A8E72616CC87D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8E49-25AF-4C96-9CC0-6CD2B91E73C1}"/>
      </w:docPartPr>
      <w:docPartBody>
        <w:p w:rsidR="004D7226" w:rsidRDefault="008111AE" w:rsidP="008111AE">
          <w:pPr>
            <w:pStyle w:val="460FE251D3154E2A8E72616CC87D3E07"/>
          </w:pPr>
          <w:r>
            <w:t>Minutes</w:t>
          </w:r>
        </w:p>
      </w:docPartBody>
    </w:docPart>
    <w:docPart>
      <w:docPartPr>
        <w:name w:val="6D1B369441AD4864A1E389804F7D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446D-7ECA-4449-9D1D-568C71CC222E}"/>
      </w:docPartPr>
      <w:docPartBody>
        <w:p w:rsidR="004D7226" w:rsidRDefault="008111AE" w:rsidP="008111AE">
          <w:pPr>
            <w:pStyle w:val="6D1B369441AD4864A1E389804F7D79BC"/>
          </w:pPr>
          <w:r>
            <w:t>Agenda item:</w:t>
          </w:r>
        </w:p>
      </w:docPartBody>
    </w:docPart>
    <w:docPart>
      <w:docPartPr>
        <w:name w:val="3EC22AA8235C4A778DE0957A09110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07C6-D8BB-409A-8DAE-AC910CAC74F3}"/>
      </w:docPartPr>
      <w:docPartBody>
        <w:p w:rsidR="004D7226" w:rsidRDefault="008111AE" w:rsidP="008111AE">
          <w:pPr>
            <w:pStyle w:val="3EC22AA8235C4A778DE0957A091101B0"/>
          </w:pPr>
          <w:r>
            <w:t>Discussion:</w:t>
          </w:r>
        </w:p>
      </w:docPartBody>
    </w:docPart>
    <w:docPart>
      <w:docPartPr>
        <w:name w:val="D5E38839EFE14C938CFA7712E61EF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741B-8B9A-4664-9E33-42E8763A29D9}"/>
      </w:docPartPr>
      <w:docPartBody>
        <w:p w:rsidR="004D7226" w:rsidRDefault="008111AE" w:rsidP="008111AE">
          <w:pPr>
            <w:pStyle w:val="D5E38839EFE14C938CFA7712E61EF05E"/>
          </w:pPr>
          <w:r>
            <w:t>Conclusions:</w:t>
          </w:r>
        </w:p>
      </w:docPartBody>
    </w:docPart>
    <w:docPart>
      <w:docPartPr>
        <w:name w:val="F1FCACFA839149449B9ADDEC0CF0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551F-0908-4F95-946A-3FC274C9FD64}"/>
      </w:docPartPr>
      <w:docPartBody>
        <w:p w:rsidR="00FF0A5C" w:rsidRDefault="004D7226" w:rsidP="004D7226">
          <w:pPr>
            <w:pStyle w:val="F1FCACFA839149449B9ADDEC0CF0EB0A"/>
          </w:pPr>
          <w:r>
            <w:t>Team Meeting</w:t>
          </w:r>
        </w:p>
      </w:docPartBody>
    </w:docPart>
    <w:docPart>
      <w:docPartPr>
        <w:name w:val="5BB5881CF1AE4771A46AC10D2AD6D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0857-C87D-4DBF-AF9F-F392553EFD48}"/>
      </w:docPartPr>
      <w:docPartBody>
        <w:p w:rsidR="00FF0A5C" w:rsidRDefault="004D7226" w:rsidP="004D7226">
          <w:pPr>
            <w:pStyle w:val="5BB5881CF1AE4771A46AC10D2AD6D4A5"/>
          </w:pPr>
          <w:r w:rsidRPr="00E048B4">
            <w:t>Type of meeting:</w:t>
          </w:r>
        </w:p>
      </w:docPartBody>
    </w:docPart>
    <w:docPart>
      <w:docPartPr>
        <w:name w:val="4485CDCF57A0454B90D649DE1D9C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454DE-71D0-4153-B071-6848CE924849}"/>
      </w:docPartPr>
      <w:docPartBody>
        <w:p w:rsidR="00FF0A5C" w:rsidRDefault="004D7226" w:rsidP="004D7226">
          <w:pPr>
            <w:pStyle w:val="4485CDCF57A0454B90D649DE1D9C9706"/>
          </w:pPr>
          <w:r w:rsidRPr="00E048B4">
            <w:t>Note taker:</w:t>
          </w:r>
        </w:p>
      </w:docPartBody>
    </w:docPart>
    <w:docPart>
      <w:docPartPr>
        <w:name w:val="97EA22E24EBC475F9633105D0DB9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C9FD2-164B-4DBC-9D7A-3BDE9AB3392B}"/>
      </w:docPartPr>
      <w:docPartBody>
        <w:p w:rsidR="00FF0A5C" w:rsidRDefault="004D7226" w:rsidP="004D7226">
          <w:pPr>
            <w:pStyle w:val="97EA22E24EBC475F9633105D0DB9D5F2"/>
          </w:pPr>
          <w:r>
            <w:t>Attendees:</w:t>
          </w:r>
        </w:p>
      </w:docPartBody>
    </w:docPart>
    <w:docPart>
      <w:docPartPr>
        <w:name w:val="45833AD12D2348C9904671461F00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529B-FA70-4CE0-8DBD-345CA82670F4}"/>
      </w:docPartPr>
      <w:docPartBody>
        <w:p w:rsidR="00FF0A5C" w:rsidRDefault="004D7226" w:rsidP="004D7226">
          <w:pPr>
            <w:pStyle w:val="45833AD12D2348C9904671461F0030C0"/>
          </w:pPr>
          <w:r>
            <w:t>Minutes</w:t>
          </w:r>
        </w:p>
      </w:docPartBody>
    </w:docPart>
    <w:docPart>
      <w:docPartPr>
        <w:name w:val="CF52D1B65DA74092B1123BDE9B90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21CC8-64F1-4EEA-B7AE-4A60C383DE19}"/>
      </w:docPartPr>
      <w:docPartBody>
        <w:p w:rsidR="00FF0A5C" w:rsidRDefault="004D7226" w:rsidP="004D7226">
          <w:pPr>
            <w:pStyle w:val="CF52D1B65DA74092B1123BDE9B90ED32"/>
          </w:pPr>
          <w:r>
            <w:t>Agenda item:</w:t>
          </w:r>
        </w:p>
      </w:docPartBody>
    </w:docPart>
    <w:docPart>
      <w:docPartPr>
        <w:name w:val="60A7476A92704202B3C83C2454AC8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CB6DA-371A-4183-8913-6E222725BE15}"/>
      </w:docPartPr>
      <w:docPartBody>
        <w:p w:rsidR="00FF0A5C" w:rsidRDefault="004D7226" w:rsidP="004D7226">
          <w:pPr>
            <w:pStyle w:val="60A7476A92704202B3C83C2454AC8079"/>
          </w:pPr>
          <w:r>
            <w:t>Discussion:</w:t>
          </w:r>
        </w:p>
      </w:docPartBody>
    </w:docPart>
    <w:docPart>
      <w:docPartPr>
        <w:name w:val="F061CC0F2C724C78B0F93FE70B00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88B8E-3CBA-44A5-98D9-4F08971B79C4}"/>
      </w:docPartPr>
      <w:docPartBody>
        <w:p w:rsidR="00FF0A5C" w:rsidRDefault="004D7226" w:rsidP="004D7226">
          <w:pPr>
            <w:pStyle w:val="F061CC0F2C724C78B0F93FE70B00F625"/>
          </w:pPr>
          <w:r>
            <w:t>Conclusions:</w:t>
          </w:r>
        </w:p>
      </w:docPartBody>
    </w:docPart>
    <w:docPart>
      <w:docPartPr>
        <w:name w:val="AC9853E9BC8548B0933ED23F34B0A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0D52E-52F1-4175-8C75-3CC9ADDBEB87}"/>
      </w:docPartPr>
      <w:docPartBody>
        <w:p w:rsidR="00FF0A5C" w:rsidRDefault="004D7226" w:rsidP="004D7226">
          <w:pPr>
            <w:pStyle w:val="AC9853E9BC8548B0933ED23F34B0AE71"/>
          </w:pPr>
          <w:r>
            <w:t>Action items</w:t>
          </w:r>
        </w:p>
      </w:docPartBody>
    </w:docPart>
    <w:docPart>
      <w:docPartPr>
        <w:name w:val="2A652361DDE1483AB4B584FE4656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3923B-1A40-4301-8D10-672AB47BBF17}"/>
      </w:docPartPr>
      <w:docPartBody>
        <w:p w:rsidR="00FF0A5C" w:rsidRDefault="004D7226" w:rsidP="004D7226">
          <w:pPr>
            <w:pStyle w:val="2A652361DDE1483AB4B584FE46563A6D"/>
          </w:pPr>
          <w:r>
            <w:t>Person responsible</w:t>
          </w:r>
        </w:p>
      </w:docPartBody>
    </w:docPart>
    <w:docPart>
      <w:docPartPr>
        <w:name w:val="697B3AC210034EB6AEA656E2DBE2E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92B0-D7D5-4875-8735-8A8FB33D797C}"/>
      </w:docPartPr>
      <w:docPartBody>
        <w:p w:rsidR="00FF0A5C" w:rsidRDefault="004D7226" w:rsidP="004D7226">
          <w:pPr>
            <w:pStyle w:val="697B3AC210034EB6AEA656E2DBE2EA76"/>
          </w:pPr>
          <w:r>
            <w:t>Deadline</w:t>
          </w:r>
        </w:p>
      </w:docPartBody>
    </w:docPart>
    <w:docPart>
      <w:docPartPr>
        <w:name w:val="210A5C4BCCA2411991681709ACA9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F3BC-A64E-4FCC-BD31-1025D7A45774}"/>
      </w:docPartPr>
      <w:docPartBody>
        <w:p w:rsidR="00FF0A5C" w:rsidRDefault="004D7226" w:rsidP="004D7226">
          <w:pPr>
            <w:pStyle w:val="210A5C4BCCA2411991681709ACA90B0C"/>
          </w:pPr>
          <w:r>
            <w:t>Team Meeting</w:t>
          </w:r>
        </w:p>
      </w:docPartBody>
    </w:docPart>
    <w:docPart>
      <w:docPartPr>
        <w:name w:val="3895560CFDC64729BE50B6E28893B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6F6-CB9A-482B-8EF6-252F50B5A854}"/>
      </w:docPartPr>
      <w:docPartBody>
        <w:p w:rsidR="00FF0A5C" w:rsidRDefault="004D7226" w:rsidP="004D7226">
          <w:pPr>
            <w:pStyle w:val="3895560CFDC64729BE50B6E28893B4E5"/>
          </w:pPr>
          <w:r>
            <w:t>Minutes</w:t>
          </w:r>
        </w:p>
      </w:docPartBody>
    </w:docPart>
    <w:docPart>
      <w:docPartPr>
        <w:name w:val="623BA06380204CA58E67A850D31B8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8303E-A4FB-420E-B345-FACCA7FF5CA2}"/>
      </w:docPartPr>
      <w:docPartBody>
        <w:p w:rsidR="00FF0A5C" w:rsidRDefault="004D7226" w:rsidP="004D7226">
          <w:pPr>
            <w:pStyle w:val="623BA06380204CA58E67A850D31B80D2"/>
          </w:pPr>
          <w:r>
            <w:t>Agenda item:</w:t>
          </w:r>
        </w:p>
      </w:docPartBody>
    </w:docPart>
    <w:docPart>
      <w:docPartPr>
        <w:name w:val="D65FFC6094AB4A6E804152A8CB60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8072-6EAC-4C1E-88C5-F106ECD5A916}"/>
      </w:docPartPr>
      <w:docPartBody>
        <w:p w:rsidR="00FF0A5C" w:rsidRDefault="004D7226" w:rsidP="004D7226">
          <w:pPr>
            <w:pStyle w:val="D65FFC6094AB4A6E804152A8CB601E6A"/>
          </w:pPr>
          <w:r>
            <w:t>Discussion:</w:t>
          </w:r>
        </w:p>
      </w:docPartBody>
    </w:docPart>
    <w:docPart>
      <w:docPartPr>
        <w:name w:val="97E23288BAA942FE8C32694E50101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F2424-B2AC-48E4-B0B8-A57A286E2055}"/>
      </w:docPartPr>
      <w:docPartBody>
        <w:p w:rsidR="00FF0A5C" w:rsidRDefault="004D7226" w:rsidP="004D7226">
          <w:pPr>
            <w:pStyle w:val="97E23288BAA942FE8C32694E50101CA5"/>
          </w:pPr>
          <w:r>
            <w:t>Conclusions:</w:t>
          </w:r>
        </w:p>
      </w:docPartBody>
    </w:docPart>
    <w:docPart>
      <w:docPartPr>
        <w:name w:val="B6DFD6C5F4974ED9A734DD922C4E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8BEA0-672B-468D-87A1-4A91DF577BB8}"/>
      </w:docPartPr>
      <w:docPartBody>
        <w:p w:rsidR="00FF0A5C" w:rsidRDefault="004D7226" w:rsidP="004D7226">
          <w:pPr>
            <w:pStyle w:val="B6DFD6C5F4974ED9A734DD922C4E1FE1"/>
          </w:pPr>
          <w:r>
            <w:t>Action items</w:t>
          </w:r>
        </w:p>
      </w:docPartBody>
    </w:docPart>
    <w:docPart>
      <w:docPartPr>
        <w:name w:val="F12F49B1ABF44323B41553FF4618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CCAC-544E-44DB-9B65-D7CA372985BD}"/>
      </w:docPartPr>
      <w:docPartBody>
        <w:p w:rsidR="00FF0A5C" w:rsidRDefault="004D7226" w:rsidP="004D7226">
          <w:pPr>
            <w:pStyle w:val="F12F49B1ABF44323B41553FF4618FDAE"/>
          </w:pPr>
          <w:r>
            <w:t>Person responsible</w:t>
          </w:r>
        </w:p>
      </w:docPartBody>
    </w:docPart>
    <w:docPart>
      <w:docPartPr>
        <w:name w:val="3E7AF509C2874F7C8214F9BF486CA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9048-2A31-4DDC-ADB3-50FFB6EE6A8A}"/>
      </w:docPartPr>
      <w:docPartBody>
        <w:p w:rsidR="00FF0A5C" w:rsidRDefault="004D7226" w:rsidP="004D7226">
          <w:pPr>
            <w:pStyle w:val="3E7AF509C2874F7C8214F9BF486CA65F"/>
          </w:pPr>
          <w:r>
            <w:t>Deadline</w:t>
          </w:r>
        </w:p>
      </w:docPartBody>
    </w:docPart>
    <w:docPart>
      <w:docPartPr>
        <w:name w:val="14B508272CE14C939199AA1BEA700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4BEC-3171-44C8-B637-E9649DB30B49}"/>
      </w:docPartPr>
      <w:docPartBody>
        <w:p w:rsidR="00FF0A5C" w:rsidRDefault="004D7226" w:rsidP="004D7226">
          <w:pPr>
            <w:pStyle w:val="14B508272CE14C939199AA1BEA7005A2"/>
          </w:pPr>
          <w:r w:rsidRPr="00E048B4">
            <w:t>Type of meeting:</w:t>
          </w:r>
        </w:p>
      </w:docPartBody>
    </w:docPart>
    <w:docPart>
      <w:docPartPr>
        <w:name w:val="F321D2F1BEBF4BEFB2F5B350ADE84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1F521-9906-40DD-ADEC-AED55B13ED77}"/>
      </w:docPartPr>
      <w:docPartBody>
        <w:p w:rsidR="00FF0A5C" w:rsidRDefault="004D7226" w:rsidP="004D7226">
          <w:pPr>
            <w:pStyle w:val="F321D2F1BEBF4BEFB2F5B350ADE84CAE"/>
          </w:pPr>
          <w:r w:rsidRPr="00E048B4">
            <w:t>Note taker:</w:t>
          </w:r>
        </w:p>
      </w:docPartBody>
    </w:docPart>
    <w:docPart>
      <w:docPartPr>
        <w:name w:val="8DF6F1F33681486E8FD20FDF1E09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028FC-2F7D-4B10-95CF-21540672C849}"/>
      </w:docPartPr>
      <w:docPartBody>
        <w:p w:rsidR="00FF0A5C" w:rsidRDefault="004D7226" w:rsidP="004D7226">
          <w:pPr>
            <w:pStyle w:val="8DF6F1F33681486E8FD20FDF1E0938D1"/>
          </w:pPr>
          <w:r>
            <w:t>Attendees:</w:t>
          </w:r>
        </w:p>
      </w:docPartBody>
    </w:docPart>
    <w:docPart>
      <w:docPartPr>
        <w:name w:val="CA9C28CFF7014E64BDE9ECB413F81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EE79-AAEF-4453-B3FB-B952B7002B3A}"/>
      </w:docPartPr>
      <w:docPartBody>
        <w:p w:rsidR="00FF0A5C" w:rsidRDefault="004D7226" w:rsidP="004D7226">
          <w:pPr>
            <w:pStyle w:val="CA9C28CFF7014E64BDE9ECB413F81DD3"/>
          </w:pPr>
          <w:r>
            <w:t>Team Meeting</w:t>
          </w:r>
        </w:p>
      </w:docPartBody>
    </w:docPart>
    <w:docPart>
      <w:docPartPr>
        <w:name w:val="77F05191A3EE432F9FFEDAE12FE39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4305-D57E-4921-9C93-02931B6BE900}"/>
      </w:docPartPr>
      <w:docPartBody>
        <w:p w:rsidR="00FF0A5C" w:rsidRDefault="004D7226" w:rsidP="004D7226">
          <w:pPr>
            <w:pStyle w:val="77F05191A3EE432F9FFEDAE12FE3958F"/>
          </w:pPr>
          <w:r>
            <w:t>Attendees:</w:t>
          </w:r>
        </w:p>
      </w:docPartBody>
    </w:docPart>
    <w:docPart>
      <w:docPartPr>
        <w:name w:val="2325F9CF8814491FB5CCFD3649813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9975-ADDA-4C3B-962E-69A7130BF0B8}"/>
      </w:docPartPr>
      <w:docPartBody>
        <w:p w:rsidR="00FF0A5C" w:rsidRDefault="004D7226" w:rsidP="004D7226">
          <w:pPr>
            <w:pStyle w:val="2325F9CF8814491FB5CCFD36498135A3"/>
          </w:pPr>
          <w:r>
            <w:t>Minutes</w:t>
          </w:r>
        </w:p>
      </w:docPartBody>
    </w:docPart>
    <w:docPart>
      <w:docPartPr>
        <w:name w:val="E8F2E9A629964FA9B19407B02906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EE107-B298-496A-B5FE-F8D7DFADB4D9}"/>
      </w:docPartPr>
      <w:docPartBody>
        <w:p w:rsidR="00FF0A5C" w:rsidRDefault="004D7226" w:rsidP="004D7226">
          <w:pPr>
            <w:pStyle w:val="E8F2E9A629964FA9B19407B02906CB32"/>
          </w:pPr>
          <w:r>
            <w:t>Agenda item:</w:t>
          </w:r>
        </w:p>
      </w:docPartBody>
    </w:docPart>
    <w:docPart>
      <w:docPartPr>
        <w:name w:val="44B409E742BD44B1ABFD7C65BC66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3542-036F-4557-8E4A-B5598140544E}"/>
      </w:docPartPr>
      <w:docPartBody>
        <w:p w:rsidR="00FF0A5C" w:rsidRDefault="004D7226" w:rsidP="004D7226">
          <w:pPr>
            <w:pStyle w:val="44B409E742BD44B1ABFD7C65BC669AF2"/>
          </w:pPr>
          <w:r>
            <w:t>Discussion:</w:t>
          </w:r>
        </w:p>
      </w:docPartBody>
    </w:docPart>
    <w:docPart>
      <w:docPartPr>
        <w:name w:val="4D462AB0A84C49DA9C84AB19A3F08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19CA-5B65-4B38-8D2D-4EF917DBD4D0}"/>
      </w:docPartPr>
      <w:docPartBody>
        <w:p w:rsidR="00FF0A5C" w:rsidRDefault="004D7226" w:rsidP="004D7226">
          <w:pPr>
            <w:pStyle w:val="4D462AB0A84C49DA9C84AB19A3F082F8"/>
          </w:pPr>
          <w:r>
            <w:t>Conclusions:</w:t>
          </w:r>
        </w:p>
      </w:docPartBody>
    </w:docPart>
    <w:docPart>
      <w:docPartPr>
        <w:name w:val="A2CE331C6D2A47F2BAF949685DB43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B45B3-F40F-49D9-96EC-5DB4B1609AC3}"/>
      </w:docPartPr>
      <w:docPartBody>
        <w:p w:rsidR="00FF0A5C" w:rsidRDefault="004D7226" w:rsidP="004D7226">
          <w:pPr>
            <w:pStyle w:val="A2CE331C6D2A47F2BAF949685DB43A0F"/>
          </w:pPr>
          <w:r>
            <w:t>Action items</w:t>
          </w:r>
        </w:p>
      </w:docPartBody>
    </w:docPart>
    <w:docPart>
      <w:docPartPr>
        <w:name w:val="BC4C6F94E8AE4F91AE92505B3A43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235DD-DE25-4463-9D2B-5DE897357FD9}"/>
      </w:docPartPr>
      <w:docPartBody>
        <w:p w:rsidR="00FF0A5C" w:rsidRDefault="004D7226" w:rsidP="004D7226">
          <w:pPr>
            <w:pStyle w:val="BC4C6F94E8AE4F91AE92505B3A43DF60"/>
          </w:pPr>
          <w:r>
            <w:t>Person responsible</w:t>
          </w:r>
        </w:p>
      </w:docPartBody>
    </w:docPart>
    <w:docPart>
      <w:docPartPr>
        <w:name w:val="194E878DD7F2484AA9A7288ACCEB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8B7EF-4B47-4FDD-AEEF-319E3A320B05}"/>
      </w:docPartPr>
      <w:docPartBody>
        <w:p w:rsidR="00FF0A5C" w:rsidRDefault="004D7226" w:rsidP="004D7226">
          <w:pPr>
            <w:pStyle w:val="194E878DD7F2484AA9A7288ACCEB5B2F"/>
          </w:pPr>
          <w:r>
            <w:t>Deadline</w:t>
          </w:r>
        </w:p>
      </w:docPartBody>
    </w:docPart>
    <w:docPart>
      <w:docPartPr>
        <w:name w:val="EB8B57A45BC24C9D98AD5DCA0888A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CCB4-6099-4DD0-9386-D9AC2364718E}"/>
      </w:docPartPr>
      <w:docPartBody>
        <w:p w:rsidR="00FF0A5C" w:rsidRDefault="004D7226" w:rsidP="004D7226">
          <w:pPr>
            <w:pStyle w:val="EB8B57A45BC24C9D98AD5DCA0888ABF8"/>
          </w:pPr>
          <w:r w:rsidRPr="00E048B4">
            <w:t>Type of meeting:</w:t>
          </w:r>
        </w:p>
      </w:docPartBody>
    </w:docPart>
    <w:docPart>
      <w:docPartPr>
        <w:name w:val="A3CED82BCAD64C96BF1DE69058D49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D51A-162F-4913-843D-149F7DE7D5C0}"/>
      </w:docPartPr>
      <w:docPartBody>
        <w:p w:rsidR="00FF0A5C" w:rsidRDefault="004D7226" w:rsidP="004D7226">
          <w:pPr>
            <w:pStyle w:val="A3CED82BCAD64C96BF1DE69058D49CF6"/>
          </w:pPr>
          <w:r w:rsidRPr="00E048B4">
            <w:t>Note taker:</w:t>
          </w:r>
        </w:p>
      </w:docPartBody>
    </w:docPart>
    <w:docPart>
      <w:docPartPr>
        <w:name w:val="05955E99303649BBA37C8F94CB0E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9CF1-D0A2-4D37-B976-DA2B9DD98D5B}"/>
      </w:docPartPr>
      <w:docPartBody>
        <w:p w:rsidR="00876E6B" w:rsidRDefault="009E369B" w:rsidP="009E369B">
          <w:pPr>
            <w:pStyle w:val="05955E99303649BBA37C8F94CB0EDC2D"/>
          </w:pPr>
          <w:r>
            <w:t>Team Meeting</w:t>
          </w:r>
        </w:p>
      </w:docPartBody>
    </w:docPart>
    <w:docPart>
      <w:docPartPr>
        <w:name w:val="5BAAC82DC58A47988210B5768F17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EC0A1-6FE0-4245-A098-6B3B27B65A5A}"/>
      </w:docPartPr>
      <w:docPartBody>
        <w:p w:rsidR="00876E6B" w:rsidRDefault="009E369B" w:rsidP="009E369B">
          <w:pPr>
            <w:pStyle w:val="5BAAC82DC58A47988210B5768F171757"/>
          </w:pPr>
          <w:r>
            <w:t>Minutes</w:t>
          </w:r>
        </w:p>
      </w:docPartBody>
    </w:docPart>
    <w:docPart>
      <w:docPartPr>
        <w:name w:val="D04B796A5BE74D1EA673303F80EF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55F29-031C-4140-89B3-649598A81B1F}"/>
      </w:docPartPr>
      <w:docPartBody>
        <w:p w:rsidR="00876E6B" w:rsidRDefault="009E369B" w:rsidP="009E369B">
          <w:pPr>
            <w:pStyle w:val="D04B796A5BE74D1EA673303F80EF6326"/>
          </w:pPr>
          <w:r>
            <w:t>Agenda item:</w:t>
          </w:r>
        </w:p>
      </w:docPartBody>
    </w:docPart>
    <w:docPart>
      <w:docPartPr>
        <w:name w:val="728EF9CD048D4A4EB612E1D25D112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0394-263A-475A-92BD-DBEE5DBBC5DF}"/>
      </w:docPartPr>
      <w:docPartBody>
        <w:p w:rsidR="00876E6B" w:rsidRDefault="009E369B" w:rsidP="009E369B">
          <w:pPr>
            <w:pStyle w:val="728EF9CD048D4A4EB612E1D25D1123D6"/>
          </w:pPr>
          <w:r>
            <w:t>Discussion:</w:t>
          </w:r>
        </w:p>
      </w:docPartBody>
    </w:docPart>
    <w:docPart>
      <w:docPartPr>
        <w:name w:val="54B34FCFBA9F4F39A45652C071605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ACA2-8A7B-4243-8809-D905A8442523}"/>
      </w:docPartPr>
      <w:docPartBody>
        <w:p w:rsidR="00876E6B" w:rsidRDefault="009E369B" w:rsidP="009E369B">
          <w:pPr>
            <w:pStyle w:val="54B34FCFBA9F4F39A45652C071605B28"/>
          </w:pPr>
          <w:r>
            <w:t>Conclusions:</w:t>
          </w:r>
        </w:p>
      </w:docPartBody>
    </w:docPart>
    <w:docPart>
      <w:docPartPr>
        <w:name w:val="1889A2BBC4D0423F9633A65F3835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DB797-FA92-496A-B22B-B7EEFFA9830C}"/>
      </w:docPartPr>
      <w:docPartBody>
        <w:p w:rsidR="00876E6B" w:rsidRDefault="009E369B" w:rsidP="009E369B">
          <w:pPr>
            <w:pStyle w:val="1889A2BBC4D0423F9633A65F3835CACA"/>
          </w:pPr>
          <w:r w:rsidRPr="00E048B4">
            <w:t>Type of meeting:</w:t>
          </w:r>
        </w:p>
      </w:docPartBody>
    </w:docPart>
    <w:docPart>
      <w:docPartPr>
        <w:name w:val="1217D4D4309A408D85DB0F390DF83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FB0F0-BEE7-4B01-80D8-CC7518456681}"/>
      </w:docPartPr>
      <w:docPartBody>
        <w:p w:rsidR="00876E6B" w:rsidRDefault="009E369B" w:rsidP="009E369B">
          <w:pPr>
            <w:pStyle w:val="1217D4D4309A408D85DB0F390DF83295"/>
          </w:pPr>
          <w:r w:rsidRPr="00E048B4">
            <w:t>Note taker:</w:t>
          </w:r>
        </w:p>
      </w:docPartBody>
    </w:docPart>
    <w:docPart>
      <w:docPartPr>
        <w:name w:val="4BD6339C8D5241D98DE0CB5B8B1BF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3F3A-484D-4A55-A920-644573B51F8A}"/>
      </w:docPartPr>
      <w:docPartBody>
        <w:p w:rsidR="00876E6B" w:rsidRDefault="009E369B" w:rsidP="009E369B">
          <w:pPr>
            <w:pStyle w:val="4BD6339C8D5241D98DE0CB5B8B1BFEA3"/>
          </w:pPr>
          <w:r>
            <w:t>Attendees:</w:t>
          </w:r>
        </w:p>
      </w:docPartBody>
    </w:docPart>
    <w:docPart>
      <w:docPartPr>
        <w:name w:val="250D188A3D9A48B3AEEA163960958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5DEA-9882-4F64-B0FD-495B54E5F6C6}"/>
      </w:docPartPr>
      <w:docPartBody>
        <w:p w:rsidR="00876E6B" w:rsidRDefault="009E369B" w:rsidP="009E369B">
          <w:pPr>
            <w:pStyle w:val="250D188A3D9A48B3AEEA163960958097"/>
          </w:pPr>
          <w:r>
            <w:t>Team Meeting</w:t>
          </w:r>
        </w:p>
      </w:docPartBody>
    </w:docPart>
    <w:docPart>
      <w:docPartPr>
        <w:name w:val="E550ECAF970E4FCDA8739C721CDB1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D0697-7E51-4D8D-B9A7-664A47DE101A}"/>
      </w:docPartPr>
      <w:docPartBody>
        <w:p w:rsidR="00876E6B" w:rsidRDefault="009E369B" w:rsidP="009E369B">
          <w:pPr>
            <w:pStyle w:val="E550ECAF970E4FCDA8739C721CDB1F60"/>
          </w:pPr>
          <w:r>
            <w:t>Minutes</w:t>
          </w:r>
        </w:p>
      </w:docPartBody>
    </w:docPart>
    <w:docPart>
      <w:docPartPr>
        <w:name w:val="314188C5C35E40F3B342008E3709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DE473-14CB-412B-A87A-92803F76061D}"/>
      </w:docPartPr>
      <w:docPartBody>
        <w:p w:rsidR="00876E6B" w:rsidRDefault="009E369B" w:rsidP="009E369B">
          <w:pPr>
            <w:pStyle w:val="314188C5C35E40F3B342008E3709F6EA"/>
          </w:pPr>
          <w:r>
            <w:t>Agenda item:</w:t>
          </w:r>
        </w:p>
      </w:docPartBody>
    </w:docPart>
    <w:docPart>
      <w:docPartPr>
        <w:name w:val="D0BB0A3F57C64D3F9B09E7FA26BA3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E3DD-0C8B-4878-8D37-F94A43A6B29F}"/>
      </w:docPartPr>
      <w:docPartBody>
        <w:p w:rsidR="00876E6B" w:rsidRDefault="009E369B" w:rsidP="009E369B">
          <w:pPr>
            <w:pStyle w:val="D0BB0A3F57C64D3F9B09E7FA26BA3845"/>
          </w:pPr>
          <w:r>
            <w:t>Discussion:</w:t>
          </w:r>
        </w:p>
      </w:docPartBody>
    </w:docPart>
    <w:docPart>
      <w:docPartPr>
        <w:name w:val="B47C49BC40AF4F4CAB8DC4D745F7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E3389-812B-40F5-83EC-D00D9A19BCF6}"/>
      </w:docPartPr>
      <w:docPartBody>
        <w:p w:rsidR="00876E6B" w:rsidRDefault="009E369B" w:rsidP="009E369B">
          <w:pPr>
            <w:pStyle w:val="B47C49BC40AF4F4CAB8DC4D745F7919C"/>
          </w:pPr>
          <w:r>
            <w:t>Conclusions:</w:t>
          </w:r>
        </w:p>
      </w:docPartBody>
    </w:docPart>
    <w:docPart>
      <w:docPartPr>
        <w:name w:val="C372D6E6D08041B0BE1D5AC0F2FB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E00BA-1585-4B69-A31C-6B0C46760D00}"/>
      </w:docPartPr>
      <w:docPartBody>
        <w:p w:rsidR="00876E6B" w:rsidRDefault="009E369B" w:rsidP="009E369B">
          <w:pPr>
            <w:pStyle w:val="C372D6E6D08041B0BE1D5AC0F2FB0AFE"/>
          </w:pPr>
          <w:r>
            <w:t>Enter conclusions here.</w:t>
          </w:r>
        </w:p>
      </w:docPartBody>
    </w:docPart>
    <w:docPart>
      <w:docPartPr>
        <w:name w:val="2F1FB9F7038140318EB28086C1D5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D86F-C1A0-4535-A5A9-A4016DFFB09E}"/>
      </w:docPartPr>
      <w:docPartBody>
        <w:p w:rsidR="00876E6B" w:rsidRDefault="009E369B" w:rsidP="009E369B">
          <w:pPr>
            <w:pStyle w:val="2F1FB9F7038140318EB28086C1D599B2"/>
          </w:pPr>
          <w:r>
            <w:t>Action items</w:t>
          </w:r>
        </w:p>
      </w:docPartBody>
    </w:docPart>
    <w:docPart>
      <w:docPartPr>
        <w:name w:val="CD083E564FB24DBC88DE041C4E20A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BA66F-4E96-4DF2-8044-558CB8F10B93}"/>
      </w:docPartPr>
      <w:docPartBody>
        <w:p w:rsidR="00876E6B" w:rsidRDefault="009E369B" w:rsidP="009E369B">
          <w:pPr>
            <w:pStyle w:val="CD083E564FB24DBC88DE041C4E20A8C2"/>
          </w:pPr>
          <w:r>
            <w:t>Person responsible</w:t>
          </w:r>
        </w:p>
      </w:docPartBody>
    </w:docPart>
    <w:docPart>
      <w:docPartPr>
        <w:name w:val="8BBA616B3ECE451EBD327A1AD476A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D9A9-40BA-4EEA-B517-E11A89E3BC49}"/>
      </w:docPartPr>
      <w:docPartBody>
        <w:p w:rsidR="00876E6B" w:rsidRDefault="009E369B" w:rsidP="009E369B">
          <w:pPr>
            <w:pStyle w:val="8BBA616B3ECE451EBD327A1AD476AADD"/>
          </w:pPr>
          <w:r>
            <w:t>Deadline</w:t>
          </w:r>
        </w:p>
      </w:docPartBody>
    </w:docPart>
    <w:docPart>
      <w:docPartPr>
        <w:name w:val="1CFC70D328F84C0DBCFCD9EBFF61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8CC3A-27C7-4B72-BD1E-29B2C670BB21}"/>
      </w:docPartPr>
      <w:docPartBody>
        <w:p w:rsidR="007261E3" w:rsidRDefault="00876E6B" w:rsidP="00876E6B">
          <w:pPr>
            <w:pStyle w:val="1CFC70D328F84C0DBCFCD9EBFF61572F"/>
          </w:pPr>
          <w:r>
            <w:t>Action items</w:t>
          </w:r>
        </w:p>
      </w:docPartBody>
    </w:docPart>
    <w:docPart>
      <w:docPartPr>
        <w:name w:val="F4CD56BD2C6B405FA39323E29B9D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24C42-0DEA-4D69-B089-2CB3BE803180}"/>
      </w:docPartPr>
      <w:docPartBody>
        <w:p w:rsidR="007261E3" w:rsidRDefault="00876E6B" w:rsidP="00876E6B">
          <w:pPr>
            <w:pStyle w:val="F4CD56BD2C6B405FA39323E29B9D6106"/>
          </w:pPr>
          <w:r>
            <w:t>Person responsible</w:t>
          </w:r>
        </w:p>
      </w:docPartBody>
    </w:docPart>
    <w:docPart>
      <w:docPartPr>
        <w:name w:val="21420AEB21814C9CB53356ADD8E6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3B3B-A7DA-40AC-9096-1884E55D593A}"/>
      </w:docPartPr>
      <w:docPartBody>
        <w:p w:rsidR="007261E3" w:rsidRDefault="00876E6B" w:rsidP="00876E6B">
          <w:pPr>
            <w:pStyle w:val="21420AEB21814C9CB53356ADD8E62406"/>
          </w:pPr>
          <w:r>
            <w:t>Deadline</w:t>
          </w:r>
        </w:p>
      </w:docPartBody>
    </w:docPart>
    <w:docPart>
      <w:docPartPr>
        <w:name w:val="853A5D83346F4AD886766D2FFDBA2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9DB71-064D-4608-8A96-A6072388C96D}"/>
      </w:docPartPr>
      <w:docPartBody>
        <w:p w:rsidR="00F916BB" w:rsidRDefault="007261E3" w:rsidP="007261E3">
          <w:pPr>
            <w:pStyle w:val="853A5D83346F4AD886766D2FFDBA2BB8"/>
          </w:pPr>
          <w:r w:rsidRPr="00E048B4">
            <w:t>Type of meeting:</w:t>
          </w:r>
        </w:p>
      </w:docPartBody>
    </w:docPart>
    <w:docPart>
      <w:docPartPr>
        <w:name w:val="21CE4AFE58A14AA9A128223D89DB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878D-B2B5-4EC0-919B-CFF4D8758096}"/>
      </w:docPartPr>
      <w:docPartBody>
        <w:p w:rsidR="00F916BB" w:rsidRDefault="007261E3" w:rsidP="007261E3">
          <w:pPr>
            <w:pStyle w:val="21CE4AFE58A14AA9A128223D89DB9714"/>
          </w:pPr>
          <w:r w:rsidRPr="00E048B4">
            <w:t>Note taker:</w:t>
          </w:r>
        </w:p>
      </w:docPartBody>
    </w:docPart>
    <w:docPart>
      <w:docPartPr>
        <w:name w:val="50A1DFF4133D429C84C57D8FF564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0F7E-D90A-4694-9F37-5CD3416C2A75}"/>
      </w:docPartPr>
      <w:docPartBody>
        <w:p w:rsidR="00F916BB" w:rsidRDefault="007261E3" w:rsidP="007261E3">
          <w:pPr>
            <w:pStyle w:val="50A1DFF4133D429C84C57D8FF564DC65"/>
          </w:pPr>
          <w:r>
            <w:t>Attendees:</w:t>
          </w:r>
        </w:p>
      </w:docPartBody>
    </w:docPart>
    <w:docPart>
      <w:docPartPr>
        <w:name w:val="F4EE69B9B3DE47EA94D46EDE0D33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5B4C-46C2-48DB-949C-AD67F29906F7}"/>
      </w:docPartPr>
      <w:docPartBody>
        <w:p w:rsidR="00D4388F" w:rsidRDefault="00F916BB" w:rsidP="00F916BB">
          <w:pPr>
            <w:pStyle w:val="F4EE69B9B3DE47EA94D46EDE0D338633"/>
          </w:pPr>
          <w:r>
            <w:t>Team Meeting</w:t>
          </w:r>
        </w:p>
      </w:docPartBody>
    </w:docPart>
    <w:docPart>
      <w:docPartPr>
        <w:name w:val="700C27E71420448484B0B14F11B50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1CD32-F52C-467A-9609-B2A6F12290BD}"/>
      </w:docPartPr>
      <w:docPartBody>
        <w:p w:rsidR="00D4388F" w:rsidRDefault="00F916BB" w:rsidP="00F916BB">
          <w:pPr>
            <w:pStyle w:val="700C27E71420448484B0B14F11B502B5"/>
          </w:pPr>
          <w:r w:rsidRPr="00E048B4">
            <w:t>Type of meeting:</w:t>
          </w:r>
        </w:p>
      </w:docPartBody>
    </w:docPart>
    <w:docPart>
      <w:docPartPr>
        <w:name w:val="FC329ED06CE14965AA95F5535EC8E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C33E-75CD-4C21-9125-7E17D0C23286}"/>
      </w:docPartPr>
      <w:docPartBody>
        <w:p w:rsidR="00D4388F" w:rsidRDefault="00F916BB" w:rsidP="00F916BB">
          <w:pPr>
            <w:pStyle w:val="FC329ED06CE14965AA95F5535EC8E165"/>
          </w:pPr>
          <w:r w:rsidRPr="00E048B4">
            <w:t>Note taker:</w:t>
          </w:r>
        </w:p>
      </w:docPartBody>
    </w:docPart>
    <w:docPart>
      <w:docPartPr>
        <w:name w:val="3CA771F68F1C432F99BA5F833C345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2E763-0DF0-45B8-ABD1-FDD5B00D2BF8}"/>
      </w:docPartPr>
      <w:docPartBody>
        <w:p w:rsidR="00D4388F" w:rsidRDefault="00F916BB" w:rsidP="00F916BB">
          <w:pPr>
            <w:pStyle w:val="3CA771F68F1C432F99BA5F833C3456BE"/>
          </w:pPr>
          <w:r>
            <w:t>Attendees:</w:t>
          </w:r>
        </w:p>
      </w:docPartBody>
    </w:docPart>
    <w:docPart>
      <w:docPartPr>
        <w:name w:val="20F9205DAAC047789B216CA8F1B4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DFFB8-126A-47BC-B7E8-4319D651B58D}"/>
      </w:docPartPr>
      <w:docPartBody>
        <w:p w:rsidR="00D4388F" w:rsidRDefault="00F916BB" w:rsidP="00F916BB">
          <w:pPr>
            <w:pStyle w:val="20F9205DAAC047789B216CA8F1B446A6"/>
          </w:pPr>
          <w:r>
            <w:t>Minutes</w:t>
          </w:r>
        </w:p>
      </w:docPartBody>
    </w:docPart>
    <w:docPart>
      <w:docPartPr>
        <w:name w:val="DB77AB0B8A1D4068A7D489C5AB4BD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0474D-71A2-43E0-91A0-E75EA30957C2}"/>
      </w:docPartPr>
      <w:docPartBody>
        <w:p w:rsidR="00D4388F" w:rsidRDefault="00F916BB" w:rsidP="00F916BB">
          <w:pPr>
            <w:pStyle w:val="DB77AB0B8A1D4068A7D489C5AB4BDCF2"/>
          </w:pPr>
          <w:r>
            <w:t>Agenda item:</w:t>
          </w:r>
        </w:p>
      </w:docPartBody>
    </w:docPart>
    <w:docPart>
      <w:docPartPr>
        <w:name w:val="259E40286EB347729BCA628990F7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E59EF-2089-43C0-9738-5332CEDA453E}"/>
      </w:docPartPr>
      <w:docPartBody>
        <w:p w:rsidR="00D4388F" w:rsidRDefault="00F916BB" w:rsidP="00F916BB">
          <w:pPr>
            <w:pStyle w:val="259E40286EB347729BCA628990F737A8"/>
          </w:pPr>
          <w:r>
            <w:t>Discussion:</w:t>
          </w:r>
        </w:p>
      </w:docPartBody>
    </w:docPart>
    <w:docPart>
      <w:docPartPr>
        <w:name w:val="F238DFCD547D47AB8204DB6FDF6A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3DD42-ACC3-4ED9-A091-03EB06C0710B}"/>
      </w:docPartPr>
      <w:docPartBody>
        <w:p w:rsidR="00D4388F" w:rsidRDefault="00F916BB" w:rsidP="00F916BB">
          <w:pPr>
            <w:pStyle w:val="F238DFCD547D47AB8204DB6FDF6A00F1"/>
          </w:pPr>
          <w:r>
            <w:t>Conclusions:</w:t>
          </w:r>
        </w:p>
      </w:docPartBody>
    </w:docPart>
    <w:docPart>
      <w:docPartPr>
        <w:name w:val="A3110497E6124BCE83E11713C265C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4929B-618B-41E4-B554-5ACA0FD57196}"/>
      </w:docPartPr>
      <w:docPartBody>
        <w:p w:rsidR="00D4388F" w:rsidRDefault="00F916BB" w:rsidP="00F916BB">
          <w:pPr>
            <w:pStyle w:val="A3110497E6124BCE83E11713C265C592"/>
          </w:pPr>
          <w:r>
            <w:t>Action items</w:t>
          </w:r>
        </w:p>
      </w:docPartBody>
    </w:docPart>
    <w:docPart>
      <w:docPartPr>
        <w:name w:val="A6663E974D0D492AB901FD4F159F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AC95-3F5F-4D3B-A94B-292F75912CB8}"/>
      </w:docPartPr>
      <w:docPartBody>
        <w:p w:rsidR="00D4388F" w:rsidRDefault="00F916BB" w:rsidP="00F916BB">
          <w:pPr>
            <w:pStyle w:val="A6663E974D0D492AB901FD4F159FBE92"/>
          </w:pPr>
          <w:r>
            <w:t>Person responsible</w:t>
          </w:r>
        </w:p>
      </w:docPartBody>
    </w:docPart>
    <w:docPart>
      <w:docPartPr>
        <w:name w:val="73AFE19119B1441CA6D02D4CC4F1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03D8B-E783-4256-9D39-0CAF43C0200C}"/>
      </w:docPartPr>
      <w:docPartBody>
        <w:p w:rsidR="00D4388F" w:rsidRDefault="00F916BB" w:rsidP="00F916BB">
          <w:pPr>
            <w:pStyle w:val="73AFE19119B1441CA6D02D4CC4F1C3A5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AE"/>
    <w:rsid w:val="004D7226"/>
    <w:rsid w:val="007261E3"/>
    <w:rsid w:val="008111AE"/>
    <w:rsid w:val="00876E6B"/>
    <w:rsid w:val="009E369B"/>
    <w:rsid w:val="00D4388F"/>
    <w:rsid w:val="00EF68B4"/>
    <w:rsid w:val="00F916BB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3408E826B44C45A8C298A06A2FC3F7">
    <w:name w:val="4F3408E826B44C45A8C298A06A2FC3F7"/>
  </w:style>
  <w:style w:type="paragraph" w:customStyle="1" w:styleId="F4D335F558CD4E429F09A1431A6428DA">
    <w:name w:val="F4D335F558CD4E429F09A1431A6428DA"/>
  </w:style>
  <w:style w:type="paragraph" w:customStyle="1" w:styleId="69CA379E4FCC4D62822A8402EECA014E">
    <w:name w:val="69CA379E4FCC4D62822A8402EECA014E"/>
  </w:style>
  <w:style w:type="paragraph" w:customStyle="1" w:styleId="6F7AB26C7701454BB6FCAEEE5F8F824E">
    <w:name w:val="6F7AB26C7701454BB6FCAEEE5F8F824E"/>
  </w:style>
  <w:style w:type="paragraph" w:customStyle="1" w:styleId="D4E19FBAEDD043628F18E8F7DEF63E06">
    <w:name w:val="D4E19FBAEDD043628F18E8F7DEF63E06"/>
  </w:style>
  <w:style w:type="paragraph" w:customStyle="1" w:styleId="B7941A016C034C6F9CD60A0BD2CB123B">
    <w:name w:val="B7941A016C034C6F9CD60A0BD2CB123B"/>
  </w:style>
  <w:style w:type="paragraph" w:customStyle="1" w:styleId="4D4D2A96BF0D4771BB522C9ACC6CB4F0">
    <w:name w:val="4D4D2A96BF0D4771BB522C9ACC6CB4F0"/>
  </w:style>
  <w:style w:type="paragraph" w:customStyle="1" w:styleId="31DBC7ABC8E54EDA9F94EAFABCFF7110">
    <w:name w:val="31DBC7ABC8E54EDA9F94EAFABCFF7110"/>
  </w:style>
  <w:style w:type="paragraph" w:customStyle="1" w:styleId="8B69F1A2B6EF4243891D6073B6ECA4FC">
    <w:name w:val="8B69F1A2B6EF4243891D6073B6ECA4FC"/>
  </w:style>
  <w:style w:type="paragraph" w:customStyle="1" w:styleId="34FF97EFF7134DABBB25A91EDE633D5B">
    <w:name w:val="34FF97EFF7134DABBB25A91EDE633D5B"/>
  </w:style>
  <w:style w:type="paragraph" w:customStyle="1" w:styleId="E1766348488C4232954CB910C16F97E6">
    <w:name w:val="E1766348488C4232954CB910C16F97E6"/>
  </w:style>
  <w:style w:type="paragraph" w:customStyle="1" w:styleId="888FF38F2218470B9697BE1F440EB78E">
    <w:name w:val="888FF38F2218470B9697BE1F440EB78E"/>
  </w:style>
  <w:style w:type="paragraph" w:customStyle="1" w:styleId="FFFEDC2D5E744F65930E73D485742146">
    <w:name w:val="FFFEDC2D5E744F65930E73D485742146"/>
  </w:style>
  <w:style w:type="paragraph" w:customStyle="1" w:styleId="478A751DD4A14472B13B73BB900F5A70">
    <w:name w:val="478A751DD4A14472B13B73BB900F5A70"/>
  </w:style>
  <w:style w:type="paragraph" w:customStyle="1" w:styleId="A98D95953B1844AC91C5BD2DACAB6ED2">
    <w:name w:val="A98D95953B1844AC91C5BD2DACAB6ED2"/>
  </w:style>
  <w:style w:type="paragraph" w:customStyle="1" w:styleId="70B8290EA46F4C0F898EB001267D3BEC">
    <w:name w:val="70B8290EA46F4C0F898EB001267D3BEC"/>
  </w:style>
  <w:style w:type="paragraph" w:customStyle="1" w:styleId="BCEE84C7B3F641F5A2D268F0CD268786">
    <w:name w:val="BCEE84C7B3F641F5A2D268F0CD268786"/>
  </w:style>
  <w:style w:type="paragraph" w:customStyle="1" w:styleId="C7143288F1AB484CB2445166723FCC6B">
    <w:name w:val="C7143288F1AB484CB2445166723FCC6B"/>
  </w:style>
  <w:style w:type="paragraph" w:customStyle="1" w:styleId="BAF7667DD24F49D59DB2A8708913197C">
    <w:name w:val="BAF7667DD24F49D59DB2A8708913197C"/>
  </w:style>
  <w:style w:type="paragraph" w:customStyle="1" w:styleId="C2D1B69A2CFB4AFD8351450C2BE16B09">
    <w:name w:val="C2D1B69A2CFB4AFD8351450C2BE16B09"/>
  </w:style>
  <w:style w:type="paragraph" w:customStyle="1" w:styleId="E5725137FE1A4EC1ACE07B9CBA6E343B">
    <w:name w:val="E5725137FE1A4EC1ACE07B9CBA6E343B"/>
  </w:style>
  <w:style w:type="paragraph" w:customStyle="1" w:styleId="B6CB06BA78AA4F4398E6348C12D609F6">
    <w:name w:val="B6CB06BA78AA4F4398E6348C12D609F6"/>
  </w:style>
  <w:style w:type="paragraph" w:customStyle="1" w:styleId="86E2F39ADC1C4BE1A30DB1A0431CE318">
    <w:name w:val="86E2F39ADC1C4BE1A30DB1A0431CE318"/>
  </w:style>
  <w:style w:type="paragraph" w:customStyle="1" w:styleId="7C9061500EF84C1589B9E3940BC02A0C">
    <w:name w:val="7C9061500EF84C1589B9E3940BC02A0C"/>
  </w:style>
  <w:style w:type="paragraph" w:customStyle="1" w:styleId="9569584C43E64125987301812B0A60EC">
    <w:name w:val="9569584C43E64125987301812B0A60EC"/>
  </w:style>
  <w:style w:type="paragraph" w:customStyle="1" w:styleId="053B81ED87A148408A44FC3A5EDBE174">
    <w:name w:val="053B81ED87A148408A44FC3A5EDBE174"/>
  </w:style>
  <w:style w:type="paragraph" w:customStyle="1" w:styleId="BA0E1288A4DF4B62A08B0613872A81DF">
    <w:name w:val="BA0E1288A4DF4B62A08B0613872A81DF"/>
  </w:style>
  <w:style w:type="paragraph" w:customStyle="1" w:styleId="167A02F8A733491BA762BE5B3504011B">
    <w:name w:val="167A02F8A733491BA762BE5B3504011B"/>
  </w:style>
  <w:style w:type="paragraph" w:customStyle="1" w:styleId="F018E27ABCD54608B9037EEE9B4DE6C9">
    <w:name w:val="F018E27ABCD54608B9037EEE9B4DE6C9"/>
  </w:style>
  <w:style w:type="paragraph" w:customStyle="1" w:styleId="F34506F8535F440EB31FEB85B0B1C30A">
    <w:name w:val="F34506F8535F440EB31FEB85B0B1C30A"/>
  </w:style>
  <w:style w:type="paragraph" w:customStyle="1" w:styleId="C68980B7567943F191471A3169B66DC3">
    <w:name w:val="C68980B7567943F191471A3169B66DC3"/>
  </w:style>
  <w:style w:type="paragraph" w:customStyle="1" w:styleId="8C5B6261252C4A36A319B8DFDB0F0E19">
    <w:name w:val="8C5B6261252C4A36A319B8DFDB0F0E19"/>
  </w:style>
  <w:style w:type="paragraph" w:customStyle="1" w:styleId="04D1D2723FE842C0B3C7286A32DBF93B">
    <w:name w:val="04D1D2723FE842C0B3C7286A32DBF93B"/>
  </w:style>
  <w:style w:type="paragraph" w:customStyle="1" w:styleId="E587D51AE6AF422FBBD643B615BDCCB6">
    <w:name w:val="E587D51AE6AF422FBBD643B615BDCCB6"/>
  </w:style>
  <w:style w:type="paragraph" w:customStyle="1" w:styleId="4169CD689FED421EB11609DA6BF07D9A">
    <w:name w:val="4169CD689FED421EB11609DA6BF07D9A"/>
  </w:style>
  <w:style w:type="paragraph" w:customStyle="1" w:styleId="94A9655560084720A437A6E2AB790603">
    <w:name w:val="94A9655560084720A437A6E2AB790603"/>
  </w:style>
  <w:style w:type="paragraph" w:customStyle="1" w:styleId="25BA4A59A24F4853AC6E77C038C62268">
    <w:name w:val="25BA4A59A24F4853AC6E77C038C62268"/>
  </w:style>
  <w:style w:type="paragraph" w:customStyle="1" w:styleId="C64483D2543C465A936155D02EFAE758">
    <w:name w:val="C64483D2543C465A936155D02EFAE758"/>
  </w:style>
  <w:style w:type="paragraph" w:customStyle="1" w:styleId="D96E96EC6B064A9489A3860B51DCC89D">
    <w:name w:val="D96E96EC6B064A9489A3860B51DCC89D"/>
  </w:style>
  <w:style w:type="paragraph" w:customStyle="1" w:styleId="48649A08AFCC49D68B636606860538AA">
    <w:name w:val="48649A08AFCC49D68B636606860538AA"/>
  </w:style>
  <w:style w:type="paragraph" w:customStyle="1" w:styleId="BC7D59C071CE4C308EA32EB95FBB4DF4">
    <w:name w:val="BC7D59C071CE4C308EA32EB95FBB4DF4"/>
  </w:style>
  <w:style w:type="paragraph" w:customStyle="1" w:styleId="FF233CCA59EF48E5A6C6F161D4DFB776">
    <w:name w:val="FF233CCA59EF48E5A6C6F161D4DFB776"/>
  </w:style>
  <w:style w:type="paragraph" w:customStyle="1" w:styleId="39B49DF7D8A44CC297276694AE6DE8AB">
    <w:name w:val="39B49DF7D8A44CC297276694AE6DE8AB"/>
  </w:style>
  <w:style w:type="paragraph" w:customStyle="1" w:styleId="18B4C9CEE62E4C0ABE704E3B2F71B78C">
    <w:name w:val="18B4C9CEE62E4C0ABE704E3B2F71B78C"/>
  </w:style>
  <w:style w:type="paragraph" w:customStyle="1" w:styleId="B0EF9B74D0AF46D19FD2166465330021">
    <w:name w:val="B0EF9B74D0AF46D19FD2166465330021"/>
  </w:style>
  <w:style w:type="paragraph" w:customStyle="1" w:styleId="DC34F5BD4A274F4891F35CD121501193">
    <w:name w:val="DC34F5BD4A274F4891F35CD121501193"/>
  </w:style>
  <w:style w:type="paragraph" w:customStyle="1" w:styleId="E4404F6F300C4593B4678CC6A5AF4C04">
    <w:name w:val="E4404F6F300C4593B4678CC6A5AF4C04"/>
  </w:style>
  <w:style w:type="paragraph" w:customStyle="1" w:styleId="2DD9B21EB86D4FBCBC1D7AA2A0DC98CC">
    <w:name w:val="2DD9B21EB86D4FBCBC1D7AA2A0DC98CC"/>
  </w:style>
  <w:style w:type="paragraph" w:customStyle="1" w:styleId="F0410DCC558A48FBB5FD53A37BA3F8D9">
    <w:name w:val="F0410DCC558A48FBB5FD53A37BA3F8D9"/>
  </w:style>
  <w:style w:type="paragraph" w:customStyle="1" w:styleId="EA99329460A1491C8BB79E897E459A5D">
    <w:name w:val="EA99329460A1491C8BB79E897E459A5D"/>
  </w:style>
  <w:style w:type="paragraph" w:customStyle="1" w:styleId="083B771FE9F84CEEA6AABC4D9D727EFD">
    <w:name w:val="083B771FE9F84CEEA6AABC4D9D727EFD"/>
  </w:style>
  <w:style w:type="paragraph" w:customStyle="1" w:styleId="F67CF27024F04A5B896E156DCA33C8DC">
    <w:name w:val="F67CF27024F04A5B896E156DCA33C8DC"/>
  </w:style>
  <w:style w:type="paragraph" w:customStyle="1" w:styleId="7269FF0D25B049E1BEE5BDB534955300">
    <w:name w:val="7269FF0D25B049E1BEE5BDB534955300"/>
  </w:style>
  <w:style w:type="paragraph" w:customStyle="1" w:styleId="0921FEE083FA47B28F7A4EB598140F28">
    <w:name w:val="0921FEE083FA47B28F7A4EB598140F28"/>
  </w:style>
  <w:style w:type="paragraph" w:customStyle="1" w:styleId="AA91645EFC424ED9A12214D96C772AAE">
    <w:name w:val="AA91645EFC424ED9A12214D96C772AAE"/>
  </w:style>
  <w:style w:type="paragraph" w:customStyle="1" w:styleId="82FA594BA2DB4192BB273676F47FBD88">
    <w:name w:val="82FA594BA2DB4192BB273676F47FBD88"/>
  </w:style>
  <w:style w:type="paragraph" w:customStyle="1" w:styleId="6B774B45894B455BB7F37CEC4148C76A">
    <w:name w:val="6B774B45894B455BB7F37CEC4148C76A"/>
  </w:style>
  <w:style w:type="paragraph" w:customStyle="1" w:styleId="A62B5425FDB4439F82B08998966F96CA">
    <w:name w:val="A62B5425FDB4439F82B08998966F96CA"/>
  </w:style>
  <w:style w:type="paragraph" w:customStyle="1" w:styleId="693965539C484FC8A9F0354609F9D737">
    <w:name w:val="693965539C484FC8A9F0354609F9D737"/>
  </w:style>
  <w:style w:type="paragraph" w:customStyle="1" w:styleId="65A0D9E69CCB4E9E941C7E1B54C96535">
    <w:name w:val="65A0D9E69CCB4E9E941C7E1B54C96535"/>
  </w:style>
  <w:style w:type="paragraph" w:customStyle="1" w:styleId="76A3A6DA352848EC88267210B3CDA6FB">
    <w:name w:val="76A3A6DA352848EC88267210B3CDA6FB"/>
  </w:style>
  <w:style w:type="paragraph" w:customStyle="1" w:styleId="3DF4C60EAA9D426585CDAFA7B00AD844">
    <w:name w:val="3DF4C60EAA9D426585CDAFA7B00AD844"/>
  </w:style>
  <w:style w:type="paragraph" w:customStyle="1" w:styleId="EE18C5A20629494BAB16311BD956D4A0">
    <w:name w:val="EE18C5A20629494BAB16311BD956D4A0"/>
  </w:style>
  <w:style w:type="paragraph" w:customStyle="1" w:styleId="E07D7ED5BD3F48738A04CC0FC3829489">
    <w:name w:val="E07D7ED5BD3F48738A04CC0FC3829489"/>
  </w:style>
  <w:style w:type="paragraph" w:customStyle="1" w:styleId="66C805049115450480D3A05BFABFA85E">
    <w:name w:val="66C805049115450480D3A05BFABFA85E"/>
  </w:style>
  <w:style w:type="paragraph" w:customStyle="1" w:styleId="4BD3623351CA4425B6828351386A3E69">
    <w:name w:val="4BD3623351CA4425B6828351386A3E69"/>
  </w:style>
  <w:style w:type="paragraph" w:customStyle="1" w:styleId="86A78F210E454D9A8FA863BC4C2AA2D9">
    <w:name w:val="86A78F210E454D9A8FA863BC4C2AA2D9"/>
  </w:style>
  <w:style w:type="paragraph" w:customStyle="1" w:styleId="0591DA19AA01470A8D84369CCB271294">
    <w:name w:val="0591DA19AA01470A8D84369CCB271294"/>
  </w:style>
  <w:style w:type="paragraph" w:customStyle="1" w:styleId="C566C11A4738499C8CCB487B2EBC8D08">
    <w:name w:val="C566C11A4738499C8CCB487B2EBC8D08"/>
  </w:style>
  <w:style w:type="paragraph" w:customStyle="1" w:styleId="46D2BD0204F246E09AF58B7E65B4252A">
    <w:name w:val="46D2BD0204F246E09AF58B7E65B4252A"/>
  </w:style>
  <w:style w:type="paragraph" w:customStyle="1" w:styleId="B77DEBB6AF7D42598F12F34DFC4346A5">
    <w:name w:val="B77DEBB6AF7D42598F12F34DFC4346A5"/>
  </w:style>
  <w:style w:type="paragraph" w:customStyle="1" w:styleId="7973EB9B25E24ED18519B78F4F3F7713">
    <w:name w:val="7973EB9B25E24ED18519B78F4F3F7713"/>
  </w:style>
  <w:style w:type="paragraph" w:customStyle="1" w:styleId="946BC48CE0DA46F09F2F1536040DD8D4">
    <w:name w:val="946BC48CE0DA46F09F2F1536040DD8D4"/>
  </w:style>
  <w:style w:type="paragraph" w:customStyle="1" w:styleId="FCD9654F06E24AC692C85F3A74B9BAE3">
    <w:name w:val="FCD9654F06E24AC692C85F3A74B9BAE3"/>
  </w:style>
  <w:style w:type="paragraph" w:customStyle="1" w:styleId="BB275F1A16144AAC9D0E3AE4F7EB16A5">
    <w:name w:val="BB275F1A16144AAC9D0E3AE4F7EB16A5"/>
  </w:style>
  <w:style w:type="paragraph" w:customStyle="1" w:styleId="CF3413E8421E482C91CC4299ED301BC4">
    <w:name w:val="CF3413E8421E482C91CC4299ED301BC4"/>
  </w:style>
  <w:style w:type="paragraph" w:customStyle="1" w:styleId="89CDCF2FBD1A44D6B85A565F770F2625">
    <w:name w:val="89CDCF2FBD1A44D6B85A565F770F2625"/>
  </w:style>
  <w:style w:type="paragraph" w:customStyle="1" w:styleId="57C60DDC15974D4AAB89CA85BC4C1675">
    <w:name w:val="57C60DDC15974D4AAB89CA85BC4C1675"/>
  </w:style>
  <w:style w:type="paragraph" w:customStyle="1" w:styleId="FDD04210E59942E88B40B4E0149B6931">
    <w:name w:val="FDD04210E59942E88B40B4E0149B6931"/>
  </w:style>
  <w:style w:type="paragraph" w:customStyle="1" w:styleId="7713DF0C7B254543A69FD5F64D9B7312">
    <w:name w:val="7713DF0C7B254543A69FD5F64D9B7312"/>
  </w:style>
  <w:style w:type="paragraph" w:customStyle="1" w:styleId="D32AE06C66CC409A9F5EC1C814FBEE09">
    <w:name w:val="D32AE06C66CC409A9F5EC1C814FBEE09"/>
  </w:style>
  <w:style w:type="paragraph" w:customStyle="1" w:styleId="E9E2A5D1247141FB9CF74DF6DEEC2D83">
    <w:name w:val="E9E2A5D1247141FB9CF74DF6DEEC2D83"/>
  </w:style>
  <w:style w:type="paragraph" w:customStyle="1" w:styleId="DBFEC47F5BCB4675A97F8215078E3905">
    <w:name w:val="DBFEC47F5BCB4675A97F8215078E3905"/>
  </w:style>
  <w:style w:type="paragraph" w:customStyle="1" w:styleId="0E4E25BDCC7C41558E193ECC1DDDEF53">
    <w:name w:val="0E4E25BDCC7C41558E193ECC1DDDEF53"/>
  </w:style>
  <w:style w:type="paragraph" w:customStyle="1" w:styleId="85A4F8B665BF4710A257254893CCB61E">
    <w:name w:val="85A4F8B665BF4710A257254893CCB61E"/>
  </w:style>
  <w:style w:type="paragraph" w:customStyle="1" w:styleId="D982D353499043F3BC18DB720F4147E2">
    <w:name w:val="D982D353499043F3BC18DB720F4147E2"/>
  </w:style>
  <w:style w:type="paragraph" w:customStyle="1" w:styleId="DF4830DD1E274A1997144D95C7D049D4">
    <w:name w:val="DF4830DD1E274A1997144D95C7D049D4"/>
  </w:style>
  <w:style w:type="paragraph" w:customStyle="1" w:styleId="45B9AE35D31A46E9880FF0AB8953E027">
    <w:name w:val="45B9AE35D31A46E9880FF0AB8953E027"/>
  </w:style>
  <w:style w:type="paragraph" w:customStyle="1" w:styleId="FD2FC9473A7C464EAB9C1DBD23D15485">
    <w:name w:val="FD2FC9473A7C464EAB9C1DBD23D15485"/>
    <w:rsid w:val="008111AE"/>
  </w:style>
  <w:style w:type="paragraph" w:customStyle="1" w:styleId="EE054083AA43477FB94E710D7ACF3B96">
    <w:name w:val="EE054083AA43477FB94E710D7ACF3B96"/>
    <w:rsid w:val="008111AE"/>
  </w:style>
  <w:style w:type="paragraph" w:customStyle="1" w:styleId="7CFB927A8B8A44C69FC848FCCD3BB74E">
    <w:name w:val="7CFB927A8B8A44C69FC848FCCD3BB74E"/>
    <w:rsid w:val="008111AE"/>
  </w:style>
  <w:style w:type="paragraph" w:customStyle="1" w:styleId="B7A51EC13E0B4194A0FDA457E017517E">
    <w:name w:val="B7A51EC13E0B4194A0FDA457E017517E"/>
    <w:rsid w:val="008111AE"/>
  </w:style>
  <w:style w:type="paragraph" w:customStyle="1" w:styleId="985A48443183490AA1C3EFF74258DD0C">
    <w:name w:val="985A48443183490AA1C3EFF74258DD0C"/>
    <w:rsid w:val="008111AE"/>
  </w:style>
  <w:style w:type="paragraph" w:customStyle="1" w:styleId="18B0BD8331CA4687954AB2F21F8E45D9">
    <w:name w:val="18B0BD8331CA4687954AB2F21F8E45D9"/>
    <w:rsid w:val="008111AE"/>
  </w:style>
  <w:style w:type="paragraph" w:customStyle="1" w:styleId="EB8198E21B7349819A2793545E5794D0">
    <w:name w:val="EB8198E21B7349819A2793545E5794D0"/>
    <w:rsid w:val="008111AE"/>
  </w:style>
  <w:style w:type="paragraph" w:customStyle="1" w:styleId="41FD5B622041496C82B20A14B5F46408">
    <w:name w:val="41FD5B622041496C82B20A14B5F46408"/>
    <w:rsid w:val="008111AE"/>
  </w:style>
  <w:style w:type="paragraph" w:customStyle="1" w:styleId="B7B35B4267D04EF7BDAFED800853BE09">
    <w:name w:val="B7B35B4267D04EF7BDAFED800853BE09"/>
    <w:rsid w:val="008111AE"/>
  </w:style>
  <w:style w:type="paragraph" w:customStyle="1" w:styleId="3D08DA1408FF44DC83C940AD2BAB5F8C">
    <w:name w:val="3D08DA1408FF44DC83C940AD2BAB5F8C"/>
    <w:rsid w:val="008111AE"/>
  </w:style>
  <w:style w:type="paragraph" w:customStyle="1" w:styleId="CAEC45E2AE814793AB4D5F074E125C14">
    <w:name w:val="CAEC45E2AE814793AB4D5F074E125C14"/>
    <w:rsid w:val="008111AE"/>
  </w:style>
  <w:style w:type="paragraph" w:customStyle="1" w:styleId="A58A5E7EB6574AB6900F930E620F7F3A">
    <w:name w:val="A58A5E7EB6574AB6900F930E620F7F3A"/>
    <w:rsid w:val="008111AE"/>
  </w:style>
  <w:style w:type="paragraph" w:customStyle="1" w:styleId="B13DB319805648A188BAC09565D8025E">
    <w:name w:val="B13DB319805648A188BAC09565D8025E"/>
    <w:rsid w:val="008111AE"/>
  </w:style>
  <w:style w:type="paragraph" w:customStyle="1" w:styleId="83453621701648AF882DF16282554DAC">
    <w:name w:val="83453621701648AF882DF16282554DAC"/>
    <w:rsid w:val="008111AE"/>
  </w:style>
  <w:style w:type="paragraph" w:customStyle="1" w:styleId="F9AF946444B447B4AD81BE54B94E9E39">
    <w:name w:val="F9AF946444B447B4AD81BE54B94E9E39"/>
    <w:rsid w:val="008111AE"/>
  </w:style>
  <w:style w:type="paragraph" w:customStyle="1" w:styleId="AF2C792FE5E64DE5ADDCE40D3A5D6C2C">
    <w:name w:val="AF2C792FE5E64DE5ADDCE40D3A5D6C2C"/>
    <w:rsid w:val="008111AE"/>
  </w:style>
  <w:style w:type="paragraph" w:customStyle="1" w:styleId="0251E74233234E0DA171C40C74044478">
    <w:name w:val="0251E74233234E0DA171C40C74044478"/>
    <w:rsid w:val="008111AE"/>
  </w:style>
  <w:style w:type="paragraph" w:customStyle="1" w:styleId="46D52E6390F4411EBBE70142709BD9E1">
    <w:name w:val="46D52E6390F4411EBBE70142709BD9E1"/>
    <w:rsid w:val="008111AE"/>
  </w:style>
  <w:style w:type="paragraph" w:customStyle="1" w:styleId="A23B03EB2DFA493F912A387B99736846">
    <w:name w:val="A23B03EB2DFA493F912A387B99736846"/>
    <w:rsid w:val="008111AE"/>
  </w:style>
  <w:style w:type="paragraph" w:customStyle="1" w:styleId="1A28EB2461674937B866A361CF73B616">
    <w:name w:val="1A28EB2461674937B866A361CF73B616"/>
    <w:rsid w:val="008111AE"/>
  </w:style>
  <w:style w:type="paragraph" w:customStyle="1" w:styleId="B689EB92FB264A53AFEF7E95CAA329B6">
    <w:name w:val="B689EB92FB264A53AFEF7E95CAA329B6"/>
    <w:rsid w:val="008111AE"/>
  </w:style>
  <w:style w:type="paragraph" w:customStyle="1" w:styleId="BF5F8884DA8640CB86DD566E3F3A476C">
    <w:name w:val="BF5F8884DA8640CB86DD566E3F3A476C"/>
    <w:rsid w:val="008111AE"/>
  </w:style>
  <w:style w:type="paragraph" w:customStyle="1" w:styleId="CA189C53E1F6484D85CA1B5E65242823">
    <w:name w:val="CA189C53E1F6484D85CA1B5E65242823"/>
    <w:rsid w:val="008111AE"/>
  </w:style>
  <w:style w:type="paragraph" w:customStyle="1" w:styleId="43601BABEC784F67A2204C00AD9F95FD">
    <w:name w:val="43601BABEC784F67A2204C00AD9F95FD"/>
    <w:rsid w:val="008111AE"/>
  </w:style>
  <w:style w:type="paragraph" w:customStyle="1" w:styleId="F5D266F17437427D9521339C412D8009">
    <w:name w:val="F5D266F17437427D9521339C412D8009"/>
    <w:rsid w:val="008111AE"/>
  </w:style>
  <w:style w:type="paragraph" w:customStyle="1" w:styleId="77CF92275913467E9C7EF041C70E96E5">
    <w:name w:val="77CF92275913467E9C7EF041C70E96E5"/>
    <w:rsid w:val="008111AE"/>
  </w:style>
  <w:style w:type="paragraph" w:customStyle="1" w:styleId="0CCB29C74EC046F0869F845C704F845D">
    <w:name w:val="0CCB29C74EC046F0869F845C704F845D"/>
    <w:rsid w:val="008111AE"/>
  </w:style>
  <w:style w:type="paragraph" w:customStyle="1" w:styleId="DC56B438A6804904B412AE79DFCF2DA9">
    <w:name w:val="DC56B438A6804904B412AE79DFCF2DA9"/>
    <w:rsid w:val="008111AE"/>
  </w:style>
  <w:style w:type="paragraph" w:customStyle="1" w:styleId="4EF5AFF137C0427C849E9741DE9001E1">
    <w:name w:val="4EF5AFF137C0427C849E9741DE9001E1"/>
    <w:rsid w:val="008111AE"/>
  </w:style>
  <w:style w:type="paragraph" w:customStyle="1" w:styleId="9491D80DAA3648CE9611A9ADDB245ED9">
    <w:name w:val="9491D80DAA3648CE9611A9ADDB245ED9"/>
    <w:rsid w:val="008111AE"/>
  </w:style>
  <w:style w:type="paragraph" w:customStyle="1" w:styleId="B6C0333B61264263B96B5C5FC68EABC6">
    <w:name w:val="B6C0333B61264263B96B5C5FC68EABC6"/>
    <w:rsid w:val="008111AE"/>
  </w:style>
  <w:style w:type="paragraph" w:customStyle="1" w:styleId="A8FF264442C142DDB4EC48195FA371FD">
    <w:name w:val="A8FF264442C142DDB4EC48195FA371FD"/>
    <w:rsid w:val="008111AE"/>
  </w:style>
  <w:style w:type="paragraph" w:customStyle="1" w:styleId="48C1173D540B4C0988878891A1E1E459">
    <w:name w:val="48C1173D540B4C0988878891A1E1E459"/>
    <w:rsid w:val="008111AE"/>
  </w:style>
  <w:style w:type="paragraph" w:customStyle="1" w:styleId="FAC9FFFD9908463DB4097AC406C09E18">
    <w:name w:val="FAC9FFFD9908463DB4097AC406C09E18"/>
    <w:rsid w:val="008111AE"/>
  </w:style>
  <w:style w:type="paragraph" w:customStyle="1" w:styleId="0EA988CFC13544448F52A22A9146F7DD">
    <w:name w:val="0EA988CFC13544448F52A22A9146F7DD"/>
    <w:rsid w:val="008111AE"/>
  </w:style>
  <w:style w:type="paragraph" w:customStyle="1" w:styleId="85610C51D99844389DB368243B4AE587">
    <w:name w:val="85610C51D99844389DB368243B4AE587"/>
    <w:rsid w:val="008111AE"/>
  </w:style>
  <w:style w:type="paragraph" w:customStyle="1" w:styleId="FA6547BD3DCB494FBF234DE4AC14508D">
    <w:name w:val="FA6547BD3DCB494FBF234DE4AC14508D"/>
    <w:rsid w:val="008111AE"/>
  </w:style>
  <w:style w:type="paragraph" w:customStyle="1" w:styleId="6625F71A1B3544259F6336AFF789889C">
    <w:name w:val="6625F71A1B3544259F6336AFF789889C"/>
    <w:rsid w:val="008111AE"/>
  </w:style>
  <w:style w:type="paragraph" w:customStyle="1" w:styleId="55D1C075500241AABEFF6F60C9F95ECD">
    <w:name w:val="55D1C075500241AABEFF6F60C9F95ECD"/>
    <w:rsid w:val="008111AE"/>
  </w:style>
  <w:style w:type="paragraph" w:customStyle="1" w:styleId="89BC05AAA2CD4C38A1856C68DD16464C">
    <w:name w:val="89BC05AAA2CD4C38A1856C68DD16464C"/>
    <w:rsid w:val="008111AE"/>
  </w:style>
  <w:style w:type="paragraph" w:customStyle="1" w:styleId="0BDE2DFCBE7843FDAD7FF90679F29B1A">
    <w:name w:val="0BDE2DFCBE7843FDAD7FF90679F29B1A"/>
    <w:rsid w:val="008111AE"/>
  </w:style>
  <w:style w:type="paragraph" w:customStyle="1" w:styleId="BDDF1D5BBAC845B497F39FACEF02F04E">
    <w:name w:val="BDDF1D5BBAC845B497F39FACEF02F04E"/>
    <w:rsid w:val="008111AE"/>
  </w:style>
  <w:style w:type="paragraph" w:customStyle="1" w:styleId="1196CD7F5DDB44EEBCFDE4ECF0246ACA">
    <w:name w:val="1196CD7F5DDB44EEBCFDE4ECF0246ACA"/>
    <w:rsid w:val="008111AE"/>
  </w:style>
  <w:style w:type="paragraph" w:customStyle="1" w:styleId="E9C3A7DE0A564DBFA9740C5370AF6F77">
    <w:name w:val="E9C3A7DE0A564DBFA9740C5370AF6F77"/>
    <w:rsid w:val="008111AE"/>
  </w:style>
  <w:style w:type="paragraph" w:customStyle="1" w:styleId="C154C3E2160B424D881F60F25F7D1C14">
    <w:name w:val="C154C3E2160B424D881F60F25F7D1C14"/>
    <w:rsid w:val="008111AE"/>
  </w:style>
  <w:style w:type="paragraph" w:customStyle="1" w:styleId="88E9EA33C9F04FE2BB9DB099BABFF1F0">
    <w:name w:val="88E9EA33C9F04FE2BB9DB099BABFF1F0"/>
    <w:rsid w:val="008111AE"/>
  </w:style>
  <w:style w:type="paragraph" w:customStyle="1" w:styleId="3536B6D4A997475D8C4E429E26474DB5">
    <w:name w:val="3536B6D4A997475D8C4E429E26474DB5"/>
    <w:rsid w:val="008111AE"/>
  </w:style>
  <w:style w:type="paragraph" w:customStyle="1" w:styleId="FC33D2FE80984AF9B2EBBC67CD1DEFD3">
    <w:name w:val="FC33D2FE80984AF9B2EBBC67CD1DEFD3"/>
    <w:rsid w:val="008111AE"/>
  </w:style>
  <w:style w:type="paragraph" w:customStyle="1" w:styleId="B868F95007B548EA87C87E31839F70B0">
    <w:name w:val="B868F95007B548EA87C87E31839F70B0"/>
    <w:rsid w:val="008111AE"/>
  </w:style>
  <w:style w:type="paragraph" w:customStyle="1" w:styleId="CDA8402159734E3CBABF942F47B5C401">
    <w:name w:val="CDA8402159734E3CBABF942F47B5C401"/>
    <w:rsid w:val="008111AE"/>
  </w:style>
  <w:style w:type="paragraph" w:customStyle="1" w:styleId="A7AD5301118F420C9F025AF7BBFF3255">
    <w:name w:val="A7AD5301118F420C9F025AF7BBFF3255"/>
    <w:rsid w:val="008111AE"/>
  </w:style>
  <w:style w:type="paragraph" w:customStyle="1" w:styleId="B6409191C83B4F3EBC95C8547DF6AEC0">
    <w:name w:val="B6409191C83B4F3EBC95C8547DF6AEC0"/>
    <w:rsid w:val="008111AE"/>
  </w:style>
  <w:style w:type="paragraph" w:customStyle="1" w:styleId="877D5F5999F64AC493954FF02051A83B">
    <w:name w:val="877D5F5999F64AC493954FF02051A83B"/>
    <w:rsid w:val="008111AE"/>
  </w:style>
  <w:style w:type="paragraph" w:customStyle="1" w:styleId="788631C864F94BCBABCB614E901ABE42">
    <w:name w:val="788631C864F94BCBABCB614E901ABE42"/>
    <w:rsid w:val="008111AE"/>
  </w:style>
  <w:style w:type="paragraph" w:customStyle="1" w:styleId="F152F0581D8D46D89F21C6FDF6609B02">
    <w:name w:val="F152F0581D8D46D89F21C6FDF6609B02"/>
    <w:rsid w:val="008111AE"/>
  </w:style>
  <w:style w:type="paragraph" w:customStyle="1" w:styleId="3F84D3CFA9DE4AADB46453D3707B842A">
    <w:name w:val="3F84D3CFA9DE4AADB46453D3707B842A"/>
    <w:rsid w:val="008111AE"/>
  </w:style>
  <w:style w:type="paragraph" w:customStyle="1" w:styleId="6308E71A6CA34207936539B011A33088">
    <w:name w:val="6308E71A6CA34207936539B011A33088"/>
    <w:rsid w:val="008111AE"/>
  </w:style>
  <w:style w:type="paragraph" w:customStyle="1" w:styleId="8C1CFF49CBA04B1CABFE6EA518E5968B">
    <w:name w:val="8C1CFF49CBA04B1CABFE6EA518E5968B"/>
    <w:rsid w:val="008111AE"/>
  </w:style>
  <w:style w:type="paragraph" w:customStyle="1" w:styleId="085C6CDFCCBA45D08B20FD0C8005EF99">
    <w:name w:val="085C6CDFCCBA45D08B20FD0C8005EF99"/>
    <w:rsid w:val="008111AE"/>
  </w:style>
  <w:style w:type="paragraph" w:customStyle="1" w:styleId="6914DD41E3194E5CAFEAD792732E6889">
    <w:name w:val="6914DD41E3194E5CAFEAD792732E6889"/>
    <w:rsid w:val="008111AE"/>
  </w:style>
  <w:style w:type="paragraph" w:customStyle="1" w:styleId="21361A8FF12A40349276F2456960C728">
    <w:name w:val="21361A8FF12A40349276F2456960C728"/>
    <w:rsid w:val="008111AE"/>
  </w:style>
  <w:style w:type="paragraph" w:customStyle="1" w:styleId="A4148E357AA2424BB7A0DC27C0A436A2">
    <w:name w:val="A4148E357AA2424BB7A0DC27C0A436A2"/>
    <w:rsid w:val="008111AE"/>
  </w:style>
  <w:style w:type="paragraph" w:customStyle="1" w:styleId="79A3D8C8CD7C4229B760CCDF5E0447A1">
    <w:name w:val="79A3D8C8CD7C4229B760CCDF5E0447A1"/>
    <w:rsid w:val="008111AE"/>
  </w:style>
  <w:style w:type="paragraph" w:customStyle="1" w:styleId="9393EAC0A72641148234433080BBAD4D">
    <w:name w:val="9393EAC0A72641148234433080BBAD4D"/>
    <w:rsid w:val="008111AE"/>
  </w:style>
  <w:style w:type="paragraph" w:customStyle="1" w:styleId="59508B61C0654E14A187E1AE48723432">
    <w:name w:val="59508B61C0654E14A187E1AE48723432"/>
    <w:rsid w:val="008111AE"/>
  </w:style>
  <w:style w:type="paragraph" w:customStyle="1" w:styleId="ABB30821E40F480AB1140267208C61F9">
    <w:name w:val="ABB30821E40F480AB1140267208C61F9"/>
    <w:rsid w:val="008111AE"/>
  </w:style>
  <w:style w:type="paragraph" w:customStyle="1" w:styleId="876FE3BA7DD449628011B1B79EDC1DAA">
    <w:name w:val="876FE3BA7DD449628011B1B79EDC1DAA"/>
    <w:rsid w:val="008111AE"/>
  </w:style>
  <w:style w:type="paragraph" w:customStyle="1" w:styleId="CFB528B8872046118B0065D2BB32903E">
    <w:name w:val="CFB528B8872046118B0065D2BB32903E"/>
    <w:rsid w:val="008111AE"/>
  </w:style>
  <w:style w:type="paragraph" w:customStyle="1" w:styleId="C4C3AAA98A5747E9B6AE00392622DBDA">
    <w:name w:val="C4C3AAA98A5747E9B6AE00392622DBDA"/>
    <w:rsid w:val="008111AE"/>
  </w:style>
  <w:style w:type="paragraph" w:customStyle="1" w:styleId="251C299338FB4A8BACC1279A3E49127A">
    <w:name w:val="251C299338FB4A8BACC1279A3E49127A"/>
    <w:rsid w:val="008111AE"/>
  </w:style>
  <w:style w:type="paragraph" w:customStyle="1" w:styleId="1C6F518A8F7A4202BBB76F63ABCABE6E">
    <w:name w:val="1C6F518A8F7A4202BBB76F63ABCABE6E"/>
    <w:rsid w:val="008111AE"/>
  </w:style>
  <w:style w:type="paragraph" w:customStyle="1" w:styleId="A024DEF7233D4A1E93086416AA446ECD">
    <w:name w:val="A024DEF7233D4A1E93086416AA446ECD"/>
    <w:rsid w:val="008111AE"/>
  </w:style>
  <w:style w:type="paragraph" w:customStyle="1" w:styleId="898564485F194509966BACEA845997AA">
    <w:name w:val="898564485F194509966BACEA845997AA"/>
    <w:rsid w:val="008111AE"/>
  </w:style>
  <w:style w:type="paragraph" w:customStyle="1" w:styleId="223DCB09074D4E23B42E40EC00E54C22">
    <w:name w:val="223DCB09074D4E23B42E40EC00E54C22"/>
    <w:rsid w:val="008111AE"/>
  </w:style>
  <w:style w:type="paragraph" w:customStyle="1" w:styleId="951A7E9EFA114145B46CB924F1274973">
    <w:name w:val="951A7E9EFA114145B46CB924F1274973"/>
    <w:rsid w:val="008111AE"/>
  </w:style>
  <w:style w:type="paragraph" w:customStyle="1" w:styleId="3E9CFD415D1242F98F2C55F33704E519">
    <w:name w:val="3E9CFD415D1242F98F2C55F33704E519"/>
    <w:rsid w:val="008111AE"/>
  </w:style>
  <w:style w:type="paragraph" w:customStyle="1" w:styleId="C450D6CEFB8B4B41BAC542D98D05ED06">
    <w:name w:val="C450D6CEFB8B4B41BAC542D98D05ED06"/>
    <w:rsid w:val="008111AE"/>
  </w:style>
  <w:style w:type="paragraph" w:customStyle="1" w:styleId="8575D79EC75646CD83BD43BF6A4C9B7E">
    <w:name w:val="8575D79EC75646CD83BD43BF6A4C9B7E"/>
    <w:rsid w:val="008111AE"/>
  </w:style>
  <w:style w:type="paragraph" w:customStyle="1" w:styleId="BCF85B00A1AB4AE89CD7877ED1369555">
    <w:name w:val="BCF85B00A1AB4AE89CD7877ED1369555"/>
    <w:rsid w:val="008111AE"/>
  </w:style>
  <w:style w:type="paragraph" w:customStyle="1" w:styleId="AE67398174AE4D1B985A30B6BE44C965">
    <w:name w:val="AE67398174AE4D1B985A30B6BE44C965"/>
    <w:rsid w:val="008111AE"/>
  </w:style>
  <w:style w:type="paragraph" w:customStyle="1" w:styleId="1E23F499997A41899CDF1067E48ABCCB">
    <w:name w:val="1E23F499997A41899CDF1067E48ABCCB"/>
    <w:rsid w:val="008111AE"/>
  </w:style>
  <w:style w:type="paragraph" w:customStyle="1" w:styleId="5A5A33AE21EB45DCA863E7D9666F6418">
    <w:name w:val="5A5A33AE21EB45DCA863E7D9666F6418"/>
    <w:rsid w:val="008111AE"/>
  </w:style>
  <w:style w:type="paragraph" w:customStyle="1" w:styleId="B424D95B204D4E1BBE388B2B3D7B3337">
    <w:name w:val="B424D95B204D4E1BBE388B2B3D7B3337"/>
    <w:rsid w:val="008111AE"/>
  </w:style>
  <w:style w:type="paragraph" w:customStyle="1" w:styleId="D85457A3379E4BA88FCDBA970C822E40">
    <w:name w:val="D85457A3379E4BA88FCDBA970C822E40"/>
    <w:rsid w:val="008111AE"/>
  </w:style>
  <w:style w:type="paragraph" w:customStyle="1" w:styleId="328734C86A3C46E5867BEC59BD7DDAE0">
    <w:name w:val="328734C86A3C46E5867BEC59BD7DDAE0"/>
    <w:rsid w:val="008111AE"/>
  </w:style>
  <w:style w:type="paragraph" w:customStyle="1" w:styleId="9C162D7E51904DE8838569E7801E0DDF">
    <w:name w:val="9C162D7E51904DE8838569E7801E0DDF"/>
    <w:rsid w:val="008111AE"/>
  </w:style>
  <w:style w:type="paragraph" w:customStyle="1" w:styleId="EF4D1A36BCC64C1D8EDC9DBBF71EC525">
    <w:name w:val="EF4D1A36BCC64C1D8EDC9DBBF71EC525"/>
    <w:rsid w:val="008111AE"/>
  </w:style>
  <w:style w:type="paragraph" w:customStyle="1" w:styleId="E379DC386C2C4F118B445E9B1D98088F">
    <w:name w:val="E379DC386C2C4F118B445E9B1D98088F"/>
    <w:rsid w:val="008111AE"/>
  </w:style>
  <w:style w:type="paragraph" w:customStyle="1" w:styleId="4705360BD9F04483B753F6AB35F4DC26">
    <w:name w:val="4705360BD9F04483B753F6AB35F4DC26"/>
    <w:rsid w:val="008111AE"/>
  </w:style>
  <w:style w:type="paragraph" w:customStyle="1" w:styleId="635DD81DA9E9430F83116C87355C35BD">
    <w:name w:val="635DD81DA9E9430F83116C87355C35BD"/>
    <w:rsid w:val="008111AE"/>
  </w:style>
  <w:style w:type="paragraph" w:customStyle="1" w:styleId="3276A1042FB24FD68117C9A80F433EDD">
    <w:name w:val="3276A1042FB24FD68117C9A80F433EDD"/>
    <w:rsid w:val="008111AE"/>
  </w:style>
  <w:style w:type="paragraph" w:customStyle="1" w:styleId="F2E365214B104200A48997CD461A9BDE">
    <w:name w:val="F2E365214B104200A48997CD461A9BDE"/>
    <w:rsid w:val="008111AE"/>
  </w:style>
  <w:style w:type="paragraph" w:customStyle="1" w:styleId="FD3ADCD65FE741BA9004CF71EE0CD2C6">
    <w:name w:val="FD3ADCD65FE741BA9004CF71EE0CD2C6"/>
    <w:rsid w:val="008111AE"/>
  </w:style>
  <w:style w:type="paragraph" w:customStyle="1" w:styleId="2143CA874AEF42EDA2DCCA15A5E71C69">
    <w:name w:val="2143CA874AEF42EDA2DCCA15A5E71C69"/>
    <w:rsid w:val="008111AE"/>
  </w:style>
  <w:style w:type="paragraph" w:customStyle="1" w:styleId="86AA987F5D804736A161642803EE4F87">
    <w:name w:val="86AA987F5D804736A161642803EE4F87"/>
    <w:rsid w:val="008111AE"/>
  </w:style>
  <w:style w:type="paragraph" w:customStyle="1" w:styleId="1210B4D2D48F4EFE85174009D2D5379B">
    <w:name w:val="1210B4D2D48F4EFE85174009D2D5379B"/>
    <w:rsid w:val="008111AE"/>
  </w:style>
  <w:style w:type="paragraph" w:customStyle="1" w:styleId="464CD8DCB6CD43E3989E71D208D5C7E9">
    <w:name w:val="464CD8DCB6CD43E3989E71D208D5C7E9"/>
    <w:rsid w:val="008111AE"/>
  </w:style>
  <w:style w:type="paragraph" w:customStyle="1" w:styleId="88A7D952F9EA415D9D671FCF1BD1E5DB">
    <w:name w:val="88A7D952F9EA415D9D671FCF1BD1E5DB"/>
    <w:rsid w:val="008111AE"/>
  </w:style>
  <w:style w:type="paragraph" w:customStyle="1" w:styleId="60226481A454405F80244888128AB3F4">
    <w:name w:val="60226481A454405F80244888128AB3F4"/>
    <w:rsid w:val="008111AE"/>
  </w:style>
  <w:style w:type="paragraph" w:customStyle="1" w:styleId="01951D1223C84A99957CD6E970430D34">
    <w:name w:val="01951D1223C84A99957CD6E970430D34"/>
    <w:rsid w:val="008111AE"/>
  </w:style>
  <w:style w:type="paragraph" w:customStyle="1" w:styleId="4251A36FFD2548B0B25D9F598B5DA33B">
    <w:name w:val="4251A36FFD2548B0B25D9F598B5DA33B"/>
    <w:rsid w:val="008111AE"/>
  </w:style>
  <w:style w:type="paragraph" w:customStyle="1" w:styleId="0A6A8D6EEABA4D47B789CDB4F03E92BF">
    <w:name w:val="0A6A8D6EEABA4D47B789CDB4F03E92BF"/>
    <w:rsid w:val="008111AE"/>
  </w:style>
  <w:style w:type="paragraph" w:customStyle="1" w:styleId="3C4C9371464E4D78890CA871916ABBDF">
    <w:name w:val="3C4C9371464E4D78890CA871916ABBDF"/>
    <w:rsid w:val="008111AE"/>
  </w:style>
  <w:style w:type="paragraph" w:customStyle="1" w:styleId="A1A41F79454046EB8891433FD6E3414B">
    <w:name w:val="A1A41F79454046EB8891433FD6E3414B"/>
    <w:rsid w:val="008111AE"/>
  </w:style>
  <w:style w:type="paragraph" w:customStyle="1" w:styleId="AA52FC6EEBEB4F43A414ED5A03A4B3BE">
    <w:name w:val="AA52FC6EEBEB4F43A414ED5A03A4B3BE"/>
    <w:rsid w:val="008111AE"/>
  </w:style>
  <w:style w:type="paragraph" w:customStyle="1" w:styleId="9557B4944AD649C28FB374046B487A70">
    <w:name w:val="9557B4944AD649C28FB374046B487A70"/>
    <w:rsid w:val="008111AE"/>
  </w:style>
  <w:style w:type="paragraph" w:customStyle="1" w:styleId="F88656D0182A46D4A875D7F9938C10EF">
    <w:name w:val="F88656D0182A46D4A875D7F9938C10EF"/>
    <w:rsid w:val="008111AE"/>
  </w:style>
  <w:style w:type="paragraph" w:customStyle="1" w:styleId="6EE477E012674592BD631CF18EAD429F">
    <w:name w:val="6EE477E012674592BD631CF18EAD429F"/>
    <w:rsid w:val="008111AE"/>
  </w:style>
  <w:style w:type="paragraph" w:customStyle="1" w:styleId="14C1D414BB9C47828094FCCBDD8EBFEE">
    <w:name w:val="14C1D414BB9C47828094FCCBDD8EBFEE"/>
    <w:rsid w:val="008111AE"/>
  </w:style>
  <w:style w:type="paragraph" w:customStyle="1" w:styleId="1A308B5C2EA9477B8A45D3191AE83B24">
    <w:name w:val="1A308B5C2EA9477B8A45D3191AE83B24"/>
    <w:rsid w:val="008111AE"/>
  </w:style>
  <w:style w:type="paragraph" w:customStyle="1" w:styleId="6C5993B507A2492B97FF29C3CC87380F">
    <w:name w:val="6C5993B507A2492B97FF29C3CC87380F"/>
    <w:rsid w:val="008111AE"/>
  </w:style>
  <w:style w:type="paragraph" w:customStyle="1" w:styleId="1CE4BAADC7F145E0999DEB88B24DE657">
    <w:name w:val="1CE4BAADC7F145E0999DEB88B24DE657"/>
    <w:rsid w:val="008111AE"/>
  </w:style>
  <w:style w:type="paragraph" w:customStyle="1" w:styleId="32E44EA4FAE943318A4E837166D6E7A1">
    <w:name w:val="32E44EA4FAE943318A4E837166D6E7A1"/>
    <w:rsid w:val="008111AE"/>
  </w:style>
  <w:style w:type="paragraph" w:customStyle="1" w:styleId="F6D66663F19E4E08841B6C5AD5577A29">
    <w:name w:val="F6D66663F19E4E08841B6C5AD5577A29"/>
    <w:rsid w:val="008111AE"/>
  </w:style>
  <w:style w:type="paragraph" w:customStyle="1" w:styleId="06531F8C119845BDB2E8F1D5A48592BC">
    <w:name w:val="06531F8C119845BDB2E8F1D5A48592BC"/>
    <w:rsid w:val="008111AE"/>
  </w:style>
  <w:style w:type="paragraph" w:customStyle="1" w:styleId="9D1D0427D5CA4457849C92E85D293419">
    <w:name w:val="9D1D0427D5CA4457849C92E85D293419"/>
    <w:rsid w:val="008111AE"/>
  </w:style>
  <w:style w:type="paragraph" w:customStyle="1" w:styleId="B6FF4D75A13E4C12890F37ABAB55BDB7">
    <w:name w:val="B6FF4D75A13E4C12890F37ABAB55BDB7"/>
    <w:rsid w:val="008111AE"/>
  </w:style>
  <w:style w:type="paragraph" w:customStyle="1" w:styleId="BCA965A846E14B62BCD50913FC7144FF">
    <w:name w:val="BCA965A846E14B62BCD50913FC7144FF"/>
    <w:rsid w:val="008111AE"/>
  </w:style>
  <w:style w:type="paragraph" w:customStyle="1" w:styleId="D19F54A1963C47748677128A24447BD8">
    <w:name w:val="D19F54A1963C47748677128A24447BD8"/>
    <w:rsid w:val="008111AE"/>
  </w:style>
  <w:style w:type="paragraph" w:customStyle="1" w:styleId="1D2AC233AD9146CB8A7B977C1AB0DE2C">
    <w:name w:val="1D2AC233AD9146CB8A7B977C1AB0DE2C"/>
    <w:rsid w:val="008111AE"/>
  </w:style>
  <w:style w:type="paragraph" w:customStyle="1" w:styleId="EE7D4946A79D451E87D9C949C30FB138">
    <w:name w:val="EE7D4946A79D451E87D9C949C30FB138"/>
    <w:rsid w:val="008111AE"/>
  </w:style>
  <w:style w:type="paragraph" w:customStyle="1" w:styleId="5ED2FC39E0F447CFA8C593B8D81843C3">
    <w:name w:val="5ED2FC39E0F447CFA8C593B8D81843C3"/>
    <w:rsid w:val="008111AE"/>
  </w:style>
  <w:style w:type="paragraph" w:customStyle="1" w:styleId="5CB5ADB7581C4F6FAF0B3C1F5A2D7A4C">
    <w:name w:val="5CB5ADB7581C4F6FAF0B3C1F5A2D7A4C"/>
    <w:rsid w:val="008111AE"/>
  </w:style>
  <w:style w:type="paragraph" w:customStyle="1" w:styleId="D91CB335AFB142C9889B08D06ABC3831">
    <w:name w:val="D91CB335AFB142C9889B08D06ABC3831"/>
    <w:rsid w:val="008111AE"/>
  </w:style>
  <w:style w:type="paragraph" w:customStyle="1" w:styleId="D86A3F10BC91484C97A2B0E3AA5E1AB6">
    <w:name w:val="D86A3F10BC91484C97A2B0E3AA5E1AB6"/>
    <w:rsid w:val="008111AE"/>
  </w:style>
  <w:style w:type="paragraph" w:customStyle="1" w:styleId="72242586E3B343009CEB2145EA232067">
    <w:name w:val="72242586E3B343009CEB2145EA232067"/>
    <w:rsid w:val="008111AE"/>
  </w:style>
  <w:style w:type="paragraph" w:customStyle="1" w:styleId="0FB2DC3F71DC4887869653DE337EFDF9">
    <w:name w:val="0FB2DC3F71DC4887869653DE337EFDF9"/>
    <w:rsid w:val="008111AE"/>
  </w:style>
  <w:style w:type="paragraph" w:customStyle="1" w:styleId="BFB2B47395FD4699BAA8F47A06F95F84">
    <w:name w:val="BFB2B47395FD4699BAA8F47A06F95F84"/>
    <w:rsid w:val="008111AE"/>
  </w:style>
  <w:style w:type="paragraph" w:customStyle="1" w:styleId="063A43D6B3B64FEC869088608BBBA29F">
    <w:name w:val="063A43D6B3B64FEC869088608BBBA29F"/>
    <w:rsid w:val="008111AE"/>
  </w:style>
  <w:style w:type="paragraph" w:customStyle="1" w:styleId="FA4DB16E23C04950A0DA82048245ECE8">
    <w:name w:val="FA4DB16E23C04950A0DA82048245ECE8"/>
    <w:rsid w:val="008111AE"/>
  </w:style>
  <w:style w:type="paragraph" w:customStyle="1" w:styleId="50336E01B2DA47FDB86D2610D5F56F64">
    <w:name w:val="50336E01B2DA47FDB86D2610D5F56F64"/>
    <w:rsid w:val="008111AE"/>
  </w:style>
  <w:style w:type="paragraph" w:customStyle="1" w:styleId="892D4694F47F46ECB3A2672C50FF2A1B">
    <w:name w:val="892D4694F47F46ECB3A2672C50FF2A1B"/>
    <w:rsid w:val="008111AE"/>
  </w:style>
  <w:style w:type="paragraph" w:customStyle="1" w:styleId="695B38282B1944DCBAE4D745B1C90430">
    <w:name w:val="695B38282B1944DCBAE4D745B1C90430"/>
    <w:rsid w:val="008111AE"/>
  </w:style>
  <w:style w:type="paragraph" w:customStyle="1" w:styleId="716AFED3036B4EFABC353F8538A3DD4E">
    <w:name w:val="716AFED3036B4EFABC353F8538A3DD4E"/>
    <w:rsid w:val="008111AE"/>
  </w:style>
  <w:style w:type="paragraph" w:customStyle="1" w:styleId="31B09FAA33F0499BA7191C432202B000">
    <w:name w:val="31B09FAA33F0499BA7191C432202B000"/>
    <w:rsid w:val="008111AE"/>
  </w:style>
  <w:style w:type="paragraph" w:customStyle="1" w:styleId="13527D0DE0D0439DB639A2B6342DB2AD">
    <w:name w:val="13527D0DE0D0439DB639A2B6342DB2AD"/>
    <w:rsid w:val="008111AE"/>
  </w:style>
  <w:style w:type="paragraph" w:customStyle="1" w:styleId="6064D92A394F429EB3F31F6347B5FCD0">
    <w:name w:val="6064D92A394F429EB3F31F6347B5FCD0"/>
    <w:rsid w:val="008111AE"/>
  </w:style>
  <w:style w:type="paragraph" w:customStyle="1" w:styleId="B6DAEADC02BB4E7AB6E96356B281FA19">
    <w:name w:val="B6DAEADC02BB4E7AB6E96356B281FA19"/>
    <w:rsid w:val="008111AE"/>
  </w:style>
  <w:style w:type="paragraph" w:customStyle="1" w:styleId="CE1A44B52DA24BD9934CDA232C05772F">
    <w:name w:val="CE1A44B52DA24BD9934CDA232C05772F"/>
    <w:rsid w:val="008111AE"/>
  </w:style>
  <w:style w:type="paragraph" w:customStyle="1" w:styleId="7586E43EE06F49F49A2A3D63D1D460B0">
    <w:name w:val="7586E43EE06F49F49A2A3D63D1D460B0"/>
    <w:rsid w:val="008111AE"/>
  </w:style>
  <w:style w:type="paragraph" w:customStyle="1" w:styleId="0C3A19AFF0744D02B0DBED6CEDF52F16">
    <w:name w:val="0C3A19AFF0744D02B0DBED6CEDF52F16"/>
    <w:rsid w:val="008111AE"/>
  </w:style>
  <w:style w:type="paragraph" w:customStyle="1" w:styleId="960A20A1FA75406DA1C018181603A288">
    <w:name w:val="960A20A1FA75406DA1C018181603A288"/>
    <w:rsid w:val="008111AE"/>
  </w:style>
  <w:style w:type="paragraph" w:customStyle="1" w:styleId="5035868A47D948A48819094C42383730">
    <w:name w:val="5035868A47D948A48819094C42383730"/>
    <w:rsid w:val="008111AE"/>
  </w:style>
  <w:style w:type="paragraph" w:customStyle="1" w:styleId="7B0D48EE7E5047039E97E05DE29BD3A8">
    <w:name w:val="7B0D48EE7E5047039E97E05DE29BD3A8"/>
    <w:rsid w:val="008111AE"/>
  </w:style>
  <w:style w:type="paragraph" w:customStyle="1" w:styleId="ADEA8CE30E18446F8A8BB1F020266127">
    <w:name w:val="ADEA8CE30E18446F8A8BB1F020266127"/>
    <w:rsid w:val="008111AE"/>
  </w:style>
  <w:style w:type="paragraph" w:customStyle="1" w:styleId="6FC24BF0FA4B42A281F0881F92197E96">
    <w:name w:val="6FC24BF0FA4B42A281F0881F92197E96"/>
    <w:rsid w:val="008111AE"/>
  </w:style>
  <w:style w:type="paragraph" w:customStyle="1" w:styleId="B4F5F148B2D7488C8DCB0F7507AD46C1">
    <w:name w:val="B4F5F148B2D7488C8DCB0F7507AD46C1"/>
    <w:rsid w:val="008111AE"/>
  </w:style>
  <w:style w:type="paragraph" w:customStyle="1" w:styleId="A5B590D67BBE447FAC404CC87EA87860">
    <w:name w:val="A5B590D67BBE447FAC404CC87EA87860"/>
    <w:rsid w:val="008111AE"/>
  </w:style>
  <w:style w:type="paragraph" w:customStyle="1" w:styleId="06A5C6CF50B34A948744C7FA611331D5">
    <w:name w:val="06A5C6CF50B34A948744C7FA611331D5"/>
    <w:rsid w:val="008111AE"/>
  </w:style>
  <w:style w:type="paragraph" w:customStyle="1" w:styleId="96F7D2F8F25D4D97AF64B0A9B26232FE">
    <w:name w:val="96F7D2F8F25D4D97AF64B0A9B26232FE"/>
    <w:rsid w:val="008111AE"/>
  </w:style>
  <w:style w:type="paragraph" w:customStyle="1" w:styleId="F52B7ACD5ADC4D6091F6D4975464E138">
    <w:name w:val="F52B7ACD5ADC4D6091F6D4975464E138"/>
    <w:rsid w:val="008111AE"/>
  </w:style>
  <w:style w:type="paragraph" w:customStyle="1" w:styleId="5112A9FDC68B415BA6DAB2DE4EC7AD58">
    <w:name w:val="5112A9FDC68B415BA6DAB2DE4EC7AD58"/>
    <w:rsid w:val="008111AE"/>
  </w:style>
  <w:style w:type="paragraph" w:customStyle="1" w:styleId="D0B6F9AE132244BD9893B588AF85C5F6">
    <w:name w:val="D0B6F9AE132244BD9893B588AF85C5F6"/>
    <w:rsid w:val="008111AE"/>
  </w:style>
  <w:style w:type="paragraph" w:customStyle="1" w:styleId="849E0D7AC6354BD1BAA12A2DBBCBC408">
    <w:name w:val="849E0D7AC6354BD1BAA12A2DBBCBC408"/>
    <w:rsid w:val="008111AE"/>
  </w:style>
  <w:style w:type="paragraph" w:customStyle="1" w:styleId="4E75013E05F4442580B72CC382637833">
    <w:name w:val="4E75013E05F4442580B72CC382637833"/>
    <w:rsid w:val="008111AE"/>
  </w:style>
  <w:style w:type="paragraph" w:customStyle="1" w:styleId="6DE84FB37BE94E069C9C7FFF345820C9">
    <w:name w:val="6DE84FB37BE94E069C9C7FFF345820C9"/>
    <w:rsid w:val="008111AE"/>
  </w:style>
  <w:style w:type="paragraph" w:customStyle="1" w:styleId="9F43F05AFB174489BA4A138992F0F6A6">
    <w:name w:val="9F43F05AFB174489BA4A138992F0F6A6"/>
    <w:rsid w:val="008111AE"/>
  </w:style>
  <w:style w:type="paragraph" w:customStyle="1" w:styleId="57E46609A4D3485F8570110B46B255D8">
    <w:name w:val="57E46609A4D3485F8570110B46B255D8"/>
    <w:rsid w:val="008111AE"/>
  </w:style>
  <w:style w:type="paragraph" w:customStyle="1" w:styleId="96A20A3C15ED47FDBF474100A89BB222">
    <w:name w:val="96A20A3C15ED47FDBF474100A89BB222"/>
    <w:rsid w:val="008111AE"/>
  </w:style>
  <w:style w:type="paragraph" w:customStyle="1" w:styleId="3D2918C2C9C443D4BA7C15032367E2F0">
    <w:name w:val="3D2918C2C9C443D4BA7C15032367E2F0"/>
    <w:rsid w:val="008111AE"/>
  </w:style>
  <w:style w:type="paragraph" w:customStyle="1" w:styleId="E53E891FD2094AFCA6349BA3DADEF796">
    <w:name w:val="E53E891FD2094AFCA6349BA3DADEF796"/>
    <w:rsid w:val="008111AE"/>
  </w:style>
  <w:style w:type="paragraph" w:customStyle="1" w:styleId="EF1650E9FC7147DF834C1BC2716AE62E">
    <w:name w:val="EF1650E9FC7147DF834C1BC2716AE62E"/>
    <w:rsid w:val="008111AE"/>
  </w:style>
  <w:style w:type="paragraph" w:customStyle="1" w:styleId="A4E35E438358492A913AD7E0DB9ACB75">
    <w:name w:val="A4E35E438358492A913AD7E0DB9ACB75"/>
    <w:rsid w:val="008111AE"/>
  </w:style>
  <w:style w:type="paragraph" w:customStyle="1" w:styleId="C4111A86D9DD4F7D968EA3921F70AE4E">
    <w:name w:val="C4111A86D9DD4F7D968EA3921F70AE4E"/>
    <w:rsid w:val="008111AE"/>
  </w:style>
  <w:style w:type="paragraph" w:customStyle="1" w:styleId="3D9A5F3A6ACF4516B00E241B7AC6A44B">
    <w:name w:val="3D9A5F3A6ACF4516B00E241B7AC6A44B"/>
    <w:rsid w:val="008111AE"/>
  </w:style>
  <w:style w:type="paragraph" w:customStyle="1" w:styleId="A987DBBCE32F4474BEECBB7B4CA3EF78">
    <w:name w:val="A987DBBCE32F4474BEECBB7B4CA3EF78"/>
    <w:rsid w:val="008111AE"/>
  </w:style>
  <w:style w:type="paragraph" w:customStyle="1" w:styleId="C94164F1F7A44080B22D6F2A7865351B">
    <w:name w:val="C94164F1F7A44080B22D6F2A7865351B"/>
    <w:rsid w:val="008111AE"/>
  </w:style>
  <w:style w:type="paragraph" w:customStyle="1" w:styleId="21913CDC8AEF450E993F79010DBFB944">
    <w:name w:val="21913CDC8AEF450E993F79010DBFB944"/>
    <w:rsid w:val="008111AE"/>
  </w:style>
  <w:style w:type="paragraph" w:customStyle="1" w:styleId="EE3C06405EBA4C40872186131DF3F31E">
    <w:name w:val="EE3C06405EBA4C40872186131DF3F31E"/>
    <w:rsid w:val="008111AE"/>
  </w:style>
  <w:style w:type="paragraph" w:customStyle="1" w:styleId="44637BA43EE24E5DBA11CA7E04B8A9CF">
    <w:name w:val="44637BA43EE24E5DBA11CA7E04B8A9CF"/>
    <w:rsid w:val="008111AE"/>
  </w:style>
  <w:style w:type="paragraph" w:customStyle="1" w:styleId="CA3EFB7A7A3F432CA0CCD0AA5D0F9DC3">
    <w:name w:val="CA3EFB7A7A3F432CA0CCD0AA5D0F9DC3"/>
    <w:rsid w:val="008111AE"/>
  </w:style>
  <w:style w:type="paragraph" w:customStyle="1" w:styleId="351C20CA1FF2401F9710DC28A2A8CB02">
    <w:name w:val="351C20CA1FF2401F9710DC28A2A8CB02"/>
    <w:rsid w:val="008111AE"/>
  </w:style>
  <w:style w:type="paragraph" w:customStyle="1" w:styleId="1A0DE86076764403B951FC0C3C88EBAF">
    <w:name w:val="1A0DE86076764403B951FC0C3C88EBAF"/>
    <w:rsid w:val="008111AE"/>
  </w:style>
  <w:style w:type="paragraph" w:customStyle="1" w:styleId="40556C326A7347C38B25920A82584030">
    <w:name w:val="40556C326A7347C38B25920A82584030"/>
    <w:rsid w:val="008111AE"/>
  </w:style>
  <w:style w:type="paragraph" w:customStyle="1" w:styleId="94E98DA45064453393912E5E80613898">
    <w:name w:val="94E98DA45064453393912E5E80613898"/>
    <w:rsid w:val="008111AE"/>
  </w:style>
  <w:style w:type="paragraph" w:customStyle="1" w:styleId="8D6EF3EAF4A048BF90597C44CA811C34">
    <w:name w:val="8D6EF3EAF4A048BF90597C44CA811C34"/>
    <w:rsid w:val="008111AE"/>
  </w:style>
  <w:style w:type="paragraph" w:customStyle="1" w:styleId="D3FC7BAE5BE64583AF80F88A7736A2A3">
    <w:name w:val="D3FC7BAE5BE64583AF80F88A7736A2A3"/>
    <w:rsid w:val="008111AE"/>
  </w:style>
  <w:style w:type="paragraph" w:customStyle="1" w:styleId="BDFAC192A2914A0B90C664C2B7A5669C">
    <w:name w:val="BDFAC192A2914A0B90C664C2B7A5669C"/>
    <w:rsid w:val="008111AE"/>
  </w:style>
  <w:style w:type="paragraph" w:customStyle="1" w:styleId="31276F06E5F34BC186533CE95A892837">
    <w:name w:val="31276F06E5F34BC186533CE95A892837"/>
    <w:rsid w:val="008111AE"/>
  </w:style>
  <w:style w:type="paragraph" w:customStyle="1" w:styleId="BEF22D835EB241F3A9DB485B9DD0EDE0">
    <w:name w:val="BEF22D835EB241F3A9DB485B9DD0EDE0"/>
    <w:rsid w:val="008111AE"/>
  </w:style>
  <w:style w:type="paragraph" w:customStyle="1" w:styleId="70DE96308DD94C3FAB7D5F4902A40830">
    <w:name w:val="70DE96308DD94C3FAB7D5F4902A40830"/>
    <w:rsid w:val="008111AE"/>
  </w:style>
  <w:style w:type="paragraph" w:customStyle="1" w:styleId="DEF65A71E9684526B0C0C2E3F3399B56">
    <w:name w:val="DEF65A71E9684526B0C0C2E3F3399B56"/>
    <w:rsid w:val="008111AE"/>
  </w:style>
  <w:style w:type="paragraph" w:customStyle="1" w:styleId="941328C8E55546D79CEC45A1399253DD">
    <w:name w:val="941328C8E55546D79CEC45A1399253DD"/>
    <w:rsid w:val="008111AE"/>
  </w:style>
  <w:style w:type="paragraph" w:customStyle="1" w:styleId="D96672B5877942368E39550F6802C124">
    <w:name w:val="D96672B5877942368E39550F6802C124"/>
    <w:rsid w:val="008111AE"/>
  </w:style>
  <w:style w:type="paragraph" w:customStyle="1" w:styleId="9E5DAEA1B7274407967C82AB94CE8899">
    <w:name w:val="9E5DAEA1B7274407967C82AB94CE8899"/>
    <w:rsid w:val="008111AE"/>
  </w:style>
  <w:style w:type="paragraph" w:customStyle="1" w:styleId="2B8DC413BA7A43F08608B0EC07D660DD">
    <w:name w:val="2B8DC413BA7A43F08608B0EC07D660DD"/>
    <w:rsid w:val="008111AE"/>
  </w:style>
  <w:style w:type="paragraph" w:customStyle="1" w:styleId="C05D793C74EE4C4E98301A25906E6968">
    <w:name w:val="C05D793C74EE4C4E98301A25906E6968"/>
    <w:rsid w:val="008111AE"/>
  </w:style>
  <w:style w:type="paragraph" w:customStyle="1" w:styleId="203861EE6F9344269852D1A8F21A71C6">
    <w:name w:val="203861EE6F9344269852D1A8F21A71C6"/>
    <w:rsid w:val="008111AE"/>
  </w:style>
  <w:style w:type="paragraph" w:customStyle="1" w:styleId="17733C92171643CC99B40BEFC23A1085">
    <w:name w:val="17733C92171643CC99B40BEFC23A1085"/>
    <w:rsid w:val="008111AE"/>
  </w:style>
  <w:style w:type="paragraph" w:customStyle="1" w:styleId="EA82D13BF79141878C501C86807AC54F">
    <w:name w:val="EA82D13BF79141878C501C86807AC54F"/>
    <w:rsid w:val="008111AE"/>
  </w:style>
  <w:style w:type="paragraph" w:customStyle="1" w:styleId="6DC89E7FC3104A85BD268C6715DF28BB">
    <w:name w:val="6DC89E7FC3104A85BD268C6715DF28BB"/>
    <w:rsid w:val="008111AE"/>
  </w:style>
  <w:style w:type="paragraph" w:customStyle="1" w:styleId="3C8C7038D15340A2AD1F41F0180232D9">
    <w:name w:val="3C8C7038D15340A2AD1F41F0180232D9"/>
    <w:rsid w:val="008111AE"/>
  </w:style>
  <w:style w:type="paragraph" w:customStyle="1" w:styleId="10A41BF6D03547F6A7A0EC43227F4EA9">
    <w:name w:val="10A41BF6D03547F6A7A0EC43227F4EA9"/>
    <w:rsid w:val="008111AE"/>
  </w:style>
  <w:style w:type="paragraph" w:customStyle="1" w:styleId="3270E8F22CB9450AAAE1800B8703D691">
    <w:name w:val="3270E8F22CB9450AAAE1800B8703D691"/>
    <w:rsid w:val="008111AE"/>
  </w:style>
  <w:style w:type="paragraph" w:customStyle="1" w:styleId="38EFA72FEC364399810827A0682296C6">
    <w:name w:val="38EFA72FEC364399810827A0682296C6"/>
    <w:rsid w:val="008111AE"/>
  </w:style>
  <w:style w:type="paragraph" w:customStyle="1" w:styleId="4CFE38F6FFAE473487D8A083B7A73EE4">
    <w:name w:val="4CFE38F6FFAE473487D8A083B7A73EE4"/>
    <w:rsid w:val="008111AE"/>
  </w:style>
  <w:style w:type="paragraph" w:customStyle="1" w:styleId="237E501556A04B80AA92F18C43060920">
    <w:name w:val="237E501556A04B80AA92F18C43060920"/>
    <w:rsid w:val="008111AE"/>
  </w:style>
  <w:style w:type="paragraph" w:customStyle="1" w:styleId="2E6CDF9DE50647F093A72FFB6D510CEE">
    <w:name w:val="2E6CDF9DE50647F093A72FFB6D510CEE"/>
    <w:rsid w:val="008111AE"/>
  </w:style>
  <w:style w:type="paragraph" w:customStyle="1" w:styleId="BB0497E08BA0436C9DB3F8989006F309">
    <w:name w:val="BB0497E08BA0436C9DB3F8989006F309"/>
    <w:rsid w:val="008111AE"/>
  </w:style>
  <w:style w:type="paragraph" w:customStyle="1" w:styleId="36FB194FF50E4B43B5D14B1ABDF6BE3B">
    <w:name w:val="36FB194FF50E4B43B5D14B1ABDF6BE3B"/>
    <w:rsid w:val="008111AE"/>
  </w:style>
  <w:style w:type="paragraph" w:customStyle="1" w:styleId="7F634500422C40269690B33E14D02ABA">
    <w:name w:val="7F634500422C40269690B33E14D02ABA"/>
    <w:rsid w:val="008111AE"/>
  </w:style>
  <w:style w:type="paragraph" w:customStyle="1" w:styleId="C66A958E62014A5FB98F5BBEAEAAF160">
    <w:name w:val="C66A958E62014A5FB98F5BBEAEAAF160"/>
    <w:rsid w:val="008111AE"/>
  </w:style>
  <w:style w:type="paragraph" w:customStyle="1" w:styleId="8B4044073B884342A6D3AC0C7E162955">
    <w:name w:val="8B4044073B884342A6D3AC0C7E162955"/>
    <w:rsid w:val="008111AE"/>
  </w:style>
  <w:style w:type="paragraph" w:customStyle="1" w:styleId="49DD3EFD7B4E4A9D8F06203DE50799DC">
    <w:name w:val="49DD3EFD7B4E4A9D8F06203DE50799DC"/>
    <w:rsid w:val="008111AE"/>
  </w:style>
  <w:style w:type="paragraph" w:customStyle="1" w:styleId="20EB3EAF20444739BD29FEFEC99B378D">
    <w:name w:val="20EB3EAF20444739BD29FEFEC99B378D"/>
    <w:rsid w:val="008111AE"/>
  </w:style>
  <w:style w:type="paragraph" w:customStyle="1" w:styleId="CBFC74C66E4D41758C011BB70A7AB2CD">
    <w:name w:val="CBFC74C66E4D41758C011BB70A7AB2CD"/>
    <w:rsid w:val="008111AE"/>
  </w:style>
  <w:style w:type="paragraph" w:customStyle="1" w:styleId="DB9D22E2742C4448BC72F4D08DD5D66B">
    <w:name w:val="DB9D22E2742C4448BC72F4D08DD5D66B"/>
    <w:rsid w:val="008111AE"/>
  </w:style>
  <w:style w:type="paragraph" w:customStyle="1" w:styleId="5D3C2EDD35DB472DA9CBB2F756CCEEE3">
    <w:name w:val="5D3C2EDD35DB472DA9CBB2F756CCEEE3"/>
    <w:rsid w:val="008111AE"/>
  </w:style>
  <w:style w:type="paragraph" w:customStyle="1" w:styleId="460FE251D3154E2A8E72616CC87D3E07">
    <w:name w:val="460FE251D3154E2A8E72616CC87D3E07"/>
    <w:rsid w:val="008111AE"/>
  </w:style>
  <w:style w:type="paragraph" w:customStyle="1" w:styleId="6D1B369441AD4864A1E389804F7D79BC">
    <w:name w:val="6D1B369441AD4864A1E389804F7D79BC"/>
    <w:rsid w:val="008111AE"/>
  </w:style>
  <w:style w:type="paragraph" w:customStyle="1" w:styleId="1FE6A31532E242C6A465496D968BB577">
    <w:name w:val="1FE6A31532E242C6A465496D968BB577"/>
    <w:rsid w:val="008111AE"/>
  </w:style>
  <w:style w:type="paragraph" w:customStyle="1" w:styleId="3EC22AA8235C4A778DE0957A091101B0">
    <w:name w:val="3EC22AA8235C4A778DE0957A091101B0"/>
    <w:rsid w:val="008111AE"/>
  </w:style>
  <w:style w:type="paragraph" w:customStyle="1" w:styleId="717C25A178C7410C90FC8F8802A079B8">
    <w:name w:val="717C25A178C7410C90FC8F8802A079B8"/>
    <w:rsid w:val="008111AE"/>
  </w:style>
  <w:style w:type="paragraph" w:customStyle="1" w:styleId="D5E38839EFE14C938CFA7712E61EF05E">
    <w:name w:val="D5E38839EFE14C938CFA7712E61EF05E"/>
    <w:rsid w:val="008111AE"/>
  </w:style>
  <w:style w:type="paragraph" w:customStyle="1" w:styleId="8C65A0768CA141489C60423032040CCD">
    <w:name w:val="8C65A0768CA141489C60423032040CCD"/>
    <w:rsid w:val="008111AE"/>
  </w:style>
  <w:style w:type="paragraph" w:customStyle="1" w:styleId="4B9AF0F651F041EDA8E0E4BA0909A508">
    <w:name w:val="4B9AF0F651F041EDA8E0E4BA0909A508"/>
    <w:rsid w:val="008111AE"/>
  </w:style>
  <w:style w:type="paragraph" w:customStyle="1" w:styleId="7694F160F7144911B16F234EA51DB243">
    <w:name w:val="7694F160F7144911B16F234EA51DB243"/>
    <w:rsid w:val="008111AE"/>
  </w:style>
  <w:style w:type="paragraph" w:customStyle="1" w:styleId="FF21F31185C54D28B19A75DF06A0B2CA">
    <w:name w:val="FF21F31185C54D28B19A75DF06A0B2CA"/>
    <w:rsid w:val="008111AE"/>
  </w:style>
  <w:style w:type="paragraph" w:customStyle="1" w:styleId="91FF34F91D044749ABBDE59E9E713672">
    <w:name w:val="91FF34F91D044749ABBDE59E9E713672"/>
    <w:rsid w:val="008111AE"/>
  </w:style>
  <w:style w:type="paragraph" w:customStyle="1" w:styleId="0B622437EB124DB48ACFFD84F2060C3F">
    <w:name w:val="0B622437EB124DB48ACFFD84F2060C3F"/>
    <w:rsid w:val="008111AE"/>
  </w:style>
  <w:style w:type="paragraph" w:customStyle="1" w:styleId="F41BE4A44F824C9597E257A48E6918A7">
    <w:name w:val="F41BE4A44F824C9597E257A48E6918A7"/>
    <w:rsid w:val="008111AE"/>
  </w:style>
  <w:style w:type="paragraph" w:customStyle="1" w:styleId="9870D31F01F04B0D8AF523FAC3D84E40">
    <w:name w:val="9870D31F01F04B0D8AF523FAC3D84E40"/>
    <w:rsid w:val="008111AE"/>
  </w:style>
  <w:style w:type="paragraph" w:customStyle="1" w:styleId="7A83683DA351463490F535E65D31F41A">
    <w:name w:val="7A83683DA351463490F535E65D31F41A"/>
    <w:rsid w:val="008111AE"/>
  </w:style>
  <w:style w:type="paragraph" w:customStyle="1" w:styleId="61AC19FAAE5D4CBB95E3C07792A05B5F">
    <w:name w:val="61AC19FAAE5D4CBB95E3C07792A05B5F"/>
    <w:rsid w:val="008111AE"/>
  </w:style>
  <w:style w:type="paragraph" w:customStyle="1" w:styleId="8119A84958CD4CBD982545405007FAAF">
    <w:name w:val="8119A84958CD4CBD982545405007FAAF"/>
    <w:rsid w:val="008111AE"/>
  </w:style>
  <w:style w:type="paragraph" w:customStyle="1" w:styleId="24154D92E9DF44BA88C8DAF62AFCD436">
    <w:name w:val="24154D92E9DF44BA88C8DAF62AFCD436"/>
    <w:rsid w:val="008111AE"/>
  </w:style>
  <w:style w:type="paragraph" w:customStyle="1" w:styleId="3293C2AABC964586947C2B1E4C0A9C1B">
    <w:name w:val="3293C2AABC964586947C2B1E4C0A9C1B"/>
    <w:rsid w:val="008111AE"/>
  </w:style>
  <w:style w:type="paragraph" w:customStyle="1" w:styleId="EC338AC988744997B3B3CF2BCF8AC3A0">
    <w:name w:val="EC338AC988744997B3B3CF2BCF8AC3A0"/>
    <w:rsid w:val="008111AE"/>
  </w:style>
  <w:style w:type="paragraph" w:customStyle="1" w:styleId="E3A6A3FE82754776911D399EA830A58E">
    <w:name w:val="E3A6A3FE82754776911D399EA830A58E"/>
    <w:rsid w:val="008111AE"/>
  </w:style>
  <w:style w:type="paragraph" w:customStyle="1" w:styleId="2E7DEAE2D28E4D9E809414276FDC7FD2">
    <w:name w:val="2E7DEAE2D28E4D9E809414276FDC7FD2"/>
    <w:rsid w:val="008111AE"/>
  </w:style>
  <w:style w:type="paragraph" w:customStyle="1" w:styleId="56038DDA157048A980F86B99D574EDCA">
    <w:name w:val="56038DDA157048A980F86B99D574EDCA"/>
    <w:rsid w:val="008111AE"/>
  </w:style>
  <w:style w:type="paragraph" w:customStyle="1" w:styleId="F874CD9069C540DE87B7B60D668EA809">
    <w:name w:val="F874CD9069C540DE87B7B60D668EA809"/>
    <w:rsid w:val="008111AE"/>
  </w:style>
  <w:style w:type="paragraph" w:customStyle="1" w:styleId="CB1961CE619A4C8DB0AA6B713A730FBA">
    <w:name w:val="CB1961CE619A4C8DB0AA6B713A730FBA"/>
    <w:rsid w:val="008111AE"/>
  </w:style>
  <w:style w:type="paragraph" w:customStyle="1" w:styleId="FD9093E84FE94BA0B9761A7198D5F6B2">
    <w:name w:val="FD9093E84FE94BA0B9761A7198D5F6B2"/>
    <w:rsid w:val="008111AE"/>
  </w:style>
  <w:style w:type="paragraph" w:customStyle="1" w:styleId="456ADBB1982045DFA045291360C08AD5">
    <w:name w:val="456ADBB1982045DFA045291360C08AD5"/>
    <w:rsid w:val="008111AE"/>
  </w:style>
  <w:style w:type="paragraph" w:customStyle="1" w:styleId="C320B55DC8D34EAF90D2703580B8877D">
    <w:name w:val="C320B55DC8D34EAF90D2703580B8877D"/>
    <w:rsid w:val="008111AE"/>
  </w:style>
  <w:style w:type="paragraph" w:customStyle="1" w:styleId="EC4736736FCF4A9CA237D39D898332C3">
    <w:name w:val="EC4736736FCF4A9CA237D39D898332C3"/>
    <w:rsid w:val="008111AE"/>
  </w:style>
  <w:style w:type="paragraph" w:customStyle="1" w:styleId="D7977453D69949EE8D9AFD6443C4D603">
    <w:name w:val="D7977453D69949EE8D9AFD6443C4D603"/>
    <w:rsid w:val="008111AE"/>
  </w:style>
  <w:style w:type="paragraph" w:customStyle="1" w:styleId="B3F44D4C614242FD99CD644FDAB75E74">
    <w:name w:val="B3F44D4C614242FD99CD644FDAB75E74"/>
    <w:rsid w:val="008111AE"/>
  </w:style>
  <w:style w:type="paragraph" w:customStyle="1" w:styleId="322227B31F04445D853902F8B8FA7B72">
    <w:name w:val="322227B31F04445D853902F8B8FA7B72"/>
    <w:rsid w:val="008111AE"/>
  </w:style>
  <w:style w:type="paragraph" w:customStyle="1" w:styleId="28EC55DA5F1F406382FF381C8EF0D3F0">
    <w:name w:val="28EC55DA5F1F406382FF381C8EF0D3F0"/>
    <w:rsid w:val="008111AE"/>
  </w:style>
  <w:style w:type="paragraph" w:customStyle="1" w:styleId="1B0ABB1B84BA470A8DA6D0A441C78779">
    <w:name w:val="1B0ABB1B84BA470A8DA6D0A441C78779"/>
    <w:rsid w:val="008111AE"/>
  </w:style>
  <w:style w:type="paragraph" w:customStyle="1" w:styleId="F54172A99A3243F982FE386B58AAD490">
    <w:name w:val="F54172A99A3243F982FE386B58AAD490"/>
    <w:rsid w:val="008111AE"/>
  </w:style>
  <w:style w:type="paragraph" w:customStyle="1" w:styleId="A32378BC04F74C97A0AC5E1338746B7D">
    <w:name w:val="A32378BC04F74C97A0AC5E1338746B7D"/>
    <w:rsid w:val="008111AE"/>
  </w:style>
  <w:style w:type="paragraph" w:customStyle="1" w:styleId="6A7338C29E194399BCFCF3849EE8A783">
    <w:name w:val="6A7338C29E194399BCFCF3849EE8A783"/>
    <w:rsid w:val="008111AE"/>
  </w:style>
  <w:style w:type="paragraph" w:customStyle="1" w:styleId="F1FCACFA839149449B9ADDEC0CF0EB0A">
    <w:name w:val="F1FCACFA839149449B9ADDEC0CF0EB0A"/>
    <w:rsid w:val="004D7226"/>
  </w:style>
  <w:style w:type="paragraph" w:customStyle="1" w:styleId="31301C0FF74045B49638A651CF4F6FBA">
    <w:name w:val="31301C0FF74045B49638A651CF4F6FBA"/>
    <w:rsid w:val="004D7226"/>
  </w:style>
  <w:style w:type="paragraph" w:customStyle="1" w:styleId="37A111F6030B44BD915549426256468D">
    <w:name w:val="37A111F6030B44BD915549426256468D"/>
    <w:rsid w:val="004D7226"/>
  </w:style>
  <w:style w:type="paragraph" w:customStyle="1" w:styleId="3DBA81861C344179A13C9457B427F28E">
    <w:name w:val="3DBA81861C344179A13C9457B427F28E"/>
    <w:rsid w:val="004D7226"/>
  </w:style>
  <w:style w:type="paragraph" w:customStyle="1" w:styleId="5BB5881CF1AE4771A46AC10D2AD6D4A5">
    <w:name w:val="5BB5881CF1AE4771A46AC10D2AD6D4A5"/>
    <w:rsid w:val="004D7226"/>
  </w:style>
  <w:style w:type="paragraph" w:customStyle="1" w:styleId="A91EDCEA18FF45B7983D0A944A15A63A">
    <w:name w:val="A91EDCEA18FF45B7983D0A944A15A63A"/>
    <w:rsid w:val="004D7226"/>
  </w:style>
  <w:style w:type="paragraph" w:customStyle="1" w:styleId="4485CDCF57A0454B90D649DE1D9C9706">
    <w:name w:val="4485CDCF57A0454B90D649DE1D9C9706"/>
    <w:rsid w:val="004D7226"/>
  </w:style>
  <w:style w:type="paragraph" w:customStyle="1" w:styleId="3B048D623EF349ACA44FF3D0211529AF">
    <w:name w:val="3B048D623EF349ACA44FF3D0211529AF"/>
    <w:rsid w:val="004D7226"/>
  </w:style>
  <w:style w:type="paragraph" w:customStyle="1" w:styleId="97EA22E24EBC475F9633105D0DB9D5F2">
    <w:name w:val="97EA22E24EBC475F9633105D0DB9D5F2"/>
    <w:rsid w:val="004D7226"/>
  </w:style>
  <w:style w:type="paragraph" w:customStyle="1" w:styleId="049D5EA612094EC5A88403924887696B">
    <w:name w:val="049D5EA612094EC5A88403924887696B"/>
    <w:rsid w:val="004D7226"/>
  </w:style>
  <w:style w:type="paragraph" w:customStyle="1" w:styleId="45833AD12D2348C9904671461F0030C0">
    <w:name w:val="45833AD12D2348C9904671461F0030C0"/>
    <w:rsid w:val="004D7226"/>
  </w:style>
  <w:style w:type="paragraph" w:customStyle="1" w:styleId="CF52D1B65DA74092B1123BDE9B90ED32">
    <w:name w:val="CF52D1B65DA74092B1123BDE9B90ED32"/>
    <w:rsid w:val="004D7226"/>
  </w:style>
  <w:style w:type="paragraph" w:customStyle="1" w:styleId="E16B685D1C7F4E93BC413A52FDECC933">
    <w:name w:val="E16B685D1C7F4E93BC413A52FDECC933"/>
    <w:rsid w:val="004D7226"/>
  </w:style>
  <w:style w:type="paragraph" w:customStyle="1" w:styleId="60A7476A92704202B3C83C2454AC8079">
    <w:name w:val="60A7476A92704202B3C83C2454AC8079"/>
    <w:rsid w:val="004D7226"/>
  </w:style>
  <w:style w:type="paragraph" w:customStyle="1" w:styleId="9613B96300D0496D90F9181C32D0A689">
    <w:name w:val="9613B96300D0496D90F9181C32D0A689"/>
    <w:rsid w:val="004D7226"/>
  </w:style>
  <w:style w:type="paragraph" w:customStyle="1" w:styleId="F061CC0F2C724C78B0F93FE70B00F625">
    <w:name w:val="F061CC0F2C724C78B0F93FE70B00F625"/>
    <w:rsid w:val="004D7226"/>
  </w:style>
  <w:style w:type="paragraph" w:customStyle="1" w:styleId="50A26CE2CCF04A5EA0DA8B33E3480F17">
    <w:name w:val="50A26CE2CCF04A5EA0DA8B33E3480F17"/>
    <w:rsid w:val="004D7226"/>
  </w:style>
  <w:style w:type="paragraph" w:customStyle="1" w:styleId="AC9853E9BC8548B0933ED23F34B0AE71">
    <w:name w:val="AC9853E9BC8548B0933ED23F34B0AE71"/>
    <w:rsid w:val="004D7226"/>
  </w:style>
  <w:style w:type="paragraph" w:customStyle="1" w:styleId="2A652361DDE1483AB4B584FE46563A6D">
    <w:name w:val="2A652361DDE1483AB4B584FE46563A6D"/>
    <w:rsid w:val="004D7226"/>
  </w:style>
  <w:style w:type="paragraph" w:customStyle="1" w:styleId="697B3AC210034EB6AEA656E2DBE2EA76">
    <w:name w:val="697B3AC210034EB6AEA656E2DBE2EA76"/>
    <w:rsid w:val="004D7226"/>
  </w:style>
  <w:style w:type="paragraph" w:customStyle="1" w:styleId="7ED8D9741CC84309A1905134CFF5A99B">
    <w:name w:val="7ED8D9741CC84309A1905134CFF5A99B"/>
    <w:rsid w:val="004D7226"/>
  </w:style>
  <w:style w:type="paragraph" w:customStyle="1" w:styleId="C1BCDBBBA8BD4EEB82B622067C9DD40F">
    <w:name w:val="C1BCDBBBA8BD4EEB82B622067C9DD40F"/>
    <w:rsid w:val="004D7226"/>
  </w:style>
  <w:style w:type="paragraph" w:customStyle="1" w:styleId="D96337D8894C4886B107004AE6266B85">
    <w:name w:val="D96337D8894C4886B107004AE6266B85"/>
    <w:rsid w:val="004D7226"/>
  </w:style>
  <w:style w:type="paragraph" w:customStyle="1" w:styleId="4F4ED3470CB14774A819D5B6CDEFCF71">
    <w:name w:val="4F4ED3470CB14774A819D5B6CDEFCF71"/>
    <w:rsid w:val="004D7226"/>
  </w:style>
  <w:style w:type="paragraph" w:customStyle="1" w:styleId="67B262362A0F4B3C9F8C1735B1A84E8E">
    <w:name w:val="67B262362A0F4B3C9F8C1735B1A84E8E"/>
    <w:rsid w:val="004D7226"/>
  </w:style>
  <w:style w:type="paragraph" w:customStyle="1" w:styleId="1AC73724F07B40CBAB86D949256BE783">
    <w:name w:val="1AC73724F07B40CBAB86D949256BE783"/>
    <w:rsid w:val="004D7226"/>
  </w:style>
  <w:style w:type="paragraph" w:customStyle="1" w:styleId="06C624A81F3847B59A3D5B60C6F29013">
    <w:name w:val="06C624A81F3847B59A3D5B60C6F29013"/>
    <w:rsid w:val="004D7226"/>
  </w:style>
  <w:style w:type="paragraph" w:customStyle="1" w:styleId="0E0C3152F9444940B1F93EA39E2AF888">
    <w:name w:val="0E0C3152F9444940B1F93EA39E2AF888"/>
    <w:rsid w:val="004D7226"/>
  </w:style>
  <w:style w:type="paragraph" w:customStyle="1" w:styleId="1F4B8EF2E3404391A44951B3C83B3C4F">
    <w:name w:val="1F4B8EF2E3404391A44951B3C83B3C4F"/>
    <w:rsid w:val="004D7226"/>
  </w:style>
  <w:style w:type="paragraph" w:customStyle="1" w:styleId="C427E095029A4BAFA02D3794A2DC3422">
    <w:name w:val="C427E095029A4BAFA02D3794A2DC3422"/>
    <w:rsid w:val="004D7226"/>
  </w:style>
  <w:style w:type="paragraph" w:customStyle="1" w:styleId="79CC986BBC064A1F94EBF2351D2F0609">
    <w:name w:val="79CC986BBC064A1F94EBF2351D2F0609"/>
    <w:rsid w:val="004D7226"/>
  </w:style>
  <w:style w:type="paragraph" w:customStyle="1" w:styleId="E876828F6B8F40659B9923F5C7C6AE0E">
    <w:name w:val="E876828F6B8F40659B9923F5C7C6AE0E"/>
    <w:rsid w:val="004D7226"/>
  </w:style>
  <w:style w:type="paragraph" w:customStyle="1" w:styleId="588DAEF47B704D289ED59899FFF8B639">
    <w:name w:val="588DAEF47B704D289ED59899FFF8B639"/>
    <w:rsid w:val="004D7226"/>
  </w:style>
  <w:style w:type="paragraph" w:customStyle="1" w:styleId="1B3D67B1D30049A5A74249CDBF785986">
    <w:name w:val="1B3D67B1D30049A5A74249CDBF785986"/>
    <w:rsid w:val="004D7226"/>
  </w:style>
  <w:style w:type="paragraph" w:customStyle="1" w:styleId="83C2B4DF511648459F1748B1470B8A55">
    <w:name w:val="83C2B4DF511648459F1748B1470B8A55"/>
    <w:rsid w:val="004D7226"/>
  </w:style>
  <w:style w:type="paragraph" w:customStyle="1" w:styleId="F1897D95DA4046F4B5F8BC8B31C98697">
    <w:name w:val="F1897D95DA4046F4B5F8BC8B31C98697"/>
    <w:rsid w:val="004D7226"/>
  </w:style>
  <w:style w:type="paragraph" w:customStyle="1" w:styleId="B56AFED0911740CC97D694FEF4DDE562">
    <w:name w:val="B56AFED0911740CC97D694FEF4DDE562"/>
    <w:rsid w:val="004D7226"/>
  </w:style>
  <w:style w:type="paragraph" w:customStyle="1" w:styleId="722D980A25D9409D99098BA1A261C056">
    <w:name w:val="722D980A25D9409D99098BA1A261C056"/>
    <w:rsid w:val="004D7226"/>
  </w:style>
  <w:style w:type="paragraph" w:customStyle="1" w:styleId="64C5BE510AAB48BD8672FBBB08D1EE5D">
    <w:name w:val="64C5BE510AAB48BD8672FBBB08D1EE5D"/>
    <w:rsid w:val="004D7226"/>
  </w:style>
  <w:style w:type="paragraph" w:customStyle="1" w:styleId="182BAE980B84437FA3EB4877D024F606">
    <w:name w:val="182BAE980B84437FA3EB4877D024F606"/>
    <w:rsid w:val="004D7226"/>
  </w:style>
  <w:style w:type="paragraph" w:customStyle="1" w:styleId="F0C5BEA706CD4A76AE92FD1427E3CEC8">
    <w:name w:val="F0C5BEA706CD4A76AE92FD1427E3CEC8"/>
    <w:rsid w:val="004D7226"/>
  </w:style>
  <w:style w:type="paragraph" w:customStyle="1" w:styleId="4BAC0918CB984A61A062D58C0178164E">
    <w:name w:val="4BAC0918CB984A61A062D58C0178164E"/>
    <w:rsid w:val="004D7226"/>
  </w:style>
  <w:style w:type="paragraph" w:customStyle="1" w:styleId="9160442D9A8741FBAD3505A99DD5E2B0">
    <w:name w:val="9160442D9A8741FBAD3505A99DD5E2B0"/>
    <w:rsid w:val="004D7226"/>
  </w:style>
  <w:style w:type="paragraph" w:customStyle="1" w:styleId="97C7BB042DA445B49399395E55102C68">
    <w:name w:val="97C7BB042DA445B49399395E55102C68"/>
    <w:rsid w:val="004D7226"/>
  </w:style>
  <w:style w:type="paragraph" w:customStyle="1" w:styleId="BB20B4639DA14B1F87941C5979FCCD7E">
    <w:name w:val="BB20B4639DA14B1F87941C5979FCCD7E"/>
    <w:rsid w:val="004D7226"/>
  </w:style>
  <w:style w:type="paragraph" w:customStyle="1" w:styleId="C8D835E37A8440D1B87FF32076D0AA00">
    <w:name w:val="C8D835E37A8440D1B87FF32076D0AA00"/>
    <w:rsid w:val="004D7226"/>
  </w:style>
  <w:style w:type="paragraph" w:customStyle="1" w:styleId="25BF5798C27B4662B1C6CF46AF57C9D6">
    <w:name w:val="25BF5798C27B4662B1C6CF46AF57C9D6"/>
    <w:rsid w:val="004D7226"/>
  </w:style>
  <w:style w:type="paragraph" w:customStyle="1" w:styleId="210A5C4BCCA2411991681709ACA90B0C">
    <w:name w:val="210A5C4BCCA2411991681709ACA90B0C"/>
    <w:rsid w:val="004D7226"/>
  </w:style>
  <w:style w:type="paragraph" w:customStyle="1" w:styleId="2043A6BEDD344582923862C5BF15761F">
    <w:name w:val="2043A6BEDD344582923862C5BF15761F"/>
    <w:rsid w:val="004D7226"/>
  </w:style>
  <w:style w:type="paragraph" w:customStyle="1" w:styleId="B9F1EAF140B74D50B2E05CE557B2516C">
    <w:name w:val="B9F1EAF140B74D50B2E05CE557B2516C"/>
    <w:rsid w:val="004D7226"/>
  </w:style>
  <w:style w:type="paragraph" w:customStyle="1" w:styleId="DA2BB09D0C6B4DB7AC931D9747D17678">
    <w:name w:val="DA2BB09D0C6B4DB7AC931D9747D17678"/>
    <w:rsid w:val="004D7226"/>
  </w:style>
  <w:style w:type="paragraph" w:customStyle="1" w:styleId="178214D02EB44CD293E619E6E7DFF272">
    <w:name w:val="178214D02EB44CD293E619E6E7DFF272"/>
    <w:rsid w:val="004D7226"/>
  </w:style>
  <w:style w:type="paragraph" w:customStyle="1" w:styleId="EC3C1E099A444D6C8987C52C2F1239ED">
    <w:name w:val="EC3C1E099A444D6C8987C52C2F1239ED"/>
    <w:rsid w:val="004D7226"/>
  </w:style>
  <w:style w:type="paragraph" w:customStyle="1" w:styleId="86F5B3156C9B444B87B1526E9B9E5BBB">
    <w:name w:val="86F5B3156C9B444B87B1526E9B9E5BBB"/>
    <w:rsid w:val="004D7226"/>
  </w:style>
  <w:style w:type="paragraph" w:customStyle="1" w:styleId="C7D30B39DE8D4E8BBD5CC2E4C2551618">
    <w:name w:val="C7D30B39DE8D4E8BBD5CC2E4C2551618"/>
    <w:rsid w:val="004D7226"/>
  </w:style>
  <w:style w:type="paragraph" w:customStyle="1" w:styleId="765BE0549E8248D2BEDF67F6E22520CC">
    <w:name w:val="765BE0549E8248D2BEDF67F6E22520CC"/>
    <w:rsid w:val="004D7226"/>
  </w:style>
  <w:style w:type="paragraph" w:customStyle="1" w:styleId="D20C5BBC0A284AF79BEC949FA2E1742A">
    <w:name w:val="D20C5BBC0A284AF79BEC949FA2E1742A"/>
    <w:rsid w:val="004D7226"/>
  </w:style>
  <w:style w:type="paragraph" w:customStyle="1" w:styleId="3895560CFDC64729BE50B6E28893B4E5">
    <w:name w:val="3895560CFDC64729BE50B6E28893B4E5"/>
    <w:rsid w:val="004D7226"/>
  </w:style>
  <w:style w:type="paragraph" w:customStyle="1" w:styleId="623BA06380204CA58E67A850D31B80D2">
    <w:name w:val="623BA06380204CA58E67A850D31B80D2"/>
    <w:rsid w:val="004D7226"/>
  </w:style>
  <w:style w:type="paragraph" w:customStyle="1" w:styleId="70C716B2F4A44D25885A803CF590E3F4">
    <w:name w:val="70C716B2F4A44D25885A803CF590E3F4"/>
    <w:rsid w:val="004D7226"/>
  </w:style>
  <w:style w:type="paragraph" w:customStyle="1" w:styleId="D65FFC6094AB4A6E804152A8CB601E6A">
    <w:name w:val="D65FFC6094AB4A6E804152A8CB601E6A"/>
    <w:rsid w:val="004D7226"/>
  </w:style>
  <w:style w:type="paragraph" w:customStyle="1" w:styleId="0C19D58DB1574D18A0391F2172E0B926">
    <w:name w:val="0C19D58DB1574D18A0391F2172E0B926"/>
    <w:rsid w:val="004D7226"/>
  </w:style>
  <w:style w:type="paragraph" w:customStyle="1" w:styleId="97E23288BAA942FE8C32694E50101CA5">
    <w:name w:val="97E23288BAA942FE8C32694E50101CA5"/>
    <w:rsid w:val="004D7226"/>
  </w:style>
  <w:style w:type="paragraph" w:customStyle="1" w:styleId="8E99F3B926E3473E86FF034A51CA621B">
    <w:name w:val="8E99F3B926E3473E86FF034A51CA621B"/>
    <w:rsid w:val="004D7226"/>
  </w:style>
  <w:style w:type="paragraph" w:customStyle="1" w:styleId="B6DFD6C5F4974ED9A734DD922C4E1FE1">
    <w:name w:val="B6DFD6C5F4974ED9A734DD922C4E1FE1"/>
    <w:rsid w:val="004D7226"/>
  </w:style>
  <w:style w:type="paragraph" w:customStyle="1" w:styleId="F12F49B1ABF44323B41553FF4618FDAE">
    <w:name w:val="F12F49B1ABF44323B41553FF4618FDAE"/>
    <w:rsid w:val="004D7226"/>
  </w:style>
  <w:style w:type="paragraph" w:customStyle="1" w:styleId="3E7AF509C2874F7C8214F9BF486CA65F">
    <w:name w:val="3E7AF509C2874F7C8214F9BF486CA65F"/>
    <w:rsid w:val="004D7226"/>
  </w:style>
  <w:style w:type="paragraph" w:customStyle="1" w:styleId="413751B5FAF649A8A347457BE217D270">
    <w:name w:val="413751B5FAF649A8A347457BE217D270"/>
    <w:rsid w:val="004D7226"/>
  </w:style>
  <w:style w:type="paragraph" w:customStyle="1" w:styleId="030AAC3ECAC4434C8E278EF4CC283851">
    <w:name w:val="030AAC3ECAC4434C8E278EF4CC283851"/>
    <w:rsid w:val="004D7226"/>
  </w:style>
  <w:style w:type="paragraph" w:customStyle="1" w:styleId="9059356BB7054DFA9FE5B1D590192416">
    <w:name w:val="9059356BB7054DFA9FE5B1D590192416"/>
    <w:rsid w:val="004D7226"/>
  </w:style>
  <w:style w:type="paragraph" w:customStyle="1" w:styleId="9E7869BD4ACE4EF792B2E5DCCAA25E72">
    <w:name w:val="9E7869BD4ACE4EF792B2E5DCCAA25E72"/>
    <w:rsid w:val="004D7226"/>
  </w:style>
  <w:style w:type="paragraph" w:customStyle="1" w:styleId="A46BEF2197A34DAF82E8692B48D558CE">
    <w:name w:val="A46BEF2197A34DAF82E8692B48D558CE"/>
    <w:rsid w:val="004D7226"/>
  </w:style>
  <w:style w:type="paragraph" w:customStyle="1" w:styleId="10D9F97C16DB44E790757715AAA4994D">
    <w:name w:val="10D9F97C16DB44E790757715AAA4994D"/>
    <w:rsid w:val="004D7226"/>
  </w:style>
  <w:style w:type="paragraph" w:customStyle="1" w:styleId="BC833E21AE284DD7A865EB16DD34BB77">
    <w:name w:val="BC833E21AE284DD7A865EB16DD34BB77"/>
    <w:rsid w:val="004D7226"/>
  </w:style>
  <w:style w:type="paragraph" w:customStyle="1" w:styleId="A2164DA439A04CE7BE479B211EE74CE7">
    <w:name w:val="A2164DA439A04CE7BE479B211EE74CE7"/>
    <w:rsid w:val="004D7226"/>
  </w:style>
  <w:style w:type="paragraph" w:customStyle="1" w:styleId="42BDBC904AE0496EB4BB8A4877B02BFE">
    <w:name w:val="42BDBC904AE0496EB4BB8A4877B02BFE"/>
    <w:rsid w:val="004D7226"/>
  </w:style>
  <w:style w:type="paragraph" w:customStyle="1" w:styleId="D1354712AF554CDFACDB8FADF6F23111">
    <w:name w:val="D1354712AF554CDFACDB8FADF6F23111"/>
    <w:rsid w:val="004D7226"/>
  </w:style>
  <w:style w:type="paragraph" w:customStyle="1" w:styleId="4D4FD3E3AB8A40F2A7690539854B57AE">
    <w:name w:val="4D4FD3E3AB8A40F2A7690539854B57AE"/>
    <w:rsid w:val="004D7226"/>
  </w:style>
  <w:style w:type="paragraph" w:customStyle="1" w:styleId="C827426B0983424EA9DB8DB225758089">
    <w:name w:val="C827426B0983424EA9DB8DB225758089"/>
    <w:rsid w:val="004D7226"/>
  </w:style>
  <w:style w:type="paragraph" w:customStyle="1" w:styleId="3A3A9BDCE8614DCE98ED62FCDCA085C8">
    <w:name w:val="3A3A9BDCE8614DCE98ED62FCDCA085C8"/>
    <w:rsid w:val="004D7226"/>
  </w:style>
  <w:style w:type="paragraph" w:customStyle="1" w:styleId="0FCC2169CE4246BB8DECF826DA651676">
    <w:name w:val="0FCC2169CE4246BB8DECF826DA651676"/>
    <w:rsid w:val="004D7226"/>
  </w:style>
  <w:style w:type="paragraph" w:customStyle="1" w:styleId="18F6C72AC8674016B51901A1EEE667A3">
    <w:name w:val="18F6C72AC8674016B51901A1EEE667A3"/>
    <w:rsid w:val="004D7226"/>
  </w:style>
  <w:style w:type="paragraph" w:customStyle="1" w:styleId="4B0B8683947349BAB523A2F9ADA02D25">
    <w:name w:val="4B0B8683947349BAB523A2F9ADA02D25"/>
    <w:rsid w:val="004D7226"/>
  </w:style>
  <w:style w:type="paragraph" w:customStyle="1" w:styleId="E28E566655934800959DE861DFE6AD57">
    <w:name w:val="E28E566655934800959DE861DFE6AD57"/>
    <w:rsid w:val="004D7226"/>
  </w:style>
  <w:style w:type="paragraph" w:customStyle="1" w:styleId="4B5B5F61651249F0A0B9F2B3766757EB">
    <w:name w:val="4B5B5F61651249F0A0B9F2B3766757EB"/>
    <w:rsid w:val="004D7226"/>
  </w:style>
  <w:style w:type="paragraph" w:customStyle="1" w:styleId="FE4297DE55024526B39AEEDFC66F7872">
    <w:name w:val="FE4297DE55024526B39AEEDFC66F7872"/>
    <w:rsid w:val="004D7226"/>
  </w:style>
  <w:style w:type="paragraph" w:customStyle="1" w:styleId="49A035D97BF440ADB82FC09BE904DB75">
    <w:name w:val="49A035D97BF440ADB82FC09BE904DB75"/>
    <w:rsid w:val="004D7226"/>
  </w:style>
  <w:style w:type="paragraph" w:customStyle="1" w:styleId="DB008D6EF7CF44218727EA7B8E271260">
    <w:name w:val="DB008D6EF7CF44218727EA7B8E271260"/>
    <w:rsid w:val="004D7226"/>
  </w:style>
  <w:style w:type="paragraph" w:customStyle="1" w:styleId="4326B14CE15C4C5693B07247DA8ABF61">
    <w:name w:val="4326B14CE15C4C5693B07247DA8ABF61"/>
    <w:rsid w:val="004D7226"/>
  </w:style>
  <w:style w:type="paragraph" w:customStyle="1" w:styleId="04F3ED04346A4C87A43203C2948E1143">
    <w:name w:val="04F3ED04346A4C87A43203C2948E1143"/>
    <w:rsid w:val="004D7226"/>
  </w:style>
  <w:style w:type="paragraph" w:customStyle="1" w:styleId="6E8450027FB945B08F20B8FBEB248CE8">
    <w:name w:val="6E8450027FB945B08F20B8FBEB248CE8"/>
    <w:rsid w:val="004D7226"/>
  </w:style>
  <w:style w:type="paragraph" w:customStyle="1" w:styleId="29AECDCF2EBE43E1823B0F49594B4FD1">
    <w:name w:val="29AECDCF2EBE43E1823B0F49594B4FD1"/>
    <w:rsid w:val="004D7226"/>
  </w:style>
  <w:style w:type="paragraph" w:customStyle="1" w:styleId="BF1323BB05D846E188C8A7AFE9083368">
    <w:name w:val="BF1323BB05D846E188C8A7AFE9083368"/>
    <w:rsid w:val="004D7226"/>
  </w:style>
  <w:style w:type="paragraph" w:customStyle="1" w:styleId="8B7FB3580A9B4677B396FBAEE4164CCA">
    <w:name w:val="8B7FB3580A9B4677B396FBAEE4164CCA"/>
    <w:rsid w:val="004D7226"/>
  </w:style>
  <w:style w:type="paragraph" w:customStyle="1" w:styleId="14B508272CE14C939199AA1BEA7005A2">
    <w:name w:val="14B508272CE14C939199AA1BEA7005A2"/>
    <w:rsid w:val="004D7226"/>
  </w:style>
  <w:style w:type="paragraph" w:customStyle="1" w:styleId="F321D2F1BEBF4BEFB2F5B350ADE84CAE">
    <w:name w:val="F321D2F1BEBF4BEFB2F5B350ADE84CAE"/>
    <w:rsid w:val="004D7226"/>
  </w:style>
  <w:style w:type="paragraph" w:customStyle="1" w:styleId="5BD5A8827F474FBBA78B6412DA74A759">
    <w:name w:val="5BD5A8827F474FBBA78B6412DA74A759"/>
    <w:rsid w:val="004D7226"/>
  </w:style>
  <w:style w:type="paragraph" w:customStyle="1" w:styleId="8DF6F1F33681486E8FD20FDF1E0938D1">
    <w:name w:val="8DF6F1F33681486E8FD20FDF1E0938D1"/>
    <w:rsid w:val="004D7226"/>
  </w:style>
  <w:style w:type="paragraph" w:customStyle="1" w:styleId="CA9C28CFF7014E64BDE9ECB413F81DD3">
    <w:name w:val="CA9C28CFF7014E64BDE9ECB413F81DD3"/>
    <w:rsid w:val="004D7226"/>
  </w:style>
  <w:style w:type="paragraph" w:customStyle="1" w:styleId="82AF017786024CA39CBD3A303006FA07">
    <w:name w:val="82AF017786024CA39CBD3A303006FA07"/>
    <w:rsid w:val="004D7226"/>
  </w:style>
  <w:style w:type="paragraph" w:customStyle="1" w:styleId="5DD25F133CF3459DB4C801690AC46B1A">
    <w:name w:val="5DD25F133CF3459DB4C801690AC46B1A"/>
    <w:rsid w:val="004D7226"/>
  </w:style>
  <w:style w:type="paragraph" w:customStyle="1" w:styleId="995FD2730A2F42308D9BAFD7A248216D">
    <w:name w:val="995FD2730A2F42308D9BAFD7A248216D"/>
    <w:rsid w:val="004D7226"/>
  </w:style>
  <w:style w:type="paragraph" w:customStyle="1" w:styleId="F113DE553B834DF394BCABFDC97BC09F">
    <w:name w:val="F113DE553B834DF394BCABFDC97BC09F"/>
    <w:rsid w:val="004D7226"/>
  </w:style>
  <w:style w:type="paragraph" w:customStyle="1" w:styleId="E538E39CC7F541568AF48A4447D83715">
    <w:name w:val="E538E39CC7F541568AF48A4447D83715"/>
    <w:rsid w:val="004D7226"/>
  </w:style>
  <w:style w:type="paragraph" w:customStyle="1" w:styleId="D9C85A398555454F9DE2F0F1397ADCEA">
    <w:name w:val="D9C85A398555454F9DE2F0F1397ADCEA"/>
    <w:rsid w:val="004D7226"/>
  </w:style>
  <w:style w:type="paragraph" w:customStyle="1" w:styleId="FB5FBAA2315F45FC9323E1B4F887BEE5">
    <w:name w:val="FB5FBAA2315F45FC9323E1B4F887BEE5"/>
    <w:rsid w:val="004D7226"/>
  </w:style>
  <w:style w:type="paragraph" w:customStyle="1" w:styleId="77F05191A3EE432F9FFEDAE12FE3958F">
    <w:name w:val="77F05191A3EE432F9FFEDAE12FE3958F"/>
    <w:rsid w:val="004D7226"/>
  </w:style>
  <w:style w:type="paragraph" w:customStyle="1" w:styleId="841CA7B030F54A759855A898FCAA3187">
    <w:name w:val="841CA7B030F54A759855A898FCAA3187"/>
    <w:rsid w:val="004D7226"/>
  </w:style>
  <w:style w:type="paragraph" w:customStyle="1" w:styleId="2325F9CF8814491FB5CCFD36498135A3">
    <w:name w:val="2325F9CF8814491FB5CCFD36498135A3"/>
    <w:rsid w:val="004D7226"/>
  </w:style>
  <w:style w:type="paragraph" w:customStyle="1" w:styleId="E8F2E9A629964FA9B19407B02906CB32">
    <w:name w:val="E8F2E9A629964FA9B19407B02906CB32"/>
    <w:rsid w:val="004D7226"/>
  </w:style>
  <w:style w:type="paragraph" w:customStyle="1" w:styleId="DDD356E114D54A34B18210940B98F717">
    <w:name w:val="DDD356E114D54A34B18210940B98F717"/>
    <w:rsid w:val="004D7226"/>
  </w:style>
  <w:style w:type="paragraph" w:customStyle="1" w:styleId="44B409E742BD44B1ABFD7C65BC669AF2">
    <w:name w:val="44B409E742BD44B1ABFD7C65BC669AF2"/>
    <w:rsid w:val="004D7226"/>
  </w:style>
  <w:style w:type="paragraph" w:customStyle="1" w:styleId="9682AC9AD17941BF9C009E58934EAC7F">
    <w:name w:val="9682AC9AD17941BF9C009E58934EAC7F"/>
    <w:rsid w:val="004D7226"/>
  </w:style>
  <w:style w:type="paragraph" w:customStyle="1" w:styleId="4D462AB0A84C49DA9C84AB19A3F082F8">
    <w:name w:val="4D462AB0A84C49DA9C84AB19A3F082F8"/>
    <w:rsid w:val="004D7226"/>
  </w:style>
  <w:style w:type="paragraph" w:customStyle="1" w:styleId="05FC72562AD14B96ABA16D2C64BB555E">
    <w:name w:val="05FC72562AD14B96ABA16D2C64BB555E"/>
    <w:rsid w:val="004D7226"/>
  </w:style>
  <w:style w:type="paragraph" w:customStyle="1" w:styleId="A2CE331C6D2A47F2BAF949685DB43A0F">
    <w:name w:val="A2CE331C6D2A47F2BAF949685DB43A0F"/>
    <w:rsid w:val="004D7226"/>
  </w:style>
  <w:style w:type="paragraph" w:customStyle="1" w:styleId="BC4C6F94E8AE4F91AE92505B3A43DF60">
    <w:name w:val="BC4C6F94E8AE4F91AE92505B3A43DF60"/>
    <w:rsid w:val="004D7226"/>
  </w:style>
  <w:style w:type="paragraph" w:customStyle="1" w:styleId="194E878DD7F2484AA9A7288ACCEB5B2F">
    <w:name w:val="194E878DD7F2484AA9A7288ACCEB5B2F"/>
    <w:rsid w:val="004D7226"/>
  </w:style>
  <w:style w:type="paragraph" w:customStyle="1" w:styleId="9A6F0155D7834F2A8BD49991316782A9">
    <w:name w:val="9A6F0155D7834F2A8BD49991316782A9"/>
    <w:rsid w:val="004D7226"/>
  </w:style>
  <w:style w:type="paragraph" w:customStyle="1" w:styleId="6C2C78E79B9B401BB898DA50E43A4E77">
    <w:name w:val="6C2C78E79B9B401BB898DA50E43A4E77"/>
    <w:rsid w:val="004D7226"/>
  </w:style>
  <w:style w:type="paragraph" w:customStyle="1" w:styleId="7EB301AE8B5447369E1BFF8CDE0492BC">
    <w:name w:val="7EB301AE8B5447369E1BFF8CDE0492BC"/>
    <w:rsid w:val="004D7226"/>
  </w:style>
  <w:style w:type="paragraph" w:customStyle="1" w:styleId="06AC06F129944881B40F8E2131E09B31">
    <w:name w:val="06AC06F129944881B40F8E2131E09B31"/>
    <w:rsid w:val="004D7226"/>
  </w:style>
  <w:style w:type="paragraph" w:customStyle="1" w:styleId="9BD3AF42C0A24C168CC49A4E0952C09D">
    <w:name w:val="9BD3AF42C0A24C168CC49A4E0952C09D"/>
    <w:rsid w:val="004D7226"/>
  </w:style>
  <w:style w:type="paragraph" w:customStyle="1" w:styleId="BF6ACD3D76E443CE82A5FE0029AB223B">
    <w:name w:val="BF6ACD3D76E443CE82A5FE0029AB223B"/>
    <w:rsid w:val="004D7226"/>
  </w:style>
  <w:style w:type="paragraph" w:customStyle="1" w:styleId="DABE581D5300448CA5BC501CE17A0B46">
    <w:name w:val="DABE581D5300448CA5BC501CE17A0B46"/>
    <w:rsid w:val="004D7226"/>
  </w:style>
  <w:style w:type="paragraph" w:customStyle="1" w:styleId="C729529BAA9A4DD8A2AE3873774CBEAA">
    <w:name w:val="C729529BAA9A4DD8A2AE3873774CBEAA"/>
    <w:rsid w:val="004D7226"/>
  </w:style>
  <w:style w:type="paragraph" w:customStyle="1" w:styleId="CD438406660243B78E98C6D602E21D02">
    <w:name w:val="CD438406660243B78E98C6D602E21D02"/>
    <w:rsid w:val="004D7226"/>
  </w:style>
  <w:style w:type="paragraph" w:customStyle="1" w:styleId="EC746003135747AEA5869D2E76E154EE">
    <w:name w:val="EC746003135747AEA5869D2E76E154EE"/>
    <w:rsid w:val="004D7226"/>
  </w:style>
  <w:style w:type="paragraph" w:customStyle="1" w:styleId="8493F6579E0F4979BB3E06FB7BC75026">
    <w:name w:val="8493F6579E0F4979BB3E06FB7BC75026"/>
    <w:rsid w:val="004D7226"/>
  </w:style>
  <w:style w:type="paragraph" w:customStyle="1" w:styleId="05F706E298E94E6CAD022D6240EB28C6">
    <w:name w:val="05F706E298E94E6CAD022D6240EB28C6"/>
    <w:rsid w:val="004D7226"/>
  </w:style>
  <w:style w:type="paragraph" w:customStyle="1" w:styleId="09CFE4276E144EADB82E1C5D26A8DF41">
    <w:name w:val="09CFE4276E144EADB82E1C5D26A8DF41"/>
    <w:rsid w:val="004D7226"/>
  </w:style>
  <w:style w:type="paragraph" w:customStyle="1" w:styleId="C2A1A3752197453B9B68E457B4913B28">
    <w:name w:val="C2A1A3752197453B9B68E457B4913B28"/>
    <w:rsid w:val="004D7226"/>
  </w:style>
  <w:style w:type="paragraph" w:customStyle="1" w:styleId="C50B143A3D5B43BA87F80172289FEF28">
    <w:name w:val="C50B143A3D5B43BA87F80172289FEF28"/>
    <w:rsid w:val="004D7226"/>
  </w:style>
  <w:style w:type="paragraph" w:customStyle="1" w:styleId="ADE6C93C4BA2489C9FBBE3451E3FA312">
    <w:name w:val="ADE6C93C4BA2489C9FBBE3451E3FA312"/>
    <w:rsid w:val="004D7226"/>
  </w:style>
  <w:style w:type="paragraph" w:customStyle="1" w:styleId="4C860FEB881E459B9A4E66C748199E4A">
    <w:name w:val="4C860FEB881E459B9A4E66C748199E4A"/>
    <w:rsid w:val="004D7226"/>
  </w:style>
  <w:style w:type="paragraph" w:customStyle="1" w:styleId="A93403F08CAE4B30A5DD80D54DFF0DF9">
    <w:name w:val="A93403F08CAE4B30A5DD80D54DFF0DF9"/>
    <w:rsid w:val="004D7226"/>
  </w:style>
  <w:style w:type="paragraph" w:customStyle="1" w:styleId="B3282A34B56546D2B25030F1AC20B91E">
    <w:name w:val="B3282A34B56546D2B25030F1AC20B91E"/>
    <w:rsid w:val="004D7226"/>
  </w:style>
  <w:style w:type="paragraph" w:customStyle="1" w:styleId="2D2607B5727E4976A3B9ADEEC6F40B29">
    <w:name w:val="2D2607B5727E4976A3B9ADEEC6F40B29"/>
    <w:rsid w:val="004D7226"/>
  </w:style>
  <w:style w:type="paragraph" w:customStyle="1" w:styleId="BE9C7FCDD1A1418E8FDEF3730393991E">
    <w:name w:val="BE9C7FCDD1A1418E8FDEF3730393991E"/>
    <w:rsid w:val="004D7226"/>
  </w:style>
  <w:style w:type="paragraph" w:customStyle="1" w:styleId="F18D60099FB24D098D09AC03DD91D5A5">
    <w:name w:val="F18D60099FB24D098D09AC03DD91D5A5"/>
    <w:rsid w:val="004D7226"/>
  </w:style>
  <w:style w:type="paragraph" w:customStyle="1" w:styleId="637BB96CF0084F7887F2852D24025E6D">
    <w:name w:val="637BB96CF0084F7887F2852D24025E6D"/>
    <w:rsid w:val="004D7226"/>
  </w:style>
  <w:style w:type="paragraph" w:customStyle="1" w:styleId="C2F64E735F214368B6855644A8007754">
    <w:name w:val="C2F64E735F214368B6855644A8007754"/>
    <w:rsid w:val="004D7226"/>
  </w:style>
  <w:style w:type="paragraph" w:customStyle="1" w:styleId="DDF9AD59370445F58EB182B226F49C47">
    <w:name w:val="DDF9AD59370445F58EB182B226F49C47"/>
    <w:rsid w:val="004D7226"/>
  </w:style>
  <w:style w:type="paragraph" w:customStyle="1" w:styleId="DACFC3D8CE994ABAAF42917B167EC624">
    <w:name w:val="DACFC3D8CE994ABAAF42917B167EC624"/>
    <w:rsid w:val="004D7226"/>
  </w:style>
  <w:style w:type="paragraph" w:customStyle="1" w:styleId="C6435B323B534925B76672DC23AF4193">
    <w:name w:val="C6435B323B534925B76672DC23AF4193"/>
    <w:rsid w:val="004D7226"/>
  </w:style>
  <w:style w:type="paragraph" w:customStyle="1" w:styleId="EB8B57A45BC24C9D98AD5DCA0888ABF8">
    <w:name w:val="EB8B57A45BC24C9D98AD5DCA0888ABF8"/>
    <w:rsid w:val="004D7226"/>
  </w:style>
  <w:style w:type="paragraph" w:customStyle="1" w:styleId="A3CED82BCAD64C96BF1DE69058D49CF6">
    <w:name w:val="A3CED82BCAD64C96BF1DE69058D49CF6"/>
    <w:rsid w:val="004D7226"/>
  </w:style>
  <w:style w:type="paragraph" w:customStyle="1" w:styleId="C9D86CDA1891466C9833C373B76DE5E3">
    <w:name w:val="C9D86CDA1891466C9833C373B76DE5E3"/>
    <w:rsid w:val="004D7226"/>
  </w:style>
  <w:style w:type="paragraph" w:customStyle="1" w:styleId="A199542F04C74E649B831DC1033E11E9">
    <w:name w:val="A199542F04C74E649B831DC1033E11E9"/>
    <w:rsid w:val="00FF0A5C"/>
  </w:style>
  <w:style w:type="paragraph" w:customStyle="1" w:styleId="BF3E0E58D08040C89C51DA7B88F83DCE">
    <w:name w:val="BF3E0E58D08040C89C51DA7B88F83DCE"/>
    <w:rsid w:val="00FF0A5C"/>
  </w:style>
  <w:style w:type="paragraph" w:customStyle="1" w:styleId="371AE0FC8B924270B5B33D78606A2741">
    <w:name w:val="371AE0FC8B924270B5B33D78606A2741"/>
    <w:rsid w:val="00FF0A5C"/>
  </w:style>
  <w:style w:type="paragraph" w:customStyle="1" w:styleId="9CDD5255612F40268989DC94067373FA">
    <w:name w:val="9CDD5255612F40268989DC94067373FA"/>
    <w:rsid w:val="00FF0A5C"/>
  </w:style>
  <w:style w:type="paragraph" w:customStyle="1" w:styleId="F05C5CD6B2C8422084B1A97239959DEF">
    <w:name w:val="F05C5CD6B2C8422084B1A97239959DEF"/>
    <w:rsid w:val="00FF0A5C"/>
  </w:style>
  <w:style w:type="paragraph" w:customStyle="1" w:styleId="A6F6F85965274D2C84557DDA6FE84C5E">
    <w:name w:val="A6F6F85965274D2C84557DDA6FE84C5E"/>
    <w:rsid w:val="00FF0A5C"/>
  </w:style>
  <w:style w:type="paragraph" w:customStyle="1" w:styleId="558AC5DB4048460295D4971FDD673520">
    <w:name w:val="558AC5DB4048460295D4971FDD673520"/>
    <w:rsid w:val="00FF0A5C"/>
  </w:style>
  <w:style w:type="paragraph" w:customStyle="1" w:styleId="2A9DB661531341F2A736EEA6407801B8">
    <w:name w:val="2A9DB661531341F2A736EEA6407801B8"/>
    <w:rsid w:val="00FF0A5C"/>
  </w:style>
  <w:style w:type="paragraph" w:customStyle="1" w:styleId="2D830B6299EE4624AEA250CDC9B3780E">
    <w:name w:val="2D830B6299EE4624AEA250CDC9B3780E"/>
    <w:rsid w:val="00FF0A5C"/>
  </w:style>
  <w:style w:type="paragraph" w:customStyle="1" w:styleId="E35796966FD7432D86EE2876738F70D1">
    <w:name w:val="E35796966FD7432D86EE2876738F70D1"/>
    <w:rsid w:val="00FF0A5C"/>
  </w:style>
  <w:style w:type="paragraph" w:customStyle="1" w:styleId="DA9324A2463D4D25A1BA8A0C09194A8D">
    <w:name w:val="DA9324A2463D4D25A1BA8A0C09194A8D"/>
    <w:rsid w:val="00FF0A5C"/>
  </w:style>
  <w:style w:type="paragraph" w:customStyle="1" w:styleId="0999C55AD423498199F5B7192317C112">
    <w:name w:val="0999C55AD423498199F5B7192317C112"/>
    <w:rsid w:val="00FF0A5C"/>
  </w:style>
  <w:style w:type="paragraph" w:customStyle="1" w:styleId="E340E7E253F54C5DA3E1170B00649A10">
    <w:name w:val="E340E7E253F54C5DA3E1170B00649A10"/>
    <w:rsid w:val="00FF0A5C"/>
  </w:style>
  <w:style w:type="paragraph" w:customStyle="1" w:styleId="6583E37E3B754409BC1885BC75DE2EDE">
    <w:name w:val="6583E37E3B754409BC1885BC75DE2EDE"/>
    <w:rsid w:val="00FF0A5C"/>
  </w:style>
  <w:style w:type="paragraph" w:customStyle="1" w:styleId="40B9A0AEC0CD4F5E86A23C08515EE953">
    <w:name w:val="40B9A0AEC0CD4F5E86A23C08515EE953"/>
    <w:rsid w:val="00FF0A5C"/>
  </w:style>
  <w:style w:type="paragraph" w:customStyle="1" w:styleId="7581E9D69E8C46D6A0264BFF99F3210B">
    <w:name w:val="7581E9D69E8C46D6A0264BFF99F3210B"/>
    <w:rsid w:val="00FF0A5C"/>
  </w:style>
  <w:style w:type="paragraph" w:customStyle="1" w:styleId="77217DBED04E4F77AFFC7B714AA7CFB9">
    <w:name w:val="77217DBED04E4F77AFFC7B714AA7CFB9"/>
    <w:rsid w:val="00FF0A5C"/>
  </w:style>
  <w:style w:type="paragraph" w:customStyle="1" w:styleId="799B96B243E24A21855A89EFD5E22CB9">
    <w:name w:val="799B96B243E24A21855A89EFD5E22CB9"/>
    <w:rsid w:val="00FF0A5C"/>
  </w:style>
  <w:style w:type="paragraph" w:customStyle="1" w:styleId="078F5D70F8684775A82331D0415437D6">
    <w:name w:val="078F5D70F8684775A82331D0415437D6"/>
    <w:rsid w:val="00FF0A5C"/>
  </w:style>
  <w:style w:type="paragraph" w:customStyle="1" w:styleId="014000AA202447789D754A47630B8643">
    <w:name w:val="014000AA202447789D754A47630B8643"/>
    <w:rsid w:val="00FF0A5C"/>
  </w:style>
  <w:style w:type="paragraph" w:customStyle="1" w:styleId="279A30FFE24542A891ABBE81A9B741E4">
    <w:name w:val="279A30FFE24542A891ABBE81A9B741E4"/>
    <w:rsid w:val="00FF0A5C"/>
  </w:style>
  <w:style w:type="paragraph" w:customStyle="1" w:styleId="92D6FAF35E40475B8D5063BF217687B7">
    <w:name w:val="92D6FAF35E40475B8D5063BF217687B7"/>
    <w:rsid w:val="00FF0A5C"/>
  </w:style>
  <w:style w:type="paragraph" w:customStyle="1" w:styleId="0889F558040F47078D1DED9F16CD532E">
    <w:name w:val="0889F558040F47078D1DED9F16CD532E"/>
    <w:rsid w:val="00FF0A5C"/>
  </w:style>
  <w:style w:type="paragraph" w:customStyle="1" w:styleId="8461FA94649A4710833B206FA1D232B6">
    <w:name w:val="8461FA94649A4710833B206FA1D232B6"/>
    <w:rsid w:val="00FF0A5C"/>
  </w:style>
  <w:style w:type="paragraph" w:customStyle="1" w:styleId="0CEEA0B37BDB4107A26FAF1B51BF675E">
    <w:name w:val="0CEEA0B37BDB4107A26FAF1B51BF675E"/>
    <w:rsid w:val="00FF0A5C"/>
  </w:style>
  <w:style w:type="paragraph" w:customStyle="1" w:styleId="2FCE5FF878844CDAA09AD701DC805A60">
    <w:name w:val="2FCE5FF878844CDAA09AD701DC805A60"/>
    <w:rsid w:val="00FF0A5C"/>
  </w:style>
  <w:style w:type="paragraph" w:customStyle="1" w:styleId="AD78011A6EDF4FB68D07283B9119F0CA">
    <w:name w:val="AD78011A6EDF4FB68D07283B9119F0CA"/>
    <w:rsid w:val="00FF0A5C"/>
  </w:style>
  <w:style w:type="paragraph" w:customStyle="1" w:styleId="FDB83A08543C4BA9AAE367A5B41A54B6">
    <w:name w:val="FDB83A08543C4BA9AAE367A5B41A54B6"/>
    <w:rsid w:val="00FF0A5C"/>
  </w:style>
  <w:style w:type="paragraph" w:customStyle="1" w:styleId="CAC6F09F1454436285AED0B3B091DF6C">
    <w:name w:val="CAC6F09F1454436285AED0B3B091DF6C"/>
    <w:rsid w:val="00FF0A5C"/>
  </w:style>
  <w:style w:type="paragraph" w:customStyle="1" w:styleId="CA5D4938EB764849916EEE84231C2484">
    <w:name w:val="CA5D4938EB764849916EEE84231C2484"/>
    <w:rsid w:val="00FF0A5C"/>
  </w:style>
  <w:style w:type="paragraph" w:customStyle="1" w:styleId="2C29433F377A47F2B6261DD720F48624">
    <w:name w:val="2C29433F377A47F2B6261DD720F48624"/>
    <w:rsid w:val="00FF0A5C"/>
  </w:style>
  <w:style w:type="paragraph" w:customStyle="1" w:styleId="FAFCC1F1C27B41C4AEDC794947C8335F">
    <w:name w:val="FAFCC1F1C27B41C4AEDC794947C8335F"/>
    <w:rsid w:val="00FF0A5C"/>
  </w:style>
  <w:style w:type="paragraph" w:customStyle="1" w:styleId="406F12D2D5B345BDB3F47E5FAC5148E7">
    <w:name w:val="406F12D2D5B345BDB3F47E5FAC5148E7"/>
    <w:rsid w:val="00FF0A5C"/>
  </w:style>
  <w:style w:type="paragraph" w:customStyle="1" w:styleId="6D6319EC5C2D4AB6A68C37A806C51304">
    <w:name w:val="6D6319EC5C2D4AB6A68C37A806C51304"/>
    <w:rsid w:val="00FF0A5C"/>
  </w:style>
  <w:style w:type="paragraph" w:customStyle="1" w:styleId="6C65F58C8CB24449AD8F9B35E1F56595">
    <w:name w:val="6C65F58C8CB24449AD8F9B35E1F56595"/>
    <w:rsid w:val="00FF0A5C"/>
  </w:style>
  <w:style w:type="paragraph" w:customStyle="1" w:styleId="79E37930EEDB4C68998AD4B6AFD2A280">
    <w:name w:val="79E37930EEDB4C68998AD4B6AFD2A280"/>
    <w:rsid w:val="00FF0A5C"/>
  </w:style>
  <w:style w:type="paragraph" w:customStyle="1" w:styleId="6C32DC0964544195B96DEC73797301A3">
    <w:name w:val="6C32DC0964544195B96DEC73797301A3"/>
    <w:rsid w:val="00FF0A5C"/>
  </w:style>
  <w:style w:type="paragraph" w:customStyle="1" w:styleId="385899DC576C4B3086934C31D2D9FFCC">
    <w:name w:val="385899DC576C4B3086934C31D2D9FFCC"/>
    <w:rsid w:val="00FF0A5C"/>
  </w:style>
  <w:style w:type="paragraph" w:customStyle="1" w:styleId="90DCB0B5AE6B4FBD88A1C120111C2AE1">
    <w:name w:val="90DCB0B5AE6B4FBD88A1C120111C2AE1"/>
    <w:rsid w:val="00FF0A5C"/>
  </w:style>
  <w:style w:type="paragraph" w:customStyle="1" w:styleId="48DCC3D1652D464B806A5824E5B82FF6">
    <w:name w:val="48DCC3D1652D464B806A5824E5B82FF6"/>
    <w:rsid w:val="00FF0A5C"/>
  </w:style>
  <w:style w:type="paragraph" w:customStyle="1" w:styleId="C8FD557AF25C44F5A5297CF28E9F4600">
    <w:name w:val="C8FD557AF25C44F5A5297CF28E9F4600"/>
    <w:rsid w:val="00FF0A5C"/>
  </w:style>
  <w:style w:type="paragraph" w:customStyle="1" w:styleId="B64E03CDBE714AC6A954D4F2F94A0CA9">
    <w:name w:val="B64E03CDBE714AC6A954D4F2F94A0CA9"/>
    <w:rsid w:val="00FF0A5C"/>
  </w:style>
  <w:style w:type="paragraph" w:customStyle="1" w:styleId="1F147CAFA6C342A1A8C293E12A0EC21B">
    <w:name w:val="1F147CAFA6C342A1A8C293E12A0EC21B"/>
    <w:rsid w:val="00FF0A5C"/>
  </w:style>
  <w:style w:type="paragraph" w:customStyle="1" w:styleId="05955E99303649BBA37C8F94CB0EDC2D">
    <w:name w:val="05955E99303649BBA37C8F94CB0EDC2D"/>
    <w:rsid w:val="009E369B"/>
  </w:style>
  <w:style w:type="paragraph" w:customStyle="1" w:styleId="2977486F40A5462BAE3FD9235B617F62">
    <w:name w:val="2977486F40A5462BAE3FD9235B617F62"/>
    <w:rsid w:val="009E369B"/>
  </w:style>
  <w:style w:type="paragraph" w:customStyle="1" w:styleId="18B1EEC603604F148E9ED91AF15799A9">
    <w:name w:val="18B1EEC603604F148E9ED91AF15799A9"/>
    <w:rsid w:val="009E369B"/>
  </w:style>
  <w:style w:type="paragraph" w:customStyle="1" w:styleId="6D3FBCCACEE74338B10F654B7B5FA661">
    <w:name w:val="6D3FBCCACEE74338B10F654B7B5FA661"/>
    <w:rsid w:val="009E369B"/>
  </w:style>
  <w:style w:type="paragraph" w:customStyle="1" w:styleId="15FA521B94C84B349AF45AB8C089455B">
    <w:name w:val="15FA521B94C84B349AF45AB8C089455B"/>
    <w:rsid w:val="009E369B"/>
  </w:style>
  <w:style w:type="paragraph" w:customStyle="1" w:styleId="C511399229C64E158182DE90E419E07B">
    <w:name w:val="C511399229C64E158182DE90E419E07B"/>
    <w:rsid w:val="009E369B"/>
  </w:style>
  <w:style w:type="paragraph" w:customStyle="1" w:styleId="D4F77AA7C2414BA9A57EF2EBFEC3A398">
    <w:name w:val="D4F77AA7C2414BA9A57EF2EBFEC3A398"/>
    <w:rsid w:val="009E369B"/>
  </w:style>
  <w:style w:type="paragraph" w:customStyle="1" w:styleId="3089025894424623A32BE67DF0642FE8">
    <w:name w:val="3089025894424623A32BE67DF0642FE8"/>
    <w:rsid w:val="009E369B"/>
  </w:style>
  <w:style w:type="paragraph" w:customStyle="1" w:styleId="2A836FA5F1194E1CB0202BBEE6AB76B2">
    <w:name w:val="2A836FA5F1194E1CB0202BBEE6AB76B2"/>
    <w:rsid w:val="009E369B"/>
  </w:style>
  <w:style w:type="paragraph" w:customStyle="1" w:styleId="60DD28F59BE241E89E61A4F0E3CC5AE7">
    <w:name w:val="60DD28F59BE241E89E61A4F0E3CC5AE7"/>
    <w:rsid w:val="009E369B"/>
  </w:style>
  <w:style w:type="paragraph" w:customStyle="1" w:styleId="5BAAC82DC58A47988210B5768F171757">
    <w:name w:val="5BAAC82DC58A47988210B5768F171757"/>
    <w:rsid w:val="009E369B"/>
  </w:style>
  <w:style w:type="paragraph" w:customStyle="1" w:styleId="D04B796A5BE74D1EA673303F80EF6326">
    <w:name w:val="D04B796A5BE74D1EA673303F80EF6326"/>
    <w:rsid w:val="009E369B"/>
  </w:style>
  <w:style w:type="paragraph" w:customStyle="1" w:styleId="63A3EA1A8C72470C9AE087FECA373554">
    <w:name w:val="63A3EA1A8C72470C9AE087FECA373554"/>
    <w:rsid w:val="009E369B"/>
  </w:style>
  <w:style w:type="paragraph" w:customStyle="1" w:styleId="728EF9CD048D4A4EB612E1D25D1123D6">
    <w:name w:val="728EF9CD048D4A4EB612E1D25D1123D6"/>
    <w:rsid w:val="009E369B"/>
  </w:style>
  <w:style w:type="paragraph" w:customStyle="1" w:styleId="619573E31D854383A16889B101ADE97B">
    <w:name w:val="619573E31D854383A16889B101ADE97B"/>
    <w:rsid w:val="009E369B"/>
  </w:style>
  <w:style w:type="paragraph" w:customStyle="1" w:styleId="54B34FCFBA9F4F39A45652C071605B28">
    <w:name w:val="54B34FCFBA9F4F39A45652C071605B28"/>
    <w:rsid w:val="009E369B"/>
  </w:style>
  <w:style w:type="paragraph" w:customStyle="1" w:styleId="109313E6A7E34821B8A84340CBD586FC">
    <w:name w:val="109313E6A7E34821B8A84340CBD586FC"/>
    <w:rsid w:val="009E369B"/>
  </w:style>
  <w:style w:type="paragraph" w:customStyle="1" w:styleId="E3E4C3B74BEE4719BC5CF009CBF852D9">
    <w:name w:val="E3E4C3B74BEE4719BC5CF009CBF852D9"/>
    <w:rsid w:val="009E369B"/>
  </w:style>
  <w:style w:type="paragraph" w:customStyle="1" w:styleId="81E834627819405DB97455B06B77E715">
    <w:name w:val="81E834627819405DB97455B06B77E715"/>
    <w:rsid w:val="009E369B"/>
  </w:style>
  <w:style w:type="paragraph" w:customStyle="1" w:styleId="EC4B203B85FE411BA1F3E93F6706D3B7">
    <w:name w:val="EC4B203B85FE411BA1F3E93F6706D3B7"/>
    <w:rsid w:val="009E369B"/>
  </w:style>
  <w:style w:type="paragraph" w:customStyle="1" w:styleId="596E204948D74FEB8F8FCB0A7F2BF752">
    <w:name w:val="596E204948D74FEB8F8FCB0A7F2BF752"/>
    <w:rsid w:val="009E369B"/>
  </w:style>
  <w:style w:type="paragraph" w:customStyle="1" w:styleId="593512D895C94A1F9451EAE547CA528A">
    <w:name w:val="593512D895C94A1F9451EAE547CA528A"/>
    <w:rsid w:val="009E369B"/>
  </w:style>
  <w:style w:type="paragraph" w:customStyle="1" w:styleId="BF966079FF11445BA275AE422147F8F5">
    <w:name w:val="BF966079FF11445BA275AE422147F8F5"/>
    <w:rsid w:val="009E369B"/>
  </w:style>
  <w:style w:type="paragraph" w:customStyle="1" w:styleId="95A34E8679734CF4A4B864ACEDEC94A1">
    <w:name w:val="95A34E8679734CF4A4B864ACEDEC94A1"/>
    <w:rsid w:val="009E369B"/>
  </w:style>
  <w:style w:type="paragraph" w:customStyle="1" w:styleId="29D797EFD11441A8BD5B34C894C5AE0B">
    <w:name w:val="29D797EFD11441A8BD5B34C894C5AE0B"/>
    <w:rsid w:val="009E369B"/>
  </w:style>
  <w:style w:type="paragraph" w:customStyle="1" w:styleId="01D241ABA4044F5DBB02622EAE4A8875">
    <w:name w:val="01D241ABA4044F5DBB02622EAE4A8875"/>
    <w:rsid w:val="009E369B"/>
  </w:style>
  <w:style w:type="paragraph" w:customStyle="1" w:styleId="B48E937139C5412383043F985FEE4830">
    <w:name w:val="B48E937139C5412383043F985FEE4830"/>
    <w:rsid w:val="009E369B"/>
  </w:style>
  <w:style w:type="paragraph" w:customStyle="1" w:styleId="901E2D3C78F24278A3EDD073540BCB6D">
    <w:name w:val="901E2D3C78F24278A3EDD073540BCB6D"/>
    <w:rsid w:val="009E369B"/>
  </w:style>
  <w:style w:type="paragraph" w:customStyle="1" w:styleId="F2A8F88AEE42498CBDB91F8E3BDFF83A">
    <w:name w:val="F2A8F88AEE42498CBDB91F8E3BDFF83A"/>
    <w:rsid w:val="009E369B"/>
  </w:style>
  <w:style w:type="paragraph" w:customStyle="1" w:styleId="1889A2BBC4D0423F9633A65F3835CACA">
    <w:name w:val="1889A2BBC4D0423F9633A65F3835CACA"/>
    <w:rsid w:val="009E369B"/>
  </w:style>
  <w:style w:type="paragraph" w:customStyle="1" w:styleId="1217D4D4309A408D85DB0F390DF83295">
    <w:name w:val="1217D4D4309A408D85DB0F390DF83295"/>
    <w:rsid w:val="009E369B"/>
  </w:style>
  <w:style w:type="paragraph" w:customStyle="1" w:styleId="4BD6339C8D5241D98DE0CB5B8B1BFEA3">
    <w:name w:val="4BD6339C8D5241D98DE0CB5B8B1BFEA3"/>
    <w:rsid w:val="009E369B"/>
  </w:style>
  <w:style w:type="paragraph" w:customStyle="1" w:styleId="250D188A3D9A48B3AEEA163960958097">
    <w:name w:val="250D188A3D9A48B3AEEA163960958097"/>
    <w:rsid w:val="009E369B"/>
  </w:style>
  <w:style w:type="paragraph" w:customStyle="1" w:styleId="F86EDB11951444498DBD6D8817654A08">
    <w:name w:val="F86EDB11951444498DBD6D8817654A08"/>
    <w:rsid w:val="009E369B"/>
  </w:style>
  <w:style w:type="paragraph" w:customStyle="1" w:styleId="432E2DA678E849ED8768133012BAC1A0">
    <w:name w:val="432E2DA678E849ED8768133012BAC1A0"/>
    <w:rsid w:val="009E369B"/>
  </w:style>
  <w:style w:type="paragraph" w:customStyle="1" w:styleId="46F12CAE90864B48A14AA3B8D9DCD8C2">
    <w:name w:val="46F12CAE90864B48A14AA3B8D9DCD8C2"/>
    <w:rsid w:val="009E369B"/>
  </w:style>
  <w:style w:type="paragraph" w:customStyle="1" w:styleId="D514DBAE8C1C48E38872F1CC94378517">
    <w:name w:val="D514DBAE8C1C48E38872F1CC94378517"/>
    <w:rsid w:val="009E369B"/>
  </w:style>
  <w:style w:type="paragraph" w:customStyle="1" w:styleId="9016E3C1176243888E1DDA242045A3A0">
    <w:name w:val="9016E3C1176243888E1DDA242045A3A0"/>
    <w:rsid w:val="009E369B"/>
  </w:style>
  <w:style w:type="paragraph" w:customStyle="1" w:styleId="3E6E7E6DA55E4F3A86D704C93E4EDB9A">
    <w:name w:val="3E6E7E6DA55E4F3A86D704C93E4EDB9A"/>
    <w:rsid w:val="009E369B"/>
  </w:style>
  <w:style w:type="paragraph" w:customStyle="1" w:styleId="8D01E05C8DE945BC9D0870293A0DABBD">
    <w:name w:val="8D01E05C8DE945BC9D0870293A0DABBD"/>
    <w:rsid w:val="009E369B"/>
  </w:style>
  <w:style w:type="paragraph" w:customStyle="1" w:styleId="223B9F7FDAC64047A16247BE5BB3A7D4">
    <w:name w:val="223B9F7FDAC64047A16247BE5BB3A7D4"/>
    <w:rsid w:val="009E369B"/>
  </w:style>
  <w:style w:type="paragraph" w:customStyle="1" w:styleId="E600FF98C67C42BF95C4E5D02B6F8D61">
    <w:name w:val="E600FF98C67C42BF95C4E5D02B6F8D61"/>
    <w:rsid w:val="009E369B"/>
  </w:style>
  <w:style w:type="paragraph" w:customStyle="1" w:styleId="E550ECAF970E4FCDA8739C721CDB1F60">
    <w:name w:val="E550ECAF970E4FCDA8739C721CDB1F60"/>
    <w:rsid w:val="009E369B"/>
  </w:style>
  <w:style w:type="paragraph" w:customStyle="1" w:styleId="314188C5C35E40F3B342008E3709F6EA">
    <w:name w:val="314188C5C35E40F3B342008E3709F6EA"/>
    <w:rsid w:val="009E369B"/>
  </w:style>
  <w:style w:type="paragraph" w:customStyle="1" w:styleId="100ECF98EB70460686ACBEFD14810F1D">
    <w:name w:val="100ECF98EB70460686ACBEFD14810F1D"/>
    <w:rsid w:val="009E369B"/>
  </w:style>
  <w:style w:type="paragraph" w:customStyle="1" w:styleId="D0BB0A3F57C64D3F9B09E7FA26BA3845">
    <w:name w:val="D0BB0A3F57C64D3F9B09E7FA26BA3845"/>
    <w:rsid w:val="009E369B"/>
  </w:style>
  <w:style w:type="paragraph" w:customStyle="1" w:styleId="24B56F89D70947C9A5FAC3A1A011B852">
    <w:name w:val="24B56F89D70947C9A5FAC3A1A011B852"/>
    <w:rsid w:val="009E369B"/>
  </w:style>
  <w:style w:type="paragraph" w:customStyle="1" w:styleId="B47C49BC40AF4F4CAB8DC4D745F7919C">
    <w:name w:val="B47C49BC40AF4F4CAB8DC4D745F7919C"/>
    <w:rsid w:val="009E369B"/>
  </w:style>
  <w:style w:type="paragraph" w:customStyle="1" w:styleId="C372D6E6D08041B0BE1D5AC0F2FB0AFE">
    <w:name w:val="C372D6E6D08041B0BE1D5AC0F2FB0AFE"/>
    <w:rsid w:val="009E369B"/>
  </w:style>
  <w:style w:type="paragraph" w:customStyle="1" w:styleId="2F1FB9F7038140318EB28086C1D599B2">
    <w:name w:val="2F1FB9F7038140318EB28086C1D599B2"/>
    <w:rsid w:val="009E369B"/>
  </w:style>
  <w:style w:type="paragraph" w:customStyle="1" w:styleId="CD083E564FB24DBC88DE041C4E20A8C2">
    <w:name w:val="CD083E564FB24DBC88DE041C4E20A8C2"/>
    <w:rsid w:val="009E369B"/>
  </w:style>
  <w:style w:type="paragraph" w:customStyle="1" w:styleId="8BBA616B3ECE451EBD327A1AD476AADD">
    <w:name w:val="8BBA616B3ECE451EBD327A1AD476AADD"/>
    <w:rsid w:val="009E369B"/>
  </w:style>
  <w:style w:type="paragraph" w:customStyle="1" w:styleId="D1A68EC40C96412F9834FDC7E509DC97">
    <w:name w:val="D1A68EC40C96412F9834FDC7E509DC97"/>
    <w:rsid w:val="009E369B"/>
  </w:style>
  <w:style w:type="paragraph" w:customStyle="1" w:styleId="6C671783068A403BAABFAF076174BBD6">
    <w:name w:val="6C671783068A403BAABFAF076174BBD6"/>
    <w:rsid w:val="009E369B"/>
  </w:style>
  <w:style w:type="paragraph" w:customStyle="1" w:styleId="B29605963B2B42829A037556A0ACD5E9">
    <w:name w:val="B29605963B2B42829A037556A0ACD5E9"/>
    <w:rsid w:val="009E369B"/>
  </w:style>
  <w:style w:type="paragraph" w:customStyle="1" w:styleId="FF6D3A8601114730B8C7530EC7AB05F1">
    <w:name w:val="FF6D3A8601114730B8C7530EC7AB05F1"/>
    <w:rsid w:val="009E369B"/>
  </w:style>
  <w:style w:type="paragraph" w:customStyle="1" w:styleId="4B3F96B6568649D29449C1BB639FC001">
    <w:name w:val="4B3F96B6568649D29449C1BB639FC001"/>
    <w:rsid w:val="009E369B"/>
  </w:style>
  <w:style w:type="paragraph" w:customStyle="1" w:styleId="C735D93DAE9D428AAE976CD9DE45A09C">
    <w:name w:val="C735D93DAE9D428AAE976CD9DE45A09C"/>
    <w:rsid w:val="009E369B"/>
  </w:style>
  <w:style w:type="paragraph" w:customStyle="1" w:styleId="AD0146E50D3B46E381336ACFD3783823">
    <w:name w:val="AD0146E50D3B46E381336ACFD3783823"/>
    <w:rsid w:val="009E369B"/>
  </w:style>
  <w:style w:type="paragraph" w:customStyle="1" w:styleId="F76B5784615541F49E1D8DB08FE6D11C">
    <w:name w:val="F76B5784615541F49E1D8DB08FE6D11C"/>
    <w:rsid w:val="009E369B"/>
  </w:style>
  <w:style w:type="paragraph" w:customStyle="1" w:styleId="9BFB25F088874034BC52EB3B2DD17C82">
    <w:name w:val="9BFB25F088874034BC52EB3B2DD17C82"/>
    <w:rsid w:val="009E369B"/>
  </w:style>
  <w:style w:type="paragraph" w:customStyle="1" w:styleId="1CFC70D328F84C0DBCFCD9EBFF61572F">
    <w:name w:val="1CFC70D328F84C0DBCFCD9EBFF61572F"/>
    <w:rsid w:val="00876E6B"/>
  </w:style>
  <w:style w:type="paragraph" w:customStyle="1" w:styleId="F4CD56BD2C6B405FA39323E29B9D6106">
    <w:name w:val="F4CD56BD2C6B405FA39323E29B9D6106"/>
    <w:rsid w:val="00876E6B"/>
  </w:style>
  <w:style w:type="paragraph" w:customStyle="1" w:styleId="21420AEB21814C9CB53356ADD8E62406">
    <w:name w:val="21420AEB21814C9CB53356ADD8E62406"/>
    <w:rsid w:val="00876E6B"/>
  </w:style>
  <w:style w:type="paragraph" w:customStyle="1" w:styleId="5FAA4E1059A04D2286A62FCA6E9A308C">
    <w:name w:val="5FAA4E1059A04D2286A62FCA6E9A308C"/>
    <w:rsid w:val="00876E6B"/>
  </w:style>
  <w:style w:type="paragraph" w:customStyle="1" w:styleId="729FCC8D177B439A99CF1C031FFA8CEF">
    <w:name w:val="729FCC8D177B439A99CF1C031FFA8CEF"/>
    <w:rsid w:val="00876E6B"/>
  </w:style>
  <w:style w:type="paragraph" w:customStyle="1" w:styleId="979226332E504F79BBC07F878B18D6ED">
    <w:name w:val="979226332E504F79BBC07F878B18D6ED"/>
    <w:rsid w:val="00876E6B"/>
  </w:style>
  <w:style w:type="paragraph" w:customStyle="1" w:styleId="853A5D83346F4AD886766D2FFDBA2BB8">
    <w:name w:val="853A5D83346F4AD886766D2FFDBA2BB8"/>
    <w:rsid w:val="007261E3"/>
  </w:style>
  <w:style w:type="paragraph" w:customStyle="1" w:styleId="21CE4AFE58A14AA9A128223D89DB9714">
    <w:name w:val="21CE4AFE58A14AA9A128223D89DB9714"/>
    <w:rsid w:val="007261E3"/>
  </w:style>
  <w:style w:type="paragraph" w:customStyle="1" w:styleId="50A1DFF4133D429C84C57D8FF564DC65">
    <w:name w:val="50A1DFF4133D429C84C57D8FF564DC65"/>
    <w:rsid w:val="007261E3"/>
  </w:style>
  <w:style w:type="paragraph" w:customStyle="1" w:styleId="F4EE69B9B3DE47EA94D46EDE0D338633">
    <w:name w:val="F4EE69B9B3DE47EA94D46EDE0D338633"/>
    <w:rsid w:val="00F916BB"/>
  </w:style>
  <w:style w:type="paragraph" w:customStyle="1" w:styleId="56A05F2DD0CD46AA9EE56D36BEDE2601">
    <w:name w:val="56A05F2DD0CD46AA9EE56D36BEDE2601"/>
    <w:rsid w:val="00F916BB"/>
  </w:style>
  <w:style w:type="paragraph" w:customStyle="1" w:styleId="9143710885734760925641D205AE7DA3">
    <w:name w:val="9143710885734760925641D205AE7DA3"/>
    <w:rsid w:val="00F916BB"/>
  </w:style>
  <w:style w:type="paragraph" w:customStyle="1" w:styleId="700C27E71420448484B0B14F11B502B5">
    <w:name w:val="700C27E71420448484B0B14F11B502B5"/>
    <w:rsid w:val="00F916BB"/>
  </w:style>
  <w:style w:type="paragraph" w:customStyle="1" w:styleId="FC329ED06CE14965AA95F5535EC8E165">
    <w:name w:val="FC329ED06CE14965AA95F5535EC8E165"/>
    <w:rsid w:val="00F916BB"/>
  </w:style>
  <w:style w:type="paragraph" w:customStyle="1" w:styleId="3CA771F68F1C432F99BA5F833C3456BE">
    <w:name w:val="3CA771F68F1C432F99BA5F833C3456BE"/>
    <w:rsid w:val="00F916BB"/>
  </w:style>
  <w:style w:type="paragraph" w:customStyle="1" w:styleId="20F9205DAAC047789B216CA8F1B446A6">
    <w:name w:val="20F9205DAAC047789B216CA8F1B446A6"/>
    <w:rsid w:val="00F916BB"/>
  </w:style>
  <w:style w:type="paragraph" w:customStyle="1" w:styleId="DB77AB0B8A1D4068A7D489C5AB4BDCF2">
    <w:name w:val="DB77AB0B8A1D4068A7D489C5AB4BDCF2"/>
    <w:rsid w:val="00F916BB"/>
  </w:style>
  <w:style w:type="paragraph" w:customStyle="1" w:styleId="259E40286EB347729BCA628990F737A8">
    <w:name w:val="259E40286EB347729BCA628990F737A8"/>
    <w:rsid w:val="00F916BB"/>
  </w:style>
  <w:style w:type="paragraph" w:customStyle="1" w:styleId="1934973CAB794FCA999163412AA39CCF">
    <w:name w:val="1934973CAB794FCA999163412AA39CCF"/>
    <w:rsid w:val="00F916BB"/>
  </w:style>
  <w:style w:type="paragraph" w:customStyle="1" w:styleId="F238DFCD547D47AB8204DB6FDF6A00F1">
    <w:name w:val="F238DFCD547D47AB8204DB6FDF6A00F1"/>
    <w:rsid w:val="00F916BB"/>
  </w:style>
  <w:style w:type="paragraph" w:customStyle="1" w:styleId="5769E2D1C75E4F5CB31296768C6BED17">
    <w:name w:val="5769E2D1C75E4F5CB31296768C6BED17"/>
    <w:rsid w:val="00F916BB"/>
  </w:style>
  <w:style w:type="paragraph" w:customStyle="1" w:styleId="A3110497E6124BCE83E11713C265C592">
    <w:name w:val="A3110497E6124BCE83E11713C265C592"/>
    <w:rsid w:val="00F916BB"/>
  </w:style>
  <w:style w:type="paragraph" w:customStyle="1" w:styleId="A6663E974D0D492AB901FD4F159FBE92">
    <w:name w:val="A6663E974D0D492AB901FD4F159FBE92"/>
    <w:rsid w:val="00F916BB"/>
  </w:style>
  <w:style w:type="paragraph" w:customStyle="1" w:styleId="73AFE19119B1441CA6D02D4CC4F1C3A5">
    <w:name w:val="73AFE19119B1441CA6D02D4CC4F1C3A5"/>
    <w:rsid w:val="00F916BB"/>
  </w:style>
  <w:style w:type="paragraph" w:customStyle="1" w:styleId="86B548EB155F430BA5C530101A3C6CD2">
    <w:name w:val="86B548EB155F430BA5C530101A3C6CD2"/>
    <w:rsid w:val="00F916BB"/>
  </w:style>
  <w:style w:type="paragraph" w:customStyle="1" w:styleId="7B8EDF98CF4C4A26AEBDC3A7AFB1D364">
    <w:name w:val="7B8EDF98CF4C4A26AEBDC3A7AFB1D364"/>
    <w:rsid w:val="00F916BB"/>
  </w:style>
  <w:style w:type="paragraph" w:customStyle="1" w:styleId="1A998EE4F24E4437A4DC12A7C0C1E403">
    <w:name w:val="1A998EE4F24E4437A4DC12A7C0C1E403"/>
    <w:rsid w:val="00F916BB"/>
  </w:style>
  <w:style w:type="paragraph" w:customStyle="1" w:styleId="D56EF4EF1A834A5B8F00DBD5E33D310E">
    <w:name w:val="D56EF4EF1A834A5B8F00DBD5E33D310E"/>
    <w:rsid w:val="00F916BB"/>
  </w:style>
  <w:style w:type="paragraph" w:customStyle="1" w:styleId="03C94812F65144CDB557290E643DEC30">
    <w:name w:val="03C94812F65144CDB557290E643DEC30"/>
    <w:rsid w:val="00F916BB"/>
  </w:style>
  <w:style w:type="paragraph" w:customStyle="1" w:styleId="3941603BC95541468011BAF45434E67C">
    <w:name w:val="3941603BC95541468011BAF45434E67C"/>
    <w:rsid w:val="00F916BB"/>
  </w:style>
  <w:style w:type="paragraph" w:customStyle="1" w:styleId="029115FD5F284F48AD7D36973B02275E">
    <w:name w:val="029115FD5F284F48AD7D36973B02275E"/>
    <w:rsid w:val="00F916BB"/>
  </w:style>
  <w:style w:type="paragraph" w:customStyle="1" w:styleId="472AEBCED6BE47B6980BA088CAE33908">
    <w:name w:val="472AEBCED6BE47B6980BA088CAE33908"/>
    <w:rsid w:val="00F916BB"/>
  </w:style>
  <w:style w:type="paragraph" w:customStyle="1" w:styleId="D87F978D36AA45FE87FAF85D53303D70">
    <w:name w:val="D87F978D36AA45FE87FAF85D53303D70"/>
    <w:rsid w:val="00F91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8A78-6CB8-44E8-A274-FC8FB479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1400</TotalTime>
  <Pages>10</Pages>
  <Words>1965</Words>
  <Characters>10642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Aden Nur, Abdullahi</cp:lastModifiedBy>
  <cp:revision>255</cp:revision>
  <dcterms:created xsi:type="dcterms:W3CDTF">2018-05-27T14:18:00Z</dcterms:created>
  <dcterms:modified xsi:type="dcterms:W3CDTF">2018-06-16T09:24:00Z</dcterms:modified>
  <cp:version/>
</cp:coreProperties>
</file>